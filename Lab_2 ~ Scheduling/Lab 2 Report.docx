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5849" w14:textId="77777777" w:rsidR="0020771B" w:rsidRPr="0020771B" w:rsidRDefault="0020771B" w:rsidP="0020771B">
      <w:pPr>
        <w:pStyle w:val="Default"/>
        <w:rPr>
          <w:rFonts w:ascii="Arial" w:hAnsi="Arial" w:cs="Arial"/>
        </w:rPr>
      </w:pPr>
    </w:p>
    <w:p w14:paraId="1160C37C" w14:textId="7B26B0A2" w:rsidR="0020771B" w:rsidRPr="0020771B" w:rsidRDefault="0020771B" w:rsidP="0020771B">
      <w:pPr>
        <w:pStyle w:val="Default"/>
        <w:jc w:val="center"/>
        <w:rPr>
          <w:rFonts w:ascii="Arial" w:hAnsi="Arial" w:cs="Arial"/>
          <w:sz w:val="36"/>
          <w:szCs w:val="36"/>
        </w:rPr>
      </w:pPr>
      <w:r w:rsidRPr="0020771B">
        <w:rPr>
          <w:rFonts w:ascii="Arial" w:hAnsi="Arial" w:cs="Arial"/>
          <w:b/>
          <w:bCs/>
          <w:sz w:val="36"/>
          <w:szCs w:val="36"/>
        </w:rPr>
        <w:t xml:space="preserve">Lab </w:t>
      </w:r>
      <w:r w:rsidR="00F86989">
        <w:rPr>
          <w:rFonts w:ascii="Arial" w:hAnsi="Arial" w:cs="Arial"/>
          <w:b/>
          <w:bCs/>
          <w:sz w:val="36"/>
          <w:szCs w:val="36"/>
        </w:rPr>
        <w:t>2</w:t>
      </w:r>
      <w:r w:rsidRPr="0020771B">
        <w:rPr>
          <w:rFonts w:ascii="Arial" w:hAnsi="Arial" w:cs="Arial"/>
          <w:b/>
          <w:bCs/>
          <w:sz w:val="36"/>
          <w:szCs w:val="36"/>
        </w:rPr>
        <w:t xml:space="preserve"> Report</w:t>
      </w:r>
    </w:p>
    <w:p w14:paraId="48383327" w14:textId="77777777" w:rsidR="0020771B" w:rsidRPr="0020771B" w:rsidRDefault="0020771B" w:rsidP="0020771B">
      <w:pPr>
        <w:pStyle w:val="Default"/>
        <w:jc w:val="center"/>
        <w:rPr>
          <w:rFonts w:ascii="Arial" w:hAnsi="Arial" w:cs="Arial"/>
          <w:sz w:val="28"/>
          <w:szCs w:val="28"/>
        </w:rPr>
      </w:pPr>
      <w:r w:rsidRPr="0020771B">
        <w:rPr>
          <w:rFonts w:ascii="Arial" w:hAnsi="Arial" w:cs="Arial"/>
          <w:sz w:val="28"/>
          <w:szCs w:val="28"/>
        </w:rPr>
        <w:t>Tyler Crabb</w:t>
      </w:r>
    </w:p>
    <w:p w14:paraId="2F0F4778" w14:textId="77777777" w:rsidR="0020771B" w:rsidRDefault="0020771B" w:rsidP="0020771B">
      <w:pPr>
        <w:pStyle w:val="Default"/>
        <w:jc w:val="center"/>
        <w:rPr>
          <w:rFonts w:ascii="Arial" w:hAnsi="Arial" w:cs="Arial"/>
          <w:sz w:val="28"/>
          <w:szCs w:val="28"/>
        </w:rPr>
      </w:pPr>
      <w:r w:rsidRPr="0020771B">
        <w:rPr>
          <w:rFonts w:ascii="Arial" w:hAnsi="Arial" w:cs="Arial"/>
          <w:sz w:val="28"/>
          <w:szCs w:val="28"/>
        </w:rPr>
        <w:t>A01389040</w:t>
      </w:r>
    </w:p>
    <w:p w14:paraId="10996FAA" w14:textId="07618853" w:rsidR="00F86989" w:rsidRDefault="00F86989" w:rsidP="0020771B">
      <w:pPr>
        <w:pStyle w:val="Default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Carter Nettesheim</w:t>
      </w:r>
    </w:p>
    <w:p w14:paraId="03A42D25" w14:textId="72180115" w:rsidR="00DA1B3A" w:rsidRPr="0020771B" w:rsidRDefault="00DA1B3A" w:rsidP="0020771B">
      <w:pPr>
        <w:pStyle w:val="Default"/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Axxxxxxxx</w:t>
      </w:r>
      <w:proofErr w:type="spellEnd"/>
    </w:p>
    <w:p w14:paraId="78359A6F" w14:textId="77777777" w:rsidR="0020771B" w:rsidRPr="0020771B" w:rsidRDefault="0020771B" w:rsidP="0020771B">
      <w:pPr>
        <w:pStyle w:val="Default"/>
        <w:rPr>
          <w:rFonts w:ascii="Arial" w:hAnsi="Arial" w:cs="Arial"/>
        </w:rPr>
      </w:pPr>
    </w:p>
    <w:p w14:paraId="3D2766EB" w14:textId="77777777" w:rsidR="00B61BAB" w:rsidRDefault="00B61BAB" w:rsidP="00B61BAB">
      <w:pPr>
        <w:pStyle w:val="Default"/>
      </w:pPr>
    </w:p>
    <w:p w14:paraId="2BA40FED" w14:textId="2274B110" w:rsidR="00B61BAB" w:rsidRDefault="00B61BAB" w:rsidP="00B61B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Discuss the differences in the schedules generated using RM and EDF in terms of preemptions and deadline misses, along with any other conclusions and observations. </w:t>
      </w:r>
    </w:p>
    <w:p w14:paraId="04D9401F" w14:textId="77777777" w:rsidR="0020771B" w:rsidRDefault="0020771B" w:rsidP="0020771B">
      <w:pPr>
        <w:rPr>
          <w:rFonts w:ascii="Arial" w:hAnsi="Arial" w:cs="Arial"/>
          <w:sz w:val="23"/>
          <w:szCs w:val="23"/>
        </w:rPr>
      </w:pPr>
    </w:p>
    <w:p w14:paraId="640841A7" w14:textId="77777777" w:rsidR="00F7122B" w:rsidRPr="00F7122B" w:rsidRDefault="00F7122B" w:rsidP="00F7122B">
      <w:pPr>
        <w:rPr>
          <w:rFonts w:ascii="Arial" w:hAnsi="Arial" w:cs="Arial"/>
          <w:sz w:val="20"/>
          <w:szCs w:val="20"/>
        </w:rPr>
      </w:pPr>
      <w:r w:rsidRPr="00F7122B">
        <w:rPr>
          <w:rFonts w:ascii="Arial" w:hAnsi="Arial" w:cs="Arial"/>
          <w:sz w:val="20"/>
          <w:szCs w:val="20"/>
        </w:rPr>
        <w:t>5</w:t>
      </w:r>
    </w:p>
    <w:p w14:paraId="2BCB9EDA" w14:textId="77777777" w:rsidR="00F7122B" w:rsidRPr="00F7122B" w:rsidRDefault="00F7122B" w:rsidP="00F7122B">
      <w:pPr>
        <w:rPr>
          <w:rFonts w:ascii="Arial" w:hAnsi="Arial" w:cs="Arial"/>
          <w:sz w:val="20"/>
          <w:szCs w:val="20"/>
        </w:rPr>
      </w:pPr>
      <w:r w:rsidRPr="00F7122B">
        <w:rPr>
          <w:rFonts w:ascii="Arial" w:hAnsi="Arial" w:cs="Arial"/>
          <w:sz w:val="20"/>
          <w:szCs w:val="20"/>
        </w:rPr>
        <w:t>600</w:t>
      </w:r>
    </w:p>
    <w:p w14:paraId="3D99DC59" w14:textId="77777777" w:rsidR="00F7122B" w:rsidRPr="00F7122B" w:rsidRDefault="00F7122B" w:rsidP="00F7122B">
      <w:pPr>
        <w:rPr>
          <w:rFonts w:ascii="Arial" w:hAnsi="Arial" w:cs="Arial"/>
          <w:sz w:val="20"/>
          <w:szCs w:val="20"/>
        </w:rPr>
      </w:pPr>
      <w:r w:rsidRPr="00F7122B">
        <w:rPr>
          <w:rFonts w:ascii="Arial" w:hAnsi="Arial" w:cs="Arial"/>
          <w:sz w:val="20"/>
          <w:szCs w:val="20"/>
        </w:rPr>
        <w:t>A, 10, 100</w:t>
      </w:r>
    </w:p>
    <w:p w14:paraId="52A7234A" w14:textId="77777777" w:rsidR="00F7122B" w:rsidRPr="00F7122B" w:rsidRDefault="00F7122B" w:rsidP="00F7122B">
      <w:pPr>
        <w:rPr>
          <w:rFonts w:ascii="Arial" w:hAnsi="Arial" w:cs="Arial"/>
          <w:sz w:val="20"/>
          <w:szCs w:val="20"/>
        </w:rPr>
      </w:pPr>
      <w:r w:rsidRPr="00F7122B">
        <w:rPr>
          <w:rFonts w:ascii="Arial" w:hAnsi="Arial" w:cs="Arial"/>
          <w:sz w:val="20"/>
          <w:szCs w:val="20"/>
        </w:rPr>
        <w:t>B, 15, 100</w:t>
      </w:r>
    </w:p>
    <w:p w14:paraId="7101A95E" w14:textId="77777777" w:rsidR="00F7122B" w:rsidRPr="00F7122B" w:rsidRDefault="00F7122B" w:rsidP="00F7122B">
      <w:pPr>
        <w:rPr>
          <w:rFonts w:ascii="Arial" w:hAnsi="Arial" w:cs="Arial"/>
          <w:sz w:val="20"/>
          <w:szCs w:val="20"/>
        </w:rPr>
      </w:pPr>
      <w:r w:rsidRPr="00F7122B">
        <w:rPr>
          <w:rFonts w:ascii="Arial" w:hAnsi="Arial" w:cs="Arial"/>
          <w:sz w:val="20"/>
          <w:szCs w:val="20"/>
        </w:rPr>
        <w:t>C, 20, 100</w:t>
      </w:r>
    </w:p>
    <w:p w14:paraId="67CB7308" w14:textId="77777777" w:rsidR="00F7122B" w:rsidRPr="00F7122B" w:rsidRDefault="00F7122B" w:rsidP="00F7122B">
      <w:pPr>
        <w:rPr>
          <w:rFonts w:ascii="Arial" w:hAnsi="Arial" w:cs="Arial"/>
          <w:sz w:val="20"/>
          <w:szCs w:val="20"/>
        </w:rPr>
      </w:pPr>
      <w:r w:rsidRPr="00F7122B">
        <w:rPr>
          <w:rFonts w:ascii="Arial" w:hAnsi="Arial" w:cs="Arial"/>
          <w:sz w:val="20"/>
          <w:szCs w:val="20"/>
        </w:rPr>
        <w:t>D, 30, 100</w:t>
      </w:r>
    </w:p>
    <w:p w14:paraId="0308EBBA" w14:textId="77777777" w:rsidR="00F7122B" w:rsidRPr="00F7122B" w:rsidRDefault="00F7122B" w:rsidP="00F7122B">
      <w:pPr>
        <w:rPr>
          <w:rFonts w:ascii="Arial" w:hAnsi="Arial" w:cs="Arial"/>
          <w:sz w:val="20"/>
          <w:szCs w:val="20"/>
        </w:rPr>
      </w:pPr>
      <w:r w:rsidRPr="00F7122B">
        <w:rPr>
          <w:rFonts w:ascii="Arial" w:hAnsi="Arial" w:cs="Arial"/>
          <w:sz w:val="20"/>
          <w:szCs w:val="20"/>
        </w:rPr>
        <w:t>E, 20, 200</w:t>
      </w:r>
    </w:p>
    <w:p w14:paraId="0847EEAE" w14:textId="77777777" w:rsidR="00F7122B" w:rsidRPr="00F7122B" w:rsidRDefault="00F7122B" w:rsidP="00F7122B">
      <w:pPr>
        <w:rPr>
          <w:rFonts w:ascii="Arial" w:hAnsi="Arial" w:cs="Arial"/>
          <w:sz w:val="20"/>
          <w:szCs w:val="20"/>
        </w:rPr>
      </w:pPr>
      <w:r w:rsidRPr="00F7122B">
        <w:rPr>
          <w:rFonts w:ascii="Arial" w:hAnsi="Arial" w:cs="Arial"/>
          <w:sz w:val="20"/>
          <w:szCs w:val="20"/>
        </w:rPr>
        <w:t>5</w:t>
      </w:r>
    </w:p>
    <w:p w14:paraId="4A9C2DDA" w14:textId="77777777" w:rsidR="00F7122B" w:rsidRPr="00F7122B" w:rsidRDefault="00F7122B" w:rsidP="00F7122B">
      <w:pPr>
        <w:rPr>
          <w:rFonts w:ascii="Arial" w:hAnsi="Arial" w:cs="Arial"/>
          <w:sz w:val="20"/>
          <w:szCs w:val="20"/>
        </w:rPr>
      </w:pPr>
      <w:r w:rsidRPr="00F7122B">
        <w:rPr>
          <w:rFonts w:ascii="Arial" w:hAnsi="Arial" w:cs="Arial"/>
          <w:sz w:val="20"/>
          <w:szCs w:val="20"/>
        </w:rPr>
        <w:t>V, 5, 55</w:t>
      </w:r>
    </w:p>
    <w:p w14:paraId="6497EE35" w14:textId="77777777" w:rsidR="00F7122B" w:rsidRPr="00F7122B" w:rsidRDefault="00F7122B" w:rsidP="00F7122B">
      <w:pPr>
        <w:rPr>
          <w:rFonts w:ascii="Arial" w:hAnsi="Arial" w:cs="Arial"/>
          <w:sz w:val="20"/>
          <w:szCs w:val="20"/>
        </w:rPr>
      </w:pPr>
      <w:r w:rsidRPr="00F7122B">
        <w:rPr>
          <w:rFonts w:ascii="Arial" w:hAnsi="Arial" w:cs="Arial"/>
          <w:sz w:val="20"/>
          <w:szCs w:val="20"/>
        </w:rPr>
        <w:t>W, 15, 175</w:t>
      </w:r>
    </w:p>
    <w:p w14:paraId="339A58FF" w14:textId="77777777" w:rsidR="00F7122B" w:rsidRPr="00F7122B" w:rsidRDefault="00F7122B" w:rsidP="00F7122B">
      <w:pPr>
        <w:rPr>
          <w:rFonts w:ascii="Arial" w:hAnsi="Arial" w:cs="Arial"/>
          <w:sz w:val="20"/>
          <w:szCs w:val="20"/>
        </w:rPr>
      </w:pPr>
      <w:r w:rsidRPr="00F7122B">
        <w:rPr>
          <w:rFonts w:ascii="Arial" w:hAnsi="Arial" w:cs="Arial"/>
          <w:sz w:val="20"/>
          <w:szCs w:val="20"/>
        </w:rPr>
        <w:t>X, 10, 230</w:t>
      </w:r>
    </w:p>
    <w:p w14:paraId="4354FE23" w14:textId="77777777" w:rsidR="00F7122B" w:rsidRPr="00F7122B" w:rsidRDefault="00F7122B" w:rsidP="00F7122B">
      <w:pPr>
        <w:rPr>
          <w:rFonts w:ascii="Arial" w:hAnsi="Arial" w:cs="Arial"/>
          <w:sz w:val="20"/>
          <w:szCs w:val="20"/>
        </w:rPr>
      </w:pPr>
      <w:r w:rsidRPr="00F7122B">
        <w:rPr>
          <w:rFonts w:ascii="Arial" w:hAnsi="Arial" w:cs="Arial"/>
          <w:sz w:val="20"/>
          <w:szCs w:val="20"/>
        </w:rPr>
        <w:t>Y, 10, 265</w:t>
      </w:r>
    </w:p>
    <w:p w14:paraId="0834564A" w14:textId="2EA653D7" w:rsidR="00F7122B" w:rsidRPr="00F7122B" w:rsidRDefault="00F7122B" w:rsidP="00F7122B">
      <w:pPr>
        <w:rPr>
          <w:rFonts w:ascii="Arial" w:hAnsi="Arial" w:cs="Arial"/>
          <w:sz w:val="20"/>
          <w:szCs w:val="20"/>
        </w:rPr>
      </w:pPr>
      <w:r w:rsidRPr="00F7122B">
        <w:rPr>
          <w:rFonts w:ascii="Arial" w:hAnsi="Arial" w:cs="Arial"/>
          <w:sz w:val="20"/>
          <w:szCs w:val="20"/>
        </w:rPr>
        <w:t>Z, 15, 280</w:t>
      </w:r>
    </w:p>
    <w:p w14:paraId="379E769F" w14:textId="77777777" w:rsidR="00F7122B" w:rsidRDefault="00F7122B" w:rsidP="0020771B">
      <w:pPr>
        <w:rPr>
          <w:rFonts w:ascii="Arial" w:hAnsi="Arial" w:cs="Arial"/>
          <w:sz w:val="23"/>
          <w:szCs w:val="23"/>
        </w:rPr>
      </w:pPr>
    </w:p>
    <w:p w14:paraId="2D4CD51C" w14:textId="3FF0C8E0" w:rsidR="002D115E" w:rsidRDefault="002D115E" w:rsidP="0020771B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Rate monotonic scheduling is a good scheduling algorithm, most of the time and for low utilizations. </w:t>
      </w:r>
      <w:r w:rsidR="00D256DE">
        <w:rPr>
          <w:rFonts w:ascii="Arial" w:hAnsi="Arial" w:cs="Arial"/>
          <w:sz w:val="23"/>
          <w:szCs w:val="23"/>
        </w:rPr>
        <w:t>It is heuristic, but not optimized. We need a dynamic-based algorithm like Earliest Deadline First.</w:t>
      </w:r>
    </w:p>
    <w:p w14:paraId="2DDA1AEB" w14:textId="7EDB1808" w:rsidR="002D115E" w:rsidRPr="00083031" w:rsidRDefault="0001325A" w:rsidP="0020771B">
      <w:pPr>
        <w:rPr>
          <w:rFonts w:ascii="Arial" w:eastAsiaTheme="minorEastAsia" w:hAnsi="Arial" w:cs="Arial"/>
          <w:sz w:val="23"/>
          <w:szCs w:val="23"/>
        </w:rPr>
      </w:pPr>
      <m:oMathPara>
        <m:oMath>
          <m:r>
            <w:rPr>
              <w:rFonts w:ascii="Cambria Math" w:hAnsi="Cambria Math" w:cs="Arial"/>
              <w:sz w:val="23"/>
              <w:szCs w:val="23"/>
            </w:rPr>
            <m:t>U≡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sz w:val="23"/>
                  <w:szCs w:val="23"/>
                </w:rPr>
              </m:ctrlPr>
            </m:naryPr>
            <m:sub>
              <m:r>
                <w:rPr>
                  <w:rFonts w:ascii="Cambria Math" w:hAnsi="Cambria Math" w:cs="Arial"/>
                  <w:sz w:val="23"/>
                  <w:szCs w:val="23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3"/>
                  <w:szCs w:val="23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3"/>
                      <w:szCs w:val="23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3"/>
                          <w:szCs w:val="23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3"/>
                          <w:szCs w:val="23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3"/>
                          <w:szCs w:val="23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3"/>
                          <w:szCs w:val="23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Arial"/>
              <w:sz w:val="23"/>
              <w:szCs w:val="23"/>
            </w:rPr>
            <m:t>≤n•</m:t>
          </m:r>
          <m:d>
            <m:dPr>
              <m:ctrlPr>
                <w:rPr>
                  <w:rFonts w:ascii="Cambria Math" w:hAnsi="Cambria Math" w:cs="Arial"/>
                  <w:i/>
                  <w:sz w:val="23"/>
                  <w:szCs w:val="23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3"/>
                      <w:szCs w:val="23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3"/>
                          <w:szCs w:val="23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3"/>
                          <w:szCs w:val="23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3"/>
                          <w:szCs w:val="23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hAnsi="Cambria Math" w:cs="Arial"/>
                  <w:sz w:val="23"/>
                  <w:szCs w:val="23"/>
                </w:rPr>
                <m:t>-1</m:t>
              </m:r>
            </m:e>
          </m:d>
        </m:oMath>
      </m:oMathPara>
    </w:p>
    <w:p w14:paraId="254BEB6B" w14:textId="2AEA9934" w:rsidR="00083031" w:rsidRDefault="006231D3" w:rsidP="0020771B">
      <w:pPr>
        <w:rPr>
          <w:rFonts w:ascii="Arial" w:eastAsiaTheme="minorEastAsia" w:hAnsi="Arial" w:cs="Arial"/>
          <w:sz w:val="23"/>
          <w:szCs w:val="23"/>
        </w:rPr>
      </w:pPr>
      <w:r>
        <w:rPr>
          <w:rFonts w:ascii="Arial" w:eastAsiaTheme="minorEastAsia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7642BA5E" wp14:editId="32C4359F">
                <wp:simplePos x="0" y="0"/>
                <wp:positionH relativeFrom="column">
                  <wp:posOffset>2444750</wp:posOffset>
                </wp:positionH>
                <wp:positionV relativeFrom="paragraph">
                  <wp:posOffset>86360</wp:posOffset>
                </wp:positionV>
                <wp:extent cx="53340" cy="120015"/>
                <wp:effectExtent l="38100" t="38100" r="35560" b="32385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3340" cy="12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8A09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7" o:spid="_x0000_s1026" type="#_x0000_t75" style="position:absolute;margin-left:191.9pt;margin-top:6.2pt;width:5.4pt;height:10.65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">
                <v:imagedata r:id="rId8" o:title=""/>
              </v:shape>
            </w:pict>
          </mc:Fallback>
        </mc:AlternateContent>
      </w:r>
      <w:r w:rsidR="00E71B91">
        <w:rPr>
          <w:rFonts w:ascii="Arial" w:eastAsiaTheme="minorEastAsia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5D423255" wp14:editId="21754DC4">
                <wp:simplePos x="0" y="0"/>
                <wp:positionH relativeFrom="column">
                  <wp:posOffset>-45720</wp:posOffset>
                </wp:positionH>
                <wp:positionV relativeFrom="paragraph">
                  <wp:posOffset>102870</wp:posOffset>
                </wp:positionV>
                <wp:extent cx="62230" cy="90170"/>
                <wp:effectExtent l="38100" t="38100" r="26670" b="3683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2230" cy="90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DF238" id="Ink 171" o:spid="_x0000_s1026" type="#_x0000_t75" style="position:absolute;margin-left:-4.2pt;margin-top:7.5pt;width:6.1pt;height:8.3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">
                <v:imagedata r:id="rId10" o:title=""/>
              </v:shape>
            </w:pict>
          </mc:Fallback>
        </mc:AlternateContent>
      </w:r>
    </w:p>
    <w:p w14:paraId="67ABBC07" w14:textId="7A1A9151" w:rsidR="00083031" w:rsidRDefault="00551819" w:rsidP="0020771B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73" behindDoc="0" locked="0" layoutInCell="1" allowOverlap="1" wp14:anchorId="3F5A1A5B" wp14:editId="78D046A8">
                <wp:simplePos x="0" y="0"/>
                <wp:positionH relativeFrom="column">
                  <wp:posOffset>5257165</wp:posOffset>
                </wp:positionH>
                <wp:positionV relativeFrom="paragraph">
                  <wp:posOffset>103505</wp:posOffset>
                </wp:positionV>
                <wp:extent cx="78480" cy="129600"/>
                <wp:effectExtent l="25400" t="38100" r="0" b="35560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848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B0CAE" id="Ink 259" o:spid="_x0000_s1026" type="#_x0000_t75" style="position:absolute;margin-left:413.35pt;margin-top:7.55pt;width:7.4pt;height:11.4pt;z-index:251658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">
                <v:imagedata r:id="rId12" o:title=""/>
              </v:shape>
            </w:pict>
          </mc:Fallback>
        </mc:AlternateContent>
      </w:r>
      <w:r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72" behindDoc="0" locked="0" layoutInCell="1" allowOverlap="1" wp14:anchorId="63D67C22" wp14:editId="79BB4933">
                <wp:simplePos x="0" y="0"/>
                <wp:positionH relativeFrom="column">
                  <wp:posOffset>5250180</wp:posOffset>
                </wp:positionH>
                <wp:positionV relativeFrom="paragraph">
                  <wp:posOffset>-27940</wp:posOffset>
                </wp:positionV>
                <wp:extent cx="76200" cy="140970"/>
                <wp:effectExtent l="25400" t="38100" r="25400" b="2413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6200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915A3" id="Ink 256" o:spid="_x0000_s1026" type="#_x0000_t75" style="position:absolute;margin-left:412.8pt;margin-top:-2.8pt;width:7.2pt;height:12.3pt;z-index:2516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">
                <v:imagedata r:id="rId14" o:title=""/>
              </v:shape>
            </w:pict>
          </mc:Fallback>
        </mc:AlternateContent>
      </w:r>
      <w:r w:rsidR="004C4366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674651C7" wp14:editId="534564C3">
                <wp:simplePos x="0" y="0"/>
                <wp:positionH relativeFrom="column">
                  <wp:posOffset>2424430</wp:posOffset>
                </wp:positionH>
                <wp:positionV relativeFrom="paragraph">
                  <wp:posOffset>52705</wp:posOffset>
                </wp:positionV>
                <wp:extent cx="66960" cy="102025"/>
                <wp:effectExtent l="38100" t="38100" r="0" b="3810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6960" cy="102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C0DA1" id="Ink 190" o:spid="_x0000_s1026" type="#_x0000_t75" style="position:absolute;margin-left:190.3pt;margin-top:3.55pt;width:6.45pt;height:9.25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">
                <v:imagedata r:id="rId16" o:title=""/>
              </v:shape>
            </w:pict>
          </mc:Fallback>
        </mc:AlternateContent>
      </w:r>
      <w:r w:rsidR="00E71B91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2FC38758" wp14:editId="484BF3C9">
                <wp:simplePos x="0" y="0"/>
                <wp:positionH relativeFrom="column">
                  <wp:posOffset>-50800</wp:posOffset>
                </wp:positionH>
                <wp:positionV relativeFrom="paragraph">
                  <wp:posOffset>61595</wp:posOffset>
                </wp:positionV>
                <wp:extent cx="74160" cy="92900"/>
                <wp:effectExtent l="38100" t="38100" r="15240" b="3429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4160" cy="9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50A38" id="Ink 174" o:spid="_x0000_s1026" type="#_x0000_t75" style="position:absolute;margin-left:-4.6pt;margin-top:4.25pt;width:7.1pt;height:8.5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">
                <v:imagedata r:id="rId18" o:title=""/>
              </v:shape>
            </w:pict>
          </mc:Fallback>
        </mc:AlternateContent>
      </w:r>
    </w:p>
    <w:p w14:paraId="05295F45" w14:textId="7CB75474" w:rsidR="0099017A" w:rsidRDefault="00551819" w:rsidP="0020771B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74" behindDoc="0" locked="0" layoutInCell="1" allowOverlap="1" wp14:anchorId="202FDE54" wp14:editId="1EE2C023">
                <wp:simplePos x="0" y="0"/>
                <wp:positionH relativeFrom="column">
                  <wp:posOffset>5239273</wp:posOffset>
                </wp:positionH>
                <wp:positionV relativeFrom="paragraph">
                  <wp:posOffset>87715</wp:posOffset>
                </wp:positionV>
                <wp:extent cx="66960" cy="97200"/>
                <wp:effectExtent l="38100" t="38100" r="34925" b="29845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696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1DE28" id="Ink 260" o:spid="_x0000_s1026" type="#_x0000_t75" style="position:absolute;margin-left:411.95pt;margin-top:6.3pt;width:6.45pt;height:8.85pt;z-index:251658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">
                <v:imagedata r:id="rId20" o:title=""/>
              </v:shape>
            </w:pict>
          </mc:Fallback>
        </mc:AlternateContent>
      </w:r>
      <w:r w:rsidR="004C4366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61C75389" wp14:editId="530FA986">
                <wp:simplePos x="0" y="0"/>
                <wp:positionH relativeFrom="column">
                  <wp:posOffset>2429156</wp:posOffset>
                </wp:positionH>
                <wp:positionV relativeFrom="paragraph">
                  <wp:posOffset>18595</wp:posOffset>
                </wp:positionV>
                <wp:extent cx="57960" cy="92880"/>
                <wp:effectExtent l="38100" t="38100" r="31115" b="3429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796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5D37B" id="Ink 191" o:spid="_x0000_s1026" type="#_x0000_t75" style="position:absolute;margin-left:190.65pt;margin-top:.85pt;width:5.75pt;height:8.5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">
                <v:imagedata r:id="rId22" o:title=""/>
              </v:shape>
            </w:pict>
          </mc:Fallback>
        </mc:AlternateContent>
      </w:r>
      <w:r w:rsidR="00E71B91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6759B733" wp14:editId="06850DB9">
                <wp:simplePos x="0" y="0"/>
                <wp:positionH relativeFrom="column">
                  <wp:posOffset>-37204</wp:posOffset>
                </wp:positionH>
                <wp:positionV relativeFrom="paragraph">
                  <wp:posOffset>9235</wp:posOffset>
                </wp:positionV>
                <wp:extent cx="48960" cy="99720"/>
                <wp:effectExtent l="38100" t="38100" r="14605" b="4000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896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B155D" id="Ink 176" o:spid="_x0000_s1026" type="#_x0000_t75" style="position:absolute;margin-left:-3.55pt;margin-top:.15pt;width:5.05pt;height:9.05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">
                <v:imagedata r:id="rId24" o:title=""/>
              </v:shape>
            </w:pict>
          </mc:Fallback>
        </mc:AlternateContent>
      </w:r>
    </w:p>
    <w:p w14:paraId="7CD0CB9A" w14:textId="38E616FC" w:rsidR="00D64A1A" w:rsidRDefault="00551819" w:rsidP="0020771B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75" behindDoc="0" locked="0" layoutInCell="1" allowOverlap="1" wp14:anchorId="0A57502E" wp14:editId="066B65EA">
                <wp:simplePos x="0" y="0"/>
                <wp:positionH relativeFrom="column">
                  <wp:posOffset>5234940</wp:posOffset>
                </wp:positionH>
                <wp:positionV relativeFrom="paragraph">
                  <wp:posOffset>33020</wp:posOffset>
                </wp:positionV>
                <wp:extent cx="74160" cy="85680"/>
                <wp:effectExtent l="38100" t="38100" r="15240" b="29210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416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0C253" id="Ink 263" o:spid="_x0000_s1026" type="#_x0000_t75" style="position:absolute;margin-left:411.6pt;margin-top:2pt;width:7.1pt;height:8pt;z-index:251658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">
                <v:imagedata r:id="rId26" o:title=""/>
              </v:shape>
            </w:pict>
          </mc:Fallback>
        </mc:AlternateContent>
      </w:r>
      <w:r w:rsidR="004C68A5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7C347939" wp14:editId="6E682976">
                <wp:simplePos x="0" y="0"/>
                <wp:positionH relativeFrom="column">
                  <wp:posOffset>2426335</wp:posOffset>
                </wp:positionH>
                <wp:positionV relativeFrom="paragraph">
                  <wp:posOffset>-19685</wp:posOffset>
                </wp:positionV>
                <wp:extent cx="78840" cy="74295"/>
                <wp:effectExtent l="25400" t="38100" r="10160" b="2730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8840" cy="74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E18D9" id="Ink 194" o:spid="_x0000_s1026" type="#_x0000_t75" style="position:absolute;margin-left:190.45pt;margin-top:-2.15pt;width:7.4pt;height:7.05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">
                <v:imagedata r:id="rId28" o:title=""/>
              </v:shape>
            </w:pict>
          </mc:Fallback>
        </mc:AlternateContent>
      </w:r>
      <w:r w:rsidR="00E71B91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1C70B8C8" wp14:editId="4123152F">
                <wp:simplePos x="0" y="0"/>
                <wp:positionH relativeFrom="column">
                  <wp:posOffset>-27305</wp:posOffset>
                </wp:positionH>
                <wp:positionV relativeFrom="paragraph">
                  <wp:posOffset>127635</wp:posOffset>
                </wp:positionV>
                <wp:extent cx="69390" cy="102050"/>
                <wp:effectExtent l="38100" t="38100" r="0" b="3810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9390" cy="102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2E9FE" id="Ink 184" o:spid="_x0000_s1026" type="#_x0000_t75" style="position:absolute;margin-left:-2.75pt;margin-top:9.45pt;width:6.65pt;height:9.3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">
                <v:imagedata r:id="rId30" o:title=""/>
              </v:shape>
            </w:pict>
          </mc:Fallback>
        </mc:AlternateContent>
      </w:r>
      <w:r w:rsidR="00E71B91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30EA0407" wp14:editId="336CF6C8">
                <wp:simplePos x="0" y="0"/>
                <wp:positionH relativeFrom="column">
                  <wp:posOffset>-29845</wp:posOffset>
                </wp:positionH>
                <wp:positionV relativeFrom="paragraph">
                  <wp:posOffset>-1270</wp:posOffset>
                </wp:positionV>
                <wp:extent cx="57960" cy="92880"/>
                <wp:effectExtent l="25400" t="38100" r="0" b="3429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796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ED1EF" id="Ink 179" o:spid="_x0000_s1026" type="#_x0000_t75" style="position:absolute;margin-left:-2.95pt;margin-top:-.7pt;width:5.75pt;height:8.5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">
                <v:imagedata r:id="rId32" o:title=""/>
              </v:shape>
            </w:pict>
          </mc:Fallback>
        </mc:AlternateContent>
      </w:r>
    </w:p>
    <w:p w14:paraId="695C53EF" w14:textId="70E0A29B" w:rsidR="00D64A1A" w:rsidRDefault="00551819" w:rsidP="0020771B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76" behindDoc="0" locked="0" layoutInCell="1" allowOverlap="1" wp14:anchorId="28489943" wp14:editId="7FF5A9C9">
                <wp:simplePos x="0" y="0"/>
                <wp:positionH relativeFrom="column">
                  <wp:posOffset>5255260</wp:posOffset>
                </wp:positionH>
                <wp:positionV relativeFrom="paragraph">
                  <wp:posOffset>-24765</wp:posOffset>
                </wp:positionV>
                <wp:extent cx="60480" cy="97225"/>
                <wp:effectExtent l="38100" t="25400" r="28575" b="2984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0480" cy="97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1C56A" id="Ink 268" o:spid="_x0000_s1026" type="#_x0000_t75" style="position:absolute;margin-left:413.2pt;margin-top:-2.55pt;width:5.95pt;height:8.85pt;z-index:251658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">
                <v:imagedata r:id="rId34" o:title=""/>
              </v:shape>
            </w:pict>
          </mc:Fallback>
        </mc:AlternateContent>
      </w:r>
    </w:p>
    <w:p w14:paraId="07F91439" w14:textId="4DAD2A6B" w:rsidR="00D64A1A" w:rsidRDefault="00BC1607" w:rsidP="0020771B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79" behindDoc="0" locked="0" layoutInCell="1" allowOverlap="1" wp14:anchorId="3AE00A8C" wp14:editId="23EA8B69">
                <wp:simplePos x="0" y="0"/>
                <wp:positionH relativeFrom="column">
                  <wp:posOffset>5972810</wp:posOffset>
                </wp:positionH>
                <wp:positionV relativeFrom="paragraph">
                  <wp:posOffset>-2540</wp:posOffset>
                </wp:positionV>
                <wp:extent cx="200660" cy="205690"/>
                <wp:effectExtent l="25400" t="38100" r="0" b="36195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00660" cy="205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5B07B" id="Ink 285" o:spid="_x0000_s1026" type="#_x0000_t75" style="position:absolute;margin-left:469.7pt;margin-top:-.8pt;width:17pt;height:17.45pt;z-index:251658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">
                <v:imagedata r:id="rId36" o:title=""/>
              </v:shape>
            </w:pict>
          </mc:Fallback>
        </mc:AlternateContent>
      </w:r>
      <w:r w:rsidR="00A8028F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78" behindDoc="0" locked="0" layoutInCell="1" allowOverlap="1" wp14:anchorId="078BB0F9" wp14:editId="24EADB87">
                <wp:simplePos x="0" y="0"/>
                <wp:positionH relativeFrom="column">
                  <wp:posOffset>5594350</wp:posOffset>
                </wp:positionH>
                <wp:positionV relativeFrom="paragraph">
                  <wp:posOffset>-15875</wp:posOffset>
                </wp:positionV>
                <wp:extent cx="381000" cy="339725"/>
                <wp:effectExtent l="25400" t="25400" r="25400" b="15875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81000" cy="33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B1355" id="Ink 282" o:spid="_x0000_s1026" type="#_x0000_t75" style="position:absolute;margin-left:439.9pt;margin-top:-1.85pt;width:31.2pt;height:27.95pt;z-index:251658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">
                <v:imagedata r:id="rId38" o:title=""/>
              </v:shape>
            </w:pict>
          </mc:Fallback>
        </mc:AlternateContent>
      </w:r>
      <w:r w:rsidR="000454CB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77" behindDoc="0" locked="0" layoutInCell="1" allowOverlap="1" wp14:anchorId="69D69A37" wp14:editId="470DAA11">
                <wp:simplePos x="0" y="0"/>
                <wp:positionH relativeFrom="column">
                  <wp:posOffset>5278120</wp:posOffset>
                </wp:positionH>
                <wp:positionV relativeFrom="paragraph">
                  <wp:posOffset>-22860</wp:posOffset>
                </wp:positionV>
                <wp:extent cx="330200" cy="321310"/>
                <wp:effectExtent l="25400" t="38100" r="25400" b="34290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30200" cy="32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D9BFF" id="Ink 274" o:spid="_x0000_s1026" type="#_x0000_t75" style="position:absolute;margin-left:415pt;margin-top:-2.4pt;width:27.2pt;height:26.5pt;z-index:251658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">
                <v:imagedata r:id="rId40" o:title=""/>
              </v:shape>
            </w:pict>
          </mc:Fallback>
        </mc:AlternateContent>
      </w:r>
      <w:r w:rsidR="001B3E58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71" behindDoc="0" locked="0" layoutInCell="1" allowOverlap="1" wp14:anchorId="39357A69" wp14:editId="249FFD9F">
                <wp:simplePos x="0" y="0"/>
                <wp:positionH relativeFrom="column">
                  <wp:posOffset>3696335</wp:posOffset>
                </wp:positionH>
                <wp:positionV relativeFrom="paragraph">
                  <wp:posOffset>-52705</wp:posOffset>
                </wp:positionV>
                <wp:extent cx="882015" cy="328295"/>
                <wp:effectExtent l="25400" t="38100" r="45085" b="27305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82015" cy="328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CD930" id="Ink 253" o:spid="_x0000_s1026" type="#_x0000_t75" style="position:absolute;margin-left:290.45pt;margin-top:-4.75pt;width:70.65pt;height:27.05pt;z-index:251658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">
                <v:imagedata r:id="rId42" o:title=""/>
              </v:shape>
            </w:pict>
          </mc:Fallback>
        </mc:AlternateContent>
      </w:r>
      <w:r w:rsidR="001D005B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56132680" wp14:editId="7EB3B40F">
                <wp:simplePos x="0" y="0"/>
                <wp:positionH relativeFrom="column">
                  <wp:posOffset>3148965</wp:posOffset>
                </wp:positionH>
                <wp:positionV relativeFrom="paragraph">
                  <wp:posOffset>-76200</wp:posOffset>
                </wp:positionV>
                <wp:extent cx="568325" cy="288925"/>
                <wp:effectExtent l="25400" t="38100" r="41275" b="1587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68325" cy="288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978D2" id="Ink 201" o:spid="_x0000_s1026" type="#_x0000_t75" style="position:absolute;margin-left:247.35pt;margin-top:-6.6pt;width:45.95pt;height:23.95pt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">
                <v:imagedata r:id="rId44" o:title=""/>
              </v:shape>
            </w:pict>
          </mc:Fallback>
        </mc:AlternateContent>
      </w:r>
      <w:r w:rsidR="009E1AF2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026201B0" wp14:editId="744FB1BB">
                <wp:simplePos x="0" y="0"/>
                <wp:positionH relativeFrom="column">
                  <wp:posOffset>2731135</wp:posOffset>
                </wp:positionH>
                <wp:positionV relativeFrom="paragraph">
                  <wp:posOffset>-76200</wp:posOffset>
                </wp:positionV>
                <wp:extent cx="429260" cy="242570"/>
                <wp:effectExtent l="12700" t="38100" r="40640" b="2413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2926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31BCF" id="Ink 198" o:spid="_x0000_s1026" type="#_x0000_t75" style="position:absolute;margin-left:214.45pt;margin-top:-6.6pt;width:35pt;height:20.3pt;z-index:251658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">
                <v:imagedata r:id="rId46" o:title=""/>
              </v:shape>
            </w:pict>
          </mc:Fallback>
        </mc:AlternateContent>
      </w:r>
      <w:r w:rsidR="00CE56C6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423C4228" wp14:editId="35B40980">
                <wp:simplePos x="0" y="0"/>
                <wp:positionH relativeFrom="column">
                  <wp:posOffset>2481580</wp:posOffset>
                </wp:positionH>
                <wp:positionV relativeFrom="paragraph">
                  <wp:posOffset>-73025</wp:posOffset>
                </wp:positionV>
                <wp:extent cx="276860" cy="293370"/>
                <wp:effectExtent l="0" t="38100" r="27940" b="3683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76860" cy="29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C4B53" id="Ink 159" o:spid="_x0000_s1026" type="#_x0000_t75" style="position:absolute;margin-left:194.8pt;margin-top:-6.35pt;width:23pt;height:24.3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">
                <v:imagedata r:id="rId48" o:title=""/>
              </v:shape>
            </w:pict>
          </mc:Fallback>
        </mc:AlternateContent>
      </w:r>
      <w:r w:rsidR="00E97879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31673588" wp14:editId="3F1D6C1D">
                <wp:simplePos x="0" y="0"/>
                <wp:positionH relativeFrom="column">
                  <wp:posOffset>2486756</wp:posOffset>
                </wp:positionH>
                <wp:positionV relativeFrom="paragraph">
                  <wp:posOffset>-63729</wp:posOffset>
                </wp:positionV>
                <wp:extent cx="16560" cy="277560"/>
                <wp:effectExtent l="25400" t="38100" r="34290" b="2730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6560" cy="27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2CDD3" id="Ink 153" o:spid="_x0000_s1026" type="#_x0000_t75" style="position:absolute;margin-left:195.2pt;margin-top:-5.6pt;width:2.5pt;height:23.05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">
                <v:imagedata r:id="rId50" o:title=""/>
              </v:shape>
            </w:pict>
          </mc:Fallback>
        </mc:AlternateContent>
      </w:r>
      <w:r w:rsidR="009541C0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0ED30129" wp14:editId="6F88D559">
                <wp:simplePos x="0" y="0"/>
                <wp:positionH relativeFrom="column">
                  <wp:posOffset>1871980</wp:posOffset>
                </wp:positionH>
                <wp:positionV relativeFrom="paragraph">
                  <wp:posOffset>14605</wp:posOffset>
                </wp:positionV>
                <wp:extent cx="120240" cy="154800"/>
                <wp:effectExtent l="25400" t="38100" r="0" b="3619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024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A5A5C" id="Ink 152" o:spid="_x0000_s1026" type="#_x0000_t75" style="position:absolute;margin-left:146.8pt;margin-top:.55pt;width:10.65pt;height:13.4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">
                <v:imagedata r:id="rId52" o:title=""/>
              </v:shape>
            </w:pict>
          </mc:Fallback>
        </mc:AlternateContent>
      </w:r>
      <w:r w:rsidR="00833ACA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7C0DF554" wp14:editId="1A7DA534">
                <wp:simplePos x="0" y="0"/>
                <wp:positionH relativeFrom="column">
                  <wp:posOffset>1678305</wp:posOffset>
                </wp:positionH>
                <wp:positionV relativeFrom="paragraph">
                  <wp:posOffset>-77470</wp:posOffset>
                </wp:positionV>
                <wp:extent cx="706755" cy="307975"/>
                <wp:effectExtent l="0" t="38100" r="29845" b="3492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06755" cy="30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9E30F" id="Ink 149" o:spid="_x0000_s1026" type="#_x0000_t75" style="position:absolute;margin-left:131.55pt;margin-top:-6.7pt;width:56.85pt;height:25.4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">
                <v:imagedata r:id="rId54" o:title=""/>
              </v:shape>
            </w:pict>
          </mc:Fallback>
        </mc:AlternateContent>
      </w:r>
      <w:r w:rsidR="00541C9B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44F87FE6" wp14:editId="35D8C28E">
                <wp:simplePos x="0" y="0"/>
                <wp:positionH relativeFrom="column">
                  <wp:posOffset>1147445</wp:posOffset>
                </wp:positionH>
                <wp:positionV relativeFrom="paragraph">
                  <wp:posOffset>-93345</wp:posOffset>
                </wp:positionV>
                <wp:extent cx="533400" cy="293370"/>
                <wp:effectExtent l="0" t="38100" r="38100" b="2413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33400" cy="29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14D1B" id="Ink 145" o:spid="_x0000_s1026" type="#_x0000_t75" style="position:absolute;margin-left:89.75pt;margin-top:-7.95pt;width:43.2pt;height:24.3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">
                <v:imagedata r:id="rId56" o:title=""/>
              </v:shape>
            </w:pict>
          </mc:Fallback>
        </mc:AlternateContent>
      </w:r>
      <w:r w:rsidR="00CC65FA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2BE0E059" wp14:editId="1A2C18E3">
                <wp:simplePos x="0" y="0"/>
                <wp:positionH relativeFrom="column">
                  <wp:posOffset>625475</wp:posOffset>
                </wp:positionH>
                <wp:positionV relativeFrom="paragraph">
                  <wp:posOffset>-95885</wp:posOffset>
                </wp:positionV>
                <wp:extent cx="551815" cy="258445"/>
                <wp:effectExtent l="25400" t="38100" r="32385" b="3365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51815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9E406" id="Ink 140" o:spid="_x0000_s1026" type="#_x0000_t75" style="position:absolute;margin-left:48.65pt;margin-top:-8.15pt;width:44.65pt;height:21.5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">
                <v:imagedata r:id="rId58" o:title=""/>
              </v:shape>
            </w:pict>
          </mc:Fallback>
        </mc:AlternateContent>
      </w:r>
      <w:r w:rsidR="008811F0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1CA00086" wp14:editId="3A772255">
                <wp:simplePos x="0" y="0"/>
                <wp:positionH relativeFrom="column">
                  <wp:posOffset>216535</wp:posOffset>
                </wp:positionH>
                <wp:positionV relativeFrom="paragraph">
                  <wp:posOffset>-63500</wp:posOffset>
                </wp:positionV>
                <wp:extent cx="441325" cy="240030"/>
                <wp:effectExtent l="25400" t="38100" r="28575" b="2667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41325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DBE4B" id="Ink 137" o:spid="_x0000_s1026" type="#_x0000_t75" style="position:absolute;margin-left:16.45pt;margin-top:-5.6pt;width:35.95pt;height:20.1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">
                <v:imagedata r:id="rId60" o:title=""/>
              </v:shape>
            </w:pict>
          </mc:Fallback>
        </mc:AlternateContent>
      </w:r>
      <w:r w:rsidR="00E67FDA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5FE1EDA9" wp14:editId="4F986C92">
                <wp:simplePos x="0" y="0"/>
                <wp:positionH relativeFrom="column">
                  <wp:posOffset>-8890</wp:posOffset>
                </wp:positionH>
                <wp:positionV relativeFrom="paragraph">
                  <wp:posOffset>-52070</wp:posOffset>
                </wp:positionV>
                <wp:extent cx="235585" cy="260985"/>
                <wp:effectExtent l="38100" t="25400" r="31115" b="3111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35585" cy="26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E3DC8" id="Ink 133" o:spid="_x0000_s1026" type="#_x0000_t75" style="position:absolute;margin-left:-1.3pt;margin-top:-4.7pt;width:19.75pt;height:21.7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">
                <v:imagedata r:id="rId62" o:title=""/>
              </v:shape>
            </w:pict>
          </mc:Fallback>
        </mc:AlternateContent>
      </w:r>
      <w:r w:rsidR="002809CF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48D02A3C" wp14:editId="229721D5">
                <wp:simplePos x="0" y="0"/>
                <wp:positionH relativeFrom="column">
                  <wp:posOffset>-27161</wp:posOffset>
                </wp:positionH>
                <wp:positionV relativeFrom="paragraph">
                  <wp:posOffset>-81301</wp:posOffset>
                </wp:positionV>
                <wp:extent cx="6134400" cy="397800"/>
                <wp:effectExtent l="38100" t="38100" r="38100" b="3429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134400" cy="39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F508F" id="Ink 1" o:spid="_x0000_s1026" type="#_x0000_t75" style="position:absolute;margin-left:-2.75pt;margin-top:-7pt;width:484.2pt;height:3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">
                <v:imagedata r:id="rId64" o:title=""/>
              </v:shape>
            </w:pict>
          </mc:Fallback>
        </mc:AlternateContent>
      </w:r>
    </w:p>
    <w:p w14:paraId="2ACFDCB2" w14:textId="5D27E4F2" w:rsidR="00D64A1A" w:rsidRDefault="006B195C" w:rsidP="0020771B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1ECCA8B9" wp14:editId="0AB30F56">
                <wp:simplePos x="0" y="0"/>
                <wp:positionH relativeFrom="column">
                  <wp:posOffset>4412353</wp:posOffset>
                </wp:positionH>
                <wp:positionV relativeFrom="paragraph">
                  <wp:posOffset>41565</wp:posOffset>
                </wp:positionV>
                <wp:extent cx="9720" cy="74160"/>
                <wp:effectExtent l="38100" t="25400" r="28575" b="2794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972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7275F" id="Ink 208" o:spid="_x0000_s1026" type="#_x0000_t75" style="position:absolute;margin-left:346.85pt;margin-top:2.65pt;width:1.95pt;height:7.1pt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">
                <v:imagedata r:id="rId66" o:title=""/>
              </v:shape>
            </w:pict>
          </mc:Fallback>
        </mc:AlternateContent>
      </w:r>
      <w:r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2ACCFF62" wp14:editId="429B0A49">
                <wp:simplePos x="0" y="0"/>
                <wp:positionH relativeFrom="column">
                  <wp:posOffset>4147033</wp:posOffset>
                </wp:positionH>
                <wp:positionV relativeFrom="paragraph">
                  <wp:posOffset>37245</wp:posOffset>
                </wp:positionV>
                <wp:extent cx="2520" cy="90360"/>
                <wp:effectExtent l="38100" t="25400" r="36195" b="2413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52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831EE" id="Ink 202" o:spid="_x0000_s1026" type="#_x0000_t75" style="position:absolute;margin-left:326.05pt;margin-top:2.35pt;width:1.3pt;height:8.3pt;z-index:251658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">
                <v:imagedata r:id="rId68" o:title=""/>
              </v:shape>
            </w:pict>
          </mc:Fallback>
        </mc:AlternateContent>
      </w:r>
      <w:r w:rsidR="00605EEE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7BCC487A" wp14:editId="058F1005">
                <wp:simplePos x="0" y="0"/>
                <wp:positionH relativeFrom="column">
                  <wp:posOffset>2680335</wp:posOffset>
                </wp:positionH>
                <wp:positionV relativeFrom="paragraph">
                  <wp:posOffset>-12065</wp:posOffset>
                </wp:positionV>
                <wp:extent cx="1362845" cy="364210"/>
                <wp:effectExtent l="38100" t="38100" r="34290" b="2984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362845" cy="364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823A9" id="Ink 129" o:spid="_x0000_s1026" type="#_x0000_t75" style="position:absolute;margin-left:210.45pt;margin-top:-1.55pt;width:108.5pt;height:29.9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">
                <v:imagedata r:id="rId70" o:title=""/>
              </v:shape>
            </w:pict>
          </mc:Fallback>
        </mc:AlternateContent>
      </w:r>
      <w:r w:rsidR="00C251E3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7F7C1CBD" wp14:editId="54878470">
                <wp:simplePos x="0" y="0"/>
                <wp:positionH relativeFrom="column">
                  <wp:posOffset>1249045</wp:posOffset>
                </wp:positionH>
                <wp:positionV relativeFrom="paragraph">
                  <wp:posOffset>-635</wp:posOffset>
                </wp:positionV>
                <wp:extent cx="640015" cy="327265"/>
                <wp:effectExtent l="38100" t="25400" r="46355" b="2857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640015" cy="327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5F33D" id="Ink 74" o:spid="_x0000_s1026" type="#_x0000_t75" style="position:absolute;margin-left:97.75pt;margin-top:-.65pt;width:51.65pt;height:26.9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">
                <v:imagedata r:id="rId72" o:title=""/>
              </v:shape>
            </w:pict>
          </mc:Fallback>
        </mc:AlternateContent>
      </w:r>
      <w:r w:rsidR="0043061B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4F99FBC3" wp14:editId="70571DA7">
                <wp:simplePos x="0" y="0"/>
                <wp:positionH relativeFrom="column">
                  <wp:posOffset>1010920</wp:posOffset>
                </wp:positionH>
                <wp:positionV relativeFrom="paragraph">
                  <wp:posOffset>-19050</wp:posOffset>
                </wp:positionV>
                <wp:extent cx="141450" cy="288895"/>
                <wp:effectExtent l="38100" t="38100" r="36830" b="2921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41450" cy="28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EE6BA" id="Ink 58" o:spid="_x0000_s1026" type="#_x0000_t75" style="position:absolute;margin-left:79pt;margin-top:-2.1pt;width:12.4pt;height:24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">
                <v:imagedata r:id="rId74" o:title=""/>
              </v:shape>
            </w:pict>
          </mc:Fallback>
        </mc:AlternateContent>
      </w:r>
      <w:r w:rsidR="0043061B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4A3C6B9B" wp14:editId="38E50D43">
                <wp:simplePos x="0" y="0"/>
                <wp:positionH relativeFrom="column">
                  <wp:posOffset>710565</wp:posOffset>
                </wp:positionH>
                <wp:positionV relativeFrom="paragraph">
                  <wp:posOffset>-30480</wp:posOffset>
                </wp:positionV>
                <wp:extent cx="169480" cy="262695"/>
                <wp:effectExtent l="38100" t="38100" r="34290" b="2984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69480" cy="262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9840A" id="Ink 52" o:spid="_x0000_s1026" type="#_x0000_t75" style="position:absolute;margin-left:55.35pt;margin-top:-3pt;width:14.6pt;height:21.9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">
                <v:imagedata r:id="rId76" o:title=""/>
              </v:shape>
            </w:pict>
          </mc:Fallback>
        </mc:AlternateContent>
      </w:r>
      <w:r w:rsidR="0043061B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3209A9A1" wp14:editId="63DB9798">
                <wp:simplePos x="0" y="0"/>
                <wp:positionH relativeFrom="column">
                  <wp:posOffset>456565</wp:posOffset>
                </wp:positionH>
                <wp:positionV relativeFrom="paragraph">
                  <wp:posOffset>-3175</wp:posOffset>
                </wp:positionV>
                <wp:extent cx="127335" cy="245190"/>
                <wp:effectExtent l="38100" t="25400" r="38100" b="3429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27335" cy="245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63EE8" id="Ink 47" o:spid="_x0000_s1026" type="#_x0000_t75" style="position:absolute;margin-left:35.35pt;margin-top:-.85pt;width:11.25pt;height:20.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">
                <v:imagedata r:id="rId78" o:title=""/>
              </v:shape>
            </w:pict>
          </mc:Fallback>
        </mc:AlternateContent>
      </w:r>
      <w:r w:rsidR="00B33F60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183ADADD" wp14:editId="0C39E42C">
                <wp:simplePos x="0" y="0"/>
                <wp:positionH relativeFrom="column">
                  <wp:posOffset>151130</wp:posOffset>
                </wp:positionH>
                <wp:positionV relativeFrom="paragraph">
                  <wp:posOffset>17145</wp:posOffset>
                </wp:positionV>
                <wp:extent cx="148345" cy="241895"/>
                <wp:effectExtent l="25400" t="38100" r="29845" b="3810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48345" cy="241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014B1" id="Ink 42" o:spid="_x0000_s1026" type="#_x0000_t75" style="position:absolute;margin-left:11.3pt;margin-top:.75pt;width:12.9pt;height:20.3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">
                <v:imagedata r:id="rId80" o:title=""/>
              </v:shape>
            </w:pict>
          </mc:Fallback>
        </mc:AlternateContent>
      </w:r>
    </w:p>
    <w:p w14:paraId="0C981532" w14:textId="4C97637B" w:rsidR="00D64A1A" w:rsidRDefault="00494EF7" w:rsidP="0020771B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70" behindDoc="0" locked="0" layoutInCell="1" allowOverlap="1" wp14:anchorId="33634D66" wp14:editId="185AEDBD">
                <wp:simplePos x="0" y="0"/>
                <wp:positionH relativeFrom="column">
                  <wp:posOffset>5525135</wp:posOffset>
                </wp:positionH>
                <wp:positionV relativeFrom="paragraph">
                  <wp:posOffset>-98425</wp:posOffset>
                </wp:positionV>
                <wp:extent cx="734885" cy="307380"/>
                <wp:effectExtent l="38100" t="25400" r="40005" b="35560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734885" cy="307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E5D4D" id="Ink 249" o:spid="_x0000_s1026" type="#_x0000_t75" style="position:absolute;margin-left:434.45pt;margin-top:-8.35pt;width:59.05pt;height:25.4pt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">
                <v:imagedata r:id="rId82" o:title=""/>
              </v:shape>
            </w:pict>
          </mc:Fallback>
        </mc:AlternateContent>
      </w:r>
      <w:r w:rsidR="006B195C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69" behindDoc="0" locked="0" layoutInCell="1" allowOverlap="1" wp14:anchorId="306956E2" wp14:editId="3D71F4DC">
                <wp:simplePos x="0" y="0"/>
                <wp:positionH relativeFrom="column">
                  <wp:posOffset>4081780</wp:posOffset>
                </wp:positionH>
                <wp:positionV relativeFrom="paragraph">
                  <wp:posOffset>-112395</wp:posOffset>
                </wp:positionV>
                <wp:extent cx="1330280" cy="332815"/>
                <wp:effectExtent l="38100" t="25400" r="16510" b="3556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330280" cy="332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56AF9" id="Ink 232" o:spid="_x0000_s1026" type="#_x0000_t75" style="position:absolute;margin-left:320.8pt;margin-top:-9.45pt;width:106pt;height:27.4pt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">
                <v:imagedata r:id="rId84" o:title=""/>
              </v:shape>
            </w:pict>
          </mc:Fallback>
        </mc:AlternateContent>
      </w:r>
      <w:r w:rsidR="00C251E3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05C13FD7" wp14:editId="3D12A27C">
                <wp:simplePos x="0" y="0"/>
                <wp:positionH relativeFrom="column">
                  <wp:posOffset>1980565</wp:posOffset>
                </wp:positionH>
                <wp:positionV relativeFrom="paragraph">
                  <wp:posOffset>-139065</wp:posOffset>
                </wp:positionV>
                <wp:extent cx="679095" cy="302895"/>
                <wp:effectExtent l="38100" t="38100" r="32385" b="2730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79095" cy="30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1EAE1" id="Ink 92" o:spid="_x0000_s1026" type="#_x0000_t75" style="position:absolute;margin-left:155.35pt;margin-top:-11.55pt;width:54.65pt;height:25.0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">
                <v:imagedata r:id="rId86" o:title=""/>
              </v:shape>
            </w:pict>
          </mc:Fallback>
        </mc:AlternateContent>
      </w:r>
    </w:p>
    <w:p w14:paraId="45D60FD0" w14:textId="77777777" w:rsidR="00D64A1A" w:rsidRDefault="00D64A1A" w:rsidP="0020771B">
      <w:pPr>
        <w:rPr>
          <w:rFonts w:ascii="Arial" w:hAnsi="Arial" w:cs="Arial"/>
          <w:sz w:val="23"/>
          <w:szCs w:val="23"/>
        </w:rPr>
      </w:pPr>
    </w:p>
    <w:p w14:paraId="13BA650C" w14:textId="77777777" w:rsidR="00D64A1A" w:rsidRDefault="00D64A1A" w:rsidP="0020771B">
      <w:pPr>
        <w:rPr>
          <w:rFonts w:ascii="Arial" w:hAnsi="Arial" w:cs="Arial"/>
          <w:sz w:val="23"/>
          <w:szCs w:val="23"/>
        </w:rPr>
      </w:pPr>
    </w:p>
    <w:p w14:paraId="0D269D0B" w14:textId="77777777" w:rsidR="00D64A1A" w:rsidRDefault="00D64A1A" w:rsidP="0020771B">
      <w:pPr>
        <w:rPr>
          <w:rFonts w:ascii="Arial" w:hAnsi="Arial" w:cs="Arial"/>
          <w:sz w:val="23"/>
          <w:szCs w:val="23"/>
        </w:rPr>
      </w:pPr>
    </w:p>
    <w:p w14:paraId="0B1B72BC" w14:textId="77777777" w:rsidR="00D64A1A" w:rsidRDefault="00D64A1A" w:rsidP="0020771B">
      <w:pPr>
        <w:rPr>
          <w:rFonts w:ascii="Arial" w:hAnsi="Arial" w:cs="Arial"/>
          <w:sz w:val="23"/>
          <w:szCs w:val="23"/>
        </w:rPr>
      </w:pPr>
    </w:p>
    <w:p w14:paraId="6C310630" w14:textId="77777777" w:rsidR="008F4938" w:rsidRDefault="008F4938" w:rsidP="0020771B">
      <w:pPr>
        <w:rPr>
          <w:rFonts w:ascii="Arial" w:hAnsi="Arial" w:cs="Arial"/>
          <w:sz w:val="23"/>
          <w:szCs w:val="23"/>
        </w:rPr>
      </w:pPr>
    </w:p>
    <w:p w14:paraId="09A80210" w14:textId="77777777" w:rsidR="008F4938" w:rsidRDefault="008F4938" w:rsidP="0020771B">
      <w:pPr>
        <w:rPr>
          <w:rFonts w:ascii="Arial" w:hAnsi="Arial" w:cs="Arial"/>
          <w:sz w:val="23"/>
          <w:szCs w:val="23"/>
        </w:rPr>
      </w:pPr>
    </w:p>
    <w:p w14:paraId="49B62F2B" w14:textId="77777777" w:rsidR="008F4938" w:rsidRDefault="008F4938" w:rsidP="0020771B">
      <w:pPr>
        <w:rPr>
          <w:rFonts w:ascii="Arial" w:hAnsi="Arial" w:cs="Arial"/>
          <w:sz w:val="23"/>
          <w:szCs w:val="23"/>
        </w:rPr>
      </w:pPr>
    </w:p>
    <w:p w14:paraId="3E151CA7" w14:textId="77777777" w:rsidR="008F4938" w:rsidRDefault="008F4938" w:rsidP="0020771B">
      <w:pPr>
        <w:rPr>
          <w:rFonts w:ascii="Arial" w:hAnsi="Arial" w:cs="Arial"/>
          <w:sz w:val="23"/>
          <w:szCs w:val="23"/>
        </w:rPr>
      </w:pPr>
    </w:p>
    <w:p w14:paraId="58EB3009" w14:textId="77777777" w:rsidR="0099017A" w:rsidRDefault="0099017A" w:rsidP="0020771B">
      <w:pPr>
        <w:rPr>
          <w:rFonts w:ascii="Arial" w:hAnsi="Arial" w:cs="Arial"/>
          <w:sz w:val="23"/>
          <w:szCs w:val="23"/>
        </w:rPr>
      </w:pPr>
    </w:p>
    <w:p w14:paraId="459C84D7" w14:textId="2DEE29AC" w:rsidR="00561D14" w:rsidRDefault="00561D14" w:rsidP="0020771B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For EDF, how do we compute the deadline? How often is it computed?</w:t>
      </w:r>
    </w:p>
    <w:p w14:paraId="2EEB1569" w14:textId="77777777" w:rsidR="00561D14" w:rsidRDefault="00561D14" w:rsidP="0020771B">
      <w:pPr>
        <w:rPr>
          <w:rFonts w:ascii="Arial" w:hAnsi="Arial" w:cs="Arial"/>
          <w:sz w:val="23"/>
          <w:szCs w:val="23"/>
        </w:rPr>
      </w:pPr>
    </w:p>
    <w:p w14:paraId="13D8CEE2" w14:textId="5284E9A1" w:rsidR="00EF1B2E" w:rsidRDefault="00F46650" w:rsidP="0020771B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Earliest Deadline First is an online scheduling dynamic. </w:t>
      </w:r>
      <w:r w:rsidR="007848CE">
        <w:rPr>
          <w:rFonts w:ascii="Arial" w:hAnsi="Arial" w:cs="Arial"/>
          <w:sz w:val="23"/>
          <w:szCs w:val="23"/>
        </w:rPr>
        <w:t>Preemption</w:t>
      </w:r>
      <w:r>
        <w:rPr>
          <w:rFonts w:ascii="Arial" w:hAnsi="Arial" w:cs="Arial"/>
          <w:sz w:val="23"/>
          <w:szCs w:val="23"/>
        </w:rPr>
        <w:t xml:space="preserve"> will happen. There are dynamic priorities, meaning that whomever has the soonest deadline has the highest priority.</w:t>
      </w:r>
      <w:r w:rsidR="00573348">
        <w:rPr>
          <w:rFonts w:ascii="Arial" w:hAnsi="Arial" w:cs="Arial"/>
          <w:sz w:val="23"/>
          <w:szCs w:val="23"/>
        </w:rPr>
        <w:t xml:space="preserve"> This is anytime any task is released, or is completed.</w:t>
      </w:r>
      <w:r w:rsidR="00A06C98">
        <w:rPr>
          <w:rFonts w:ascii="Arial" w:hAnsi="Arial" w:cs="Arial"/>
          <w:sz w:val="23"/>
          <w:szCs w:val="23"/>
        </w:rPr>
        <w:t xml:space="preserve"> </w:t>
      </w:r>
    </w:p>
    <w:p w14:paraId="43906A2A" w14:textId="11C22C74" w:rsidR="00561D14" w:rsidRDefault="00561D14" w:rsidP="0020771B">
      <w:pPr>
        <w:rPr>
          <w:rFonts w:ascii="Arial" w:hAnsi="Arial" w:cs="Arial"/>
          <w:sz w:val="23"/>
          <w:szCs w:val="23"/>
        </w:rPr>
      </w:pPr>
    </w:p>
    <w:p w14:paraId="1D7D9B5D" w14:textId="642DD93C" w:rsidR="0020771B" w:rsidRPr="00296D61" w:rsidRDefault="00666509" w:rsidP="0020771B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U=</m:t>
          </m:r>
          <m:nary>
            <m:naryPr>
              <m:chr m:val="∑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 w:cs="Arial"/>
            </w:rPr>
            <m:t>≤1</m:t>
          </m:r>
        </m:oMath>
      </m:oMathPara>
    </w:p>
    <w:p w14:paraId="04F3548A" w14:textId="77777777" w:rsidR="00296D61" w:rsidRDefault="00296D61" w:rsidP="0020771B">
      <w:pPr>
        <w:rPr>
          <w:rFonts w:ascii="Arial" w:eastAsiaTheme="minorEastAsia" w:hAnsi="Arial" w:cs="Arial"/>
        </w:rPr>
      </w:pPr>
    </w:p>
    <w:p w14:paraId="1F735B12" w14:textId="4BAD4A6D" w:rsidR="00296D61" w:rsidRDefault="007D1B60" w:rsidP="0020771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658303" behindDoc="0" locked="0" layoutInCell="1" allowOverlap="1" wp14:anchorId="55986D55" wp14:editId="4D3E1DA5">
                <wp:simplePos x="0" y="0"/>
                <wp:positionH relativeFrom="column">
                  <wp:posOffset>-408940</wp:posOffset>
                </wp:positionH>
                <wp:positionV relativeFrom="paragraph">
                  <wp:posOffset>118110</wp:posOffset>
                </wp:positionV>
                <wp:extent cx="57785" cy="115570"/>
                <wp:effectExtent l="38100" t="38100" r="31115" b="36830"/>
                <wp:wrapNone/>
                <wp:docPr id="572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57785" cy="115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C3DD4" id="Ink 572" o:spid="_x0000_s1026" type="#_x0000_t75" style="position:absolute;margin-left:-32.8pt;margin-top:8.7pt;width:5.75pt;height:10.3pt;z-index:251658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">
                <v:imagedata r:id="rId88" o:title=""/>
              </v:shape>
            </w:pict>
          </mc:Fallback>
        </mc:AlternateContent>
      </w:r>
      <w:r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658302" behindDoc="0" locked="0" layoutInCell="1" allowOverlap="1" wp14:anchorId="2D98E1A8" wp14:editId="0CCD0F0D">
                <wp:simplePos x="0" y="0"/>
                <wp:positionH relativeFrom="column">
                  <wp:posOffset>-147960</wp:posOffset>
                </wp:positionH>
                <wp:positionV relativeFrom="paragraph">
                  <wp:posOffset>111351</wp:posOffset>
                </wp:positionV>
                <wp:extent cx="16560" cy="141120"/>
                <wp:effectExtent l="38100" t="25400" r="34290" b="24130"/>
                <wp:wrapNone/>
                <wp:docPr id="569" name="Ink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656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B158D" id="Ink 569" o:spid="_x0000_s1026" type="#_x0000_t75" style="position:absolute;margin-left:-12.25pt;margin-top:8.15pt;width:2.5pt;height:12.3pt;z-index:2516583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">
                <v:imagedata r:id="rId90" o:title=""/>
              </v:shape>
            </w:pict>
          </mc:Fallback>
        </mc:AlternateContent>
      </w:r>
    </w:p>
    <w:p w14:paraId="7A31A49F" w14:textId="520D0479" w:rsidR="00296D61" w:rsidRDefault="00F36A9A" w:rsidP="0020771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658324" behindDoc="0" locked="0" layoutInCell="1" allowOverlap="1" wp14:anchorId="2681A155" wp14:editId="0ACBDFB6">
                <wp:simplePos x="0" y="0"/>
                <wp:positionH relativeFrom="column">
                  <wp:posOffset>2102485</wp:posOffset>
                </wp:positionH>
                <wp:positionV relativeFrom="paragraph">
                  <wp:posOffset>-116840</wp:posOffset>
                </wp:positionV>
                <wp:extent cx="144145" cy="343605"/>
                <wp:effectExtent l="38100" t="25400" r="33655" b="37465"/>
                <wp:wrapNone/>
                <wp:docPr id="807" name="Ink 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44145" cy="343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E2559" id="Ink 807" o:spid="_x0000_s1026" type="#_x0000_t75" style="position:absolute;margin-left:164.95pt;margin-top:-9.8pt;width:12.55pt;height:28.25pt;z-index:2516583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">
                <v:imagedata r:id="rId92" o:title=""/>
              </v:shape>
            </w:pict>
          </mc:Fallback>
        </mc:AlternateContent>
      </w:r>
      <w:r w:rsidR="00F71FE0"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658316" behindDoc="0" locked="0" layoutInCell="1" allowOverlap="1" wp14:anchorId="3881E9B5" wp14:editId="2ED01952">
                <wp:simplePos x="0" y="0"/>
                <wp:positionH relativeFrom="column">
                  <wp:posOffset>4634280</wp:posOffset>
                </wp:positionH>
                <wp:positionV relativeFrom="paragraph">
                  <wp:posOffset>106742</wp:posOffset>
                </wp:positionV>
                <wp:extent cx="78840" cy="110160"/>
                <wp:effectExtent l="38100" t="25400" r="35560" b="29845"/>
                <wp:wrapNone/>
                <wp:docPr id="710" name="Ink 7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7884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61BCC" id="Ink 710" o:spid="_x0000_s1026" type="#_x0000_t75" style="position:absolute;margin-left:364.3pt;margin-top:7.8pt;width:7.4pt;height:9.85pt;z-index:2516583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">
                <v:imagedata r:id="rId94" o:title=""/>
              </v:shape>
            </w:pict>
          </mc:Fallback>
        </mc:AlternateContent>
      </w:r>
      <w:r w:rsidR="00AB0B71"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658315" behindDoc="0" locked="0" layoutInCell="1" allowOverlap="1" wp14:anchorId="09F85F42" wp14:editId="27D6B5CE">
                <wp:simplePos x="0" y="0"/>
                <wp:positionH relativeFrom="column">
                  <wp:posOffset>4618080</wp:posOffset>
                </wp:positionH>
                <wp:positionV relativeFrom="paragraph">
                  <wp:posOffset>-15298</wp:posOffset>
                </wp:positionV>
                <wp:extent cx="90360" cy="51120"/>
                <wp:effectExtent l="38100" t="25400" r="24130" b="38100"/>
                <wp:wrapNone/>
                <wp:docPr id="699" name="Ink 6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9036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1F189" id="Ink 699" o:spid="_x0000_s1026" type="#_x0000_t75" style="position:absolute;margin-left:363.05pt;margin-top:-1.8pt;width:8.3pt;height:5.25pt;z-index:2516583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">
                <v:imagedata r:id="rId96" o:title=""/>
              </v:shape>
            </w:pict>
          </mc:Fallback>
        </mc:AlternateContent>
      </w:r>
      <w:r w:rsidR="008A783E"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658314" behindDoc="0" locked="0" layoutInCell="1" allowOverlap="1" wp14:anchorId="11579BE0" wp14:editId="27760C18">
                <wp:simplePos x="0" y="0"/>
                <wp:positionH relativeFrom="column">
                  <wp:posOffset>4638960</wp:posOffset>
                </wp:positionH>
                <wp:positionV relativeFrom="paragraph">
                  <wp:posOffset>-38709</wp:posOffset>
                </wp:positionV>
                <wp:extent cx="18720" cy="132120"/>
                <wp:effectExtent l="38100" t="25400" r="32385" b="33020"/>
                <wp:wrapNone/>
                <wp:docPr id="590" name="Ink 5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872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79C79" id="Ink 590" o:spid="_x0000_s1026" type="#_x0000_t75" style="position:absolute;margin-left:364.65pt;margin-top:-3.65pt;width:2.65pt;height:11.6pt;z-index:2516583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">
                <v:imagedata r:id="rId98" o:title=""/>
              </v:shape>
            </w:pict>
          </mc:Fallback>
        </mc:AlternateContent>
      </w:r>
      <w:r w:rsidR="008A783E"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658313" behindDoc="0" locked="0" layoutInCell="1" allowOverlap="1" wp14:anchorId="0D6F6375" wp14:editId="76C9EBA9">
                <wp:simplePos x="0" y="0"/>
                <wp:positionH relativeFrom="column">
                  <wp:posOffset>2147400</wp:posOffset>
                </wp:positionH>
                <wp:positionV relativeFrom="paragraph">
                  <wp:posOffset>-52029</wp:posOffset>
                </wp:positionV>
                <wp:extent cx="16560" cy="140760"/>
                <wp:effectExtent l="25400" t="25400" r="21590" b="37465"/>
                <wp:wrapNone/>
                <wp:docPr id="589" name="Ink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656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30A09" id="Ink 589" o:spid="_x0000_s1026" type="#_x0000_t75" style="position:absolute;margin-left:168.5pt;margin-top:-4.7pt;width:2.5pt;height:12.3pt;z-index:251658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">
                <v:imagedata r:id="rId100" o:title=""/>
              </v:shape>
            </w:pict>
          </mc:Fallback>
        </mc:AlternateContent>
      </w:r>
      <w:r w:rsidR="00D9736F"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658299" behindDoc="0" locked="0" layoutInCell="1" allowOverlap="1" wp14:anchorId="38B12FB9" wp14:editId="3DF62869">
                <wp:simplePos x="0" y="0"/>
                <wp:positionH relativeFrom="column">
                  <wp:posOffset>-426720</wp:posOffset>
                </wp:positionH>
                <wp:positionV relativeFrom="paragraph">
                  <wp:posOffset>125095</wp:posOffset>
                </wp:positionV>
                <wp:extent cx="78840" cy="145545"/>
                <wp:effectExtent l="38100" t="38100" r="22860" b="32385"/>
                <wp:wrapNone/>
                <wp:docPr id="564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78840" cy="145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A55B6" id="Ink 564" o:spid="_x0000_s1026" type="#_x0000_t75" style="position:absolute;margin-left:-34.2pt;margin-top:9.25pt;width:7.4pt;height:12.65pt;z-index:2516582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">
                <v:imagedata r:id="rId102" o:title=""/>
              </v:shape>
            </w:pict>
          </mc:Fallback>
        </mc:AlternateContent>
      </w:r>
      <w:r w:rsidR="00D9736F"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658298" behindDoc="0" locked="0" layoutInCell="1" allowOverlap="1" wp14:anchorId="601D958E" wp14:editId="16986543">
                <wp:simplePos x="0" y="0"/>
                <wp:positionH relativeFrom="column">
                  <wp:posOffset>-147960</wp:posOffset>
                </wp:positionH>
                <wp:positionV relativeFrom="paragraph">
                  <wp:posOffset>113931</wp:posOffset>
                </wp:positionV>
                <wp:extent cx="23400" cy="148320"/>
                <wp:effectExtent l="25400" t="38100" r="15240" b="29845"/>
                <wp:wrapNone/>
                <wp:docPr id="561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340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1AF35" id="Ink 561" o:spid="_x0000_s1026" type="#_x0000_t75" style="position:absolute;margin-left:-12.25pt;margin-top:8.35pt;width:3.05pt;height:12.9pt;z-index:2516582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">
                <v:imagedata r:id="rId104" o:title=""/>
              </v:shape>
            </w:pict>
          </mc:Fallback>
        </mc:AlternateContent>
      </w:r>
    </w:p>
    <w:p w14:paraId="27A37F84" w14:textId="75CE5BCE" w:rsidR="005C5A91" w:rsidRDefault="00445EA1" w:rsidP="0020771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658317" behindDoc="0" locked="0" layoutInCell="1" allowOverlap="1" wp14:anchorId="7922FD40" wp14:editId="5D64734A">
                <wp:simplePos x="0" y="0"/>
                <wp:positionH relativeFrom="column">
                  <wp:posOffset>4643571</wp:posOffset>
                </wp:positionH>
                <wp:positionV relativeFrom="paragraph">
                  <wp:posOffset>107162</wp:posOffset>
                </wp:positionV>
                <wp:extent cx="95040" cy="83520"/>
                <wp:effectExtent l="38100" t="38100" r="32385" b="31115"/>
                <wp:wrapNone/>
                <wp:docPr id="714" name="Ink 7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9504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FF1CA" id="Ink 714" o:spid="_x0000_s1026" type="#_x0000_t75" style="position:absolute;margin-left:365.05pt;margin-top:7.85pt;width:8.7pt;height:7.8pt;z-index:2516583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">
                <v:imagedata r:id="rId106" o:title=""/>
              </v:shape>
            </w:pict>
          </mc:Fallback>
        </mc:AlternateContent>
      </w:r>
      <w:r w:rsidR="004D010A"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658312" behindDoc="0" locked="0" layoutInCell="1" allowOverlap="1" wp14:anchorId="5D23B93D" wp14:editId="417A0D1F">
                <wp:simplePos x="0" y="0"/>
                <wp:positionH relativeFrom="column">
                  <wp:posOffset>4645800</wp:posOffset>
                </wp:positionH>
                <wp:positionV relativeFrom="paragraph">
                  <wp:posOffset>-26769</wp:posOffset>
                </wp:positionV>
                <wp:extent cx="21240" cy="132120"/>
                <wp:effectExtent l="25400" t="38100" r="17145" b="33020"/>
                <wp:wrapNone/>
                <wp:docPr id="588" name="Ink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124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41DA6" id="Ink 588" o:spid="_x0000_s1026" type="#_x0000_t75" style="position:absolute;margin-left:365.2pt;margin-top:-2.7pt;width:2.85pt;height:11.6pt;z-index:251658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">
                <v:imagedata r:id="rId108" o:title=""/>
              </v:shape>
            </w:pict>
          </mc:Fallback>
        </mc:AlternateContent>
      </w:r>
      <w:r w:rsidR="00865C19"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658311" behindDoc="0" locked="0" layoutInCell="1" allowOverlap="1" wp14:anchorId="0821CAE1" wp14:editId="4DE7B908">
                <wp:simplePos x="0" y="0"/>
                <wp:positionH relativeFrom="column">
                  <wp:posOffset>2147400</wp:posOffset>
                </wp:positionH>
                <wp:positionV relativeFrom="paragraph">
                  <wp:posOffset>-56649</wp:posOffset>
                </wp:positionV>
                <wp:extent cx="21240" cy="150120"/>
                <wp:effectExtent l="25400" t="38100" r="17145" b="27940"/>
                <wp:wrapNone/>
                <wp:docPr id="58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2124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5F1FE" id="Ink 587" o:spid="_x0000_s1026" type="#_x0000_t75" style="position:absolute;margin-left:168.5pt;margin-top:-5.05pt;width:2.85pt;height:13pt;z-index:2516583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">
                <v:imagedata r:id="rId110" o:title=""/>
              </v:shape>
            </w:pict>
          </mc:Fallback>
        </mc:AlternateContent>
      </w:r>
      <w:r w:rsidR="00771712"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658309" behindDoc="0" locked="0" layoutInCell="1" allowOverlap="1" wp14:anchorId="2FBAE05F" wp14:editId="28803A0D">
                <wp:simplePos x="0" y="0"/>
                <wp:positionH relativeFrom="column">
                  <wp:posOffset>2142720</wp:posOffset>
                </wp:positionH>
                <wp:positionV relativeFrom="paragraph">
                  <wp:posOffset>120831</wp:posOffset>
                </wp:positionV>
                <wp:extent cx="21240" cy="115920"/>
                <wp:effectExtent l="25400" t="25400" r="29845" b="36830"/>
                <wp:wrapNone/>
                <wp:docPr id="585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124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DE322" id="Ink 585" o:spid="_x0000_s1026" type="#_x0000_t75" style="position:absolute;margin-left:168.1pt;margin-top:8.9pt;width:2.85pt;height:10.35pt;z-index:2516583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">
                <v:imagedata r:id="rId112" o:title=""/>
              </v:shape>
            </w:pict>
          </mc:Fallback>
        </mc:AlternateContent>
      </w:r>
      <w:r w:rsidR="00D9736F"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658297" behindDoc="0" locked="0" layoutInCell="1" allowOverlap="1" wp14:anchorId="02B84E89" wp14:editId="1048B792">
                <wp:simplePos x="0" y="0"/>
                <wp:positionH relativeFrom="column">
                  <wp:posOffset>-406440</wp:posOffset>
                </wp:positionH>
                <wp:positionV relativeFrom="paragraph">
                  <wp:posOffset>155751</wp:posOffset>
                </wp:positionV>
                <wp:extent cx="62640" cy="141120"/>
                <wp:effectExtent l="38100" t="38100" r="13970" b="36830"/>
                <wp:wrapNone/>
                <wp:docPr id="560" name="Ink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6264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3A1BA" id="Ink 560" o:spid="_x0000_s1026" type="#_x0000_t75" style="position:absolute;margin-left:-32.6pt;margin-top:11.65pt;width:6.15pt;height:12.3pt;z-index:251658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">
                <v:imagedata r:id="rId114" o:title=""/>
              </v:shape>
            </w:pict>
          </mc:Fallback>
        </mc:AlternateContent>
      </w:r>
      <w:r w:rsidR="00D9736F"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658296" behindDoc="0" locked="0" layoutInCell="1" allowOverlap="1" wp14:anchorId="2D36A5AB" wp14:editId="064FB300">
                <wp:simplePos x="0" y="0"/>
                <wp:positionH relativeFrom="column">
                  <wp:posOffset>-152640</wp:posOffset>
                </wp:positionH>
                <wp:positionV relativeFrom="paragraph">
                  <wp:posOffset>134871</wp:posOffset>
                </wp:positionV>
                <wp:extent cx="21240" cy="141120"/>
                <wp:effectExtent l="38100" t="25400" r="29845" b="36830"/>
                <wp:wrapNone/>
                <wp:docPr id="559" name="Ink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124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23556" id="Ink 559" o:spid="_x0000_s1026" type="#_x0000_t75" style="position:absolute;margin-left:-12.6pt;margin-top:10pt;width:2.9pt;height:12.3pt;z-index:251658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">
                <v:imagedata r:id="rId116" o:title=""/>
              </v:shape>
            </w:pict>
          </mc:Fallback>
        </mc:AlternateContent>
      </w:r>
    </w:p>
    <w:p w14:paraId="5FDD1625" w14:textId="08A4D983" w:rsidR="005C5A91" w:rsidRDefault="005B0B77" w:rsidP="0020771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658328" behindDoc="0" locked="0" layoutInCell="1" allowOverlap="1" wp14:anchorId="5ED66100" wp14:editId="6C344420">
                <wp:simplePos x="0" y="0"/>
                <wp:positionH relativeFrom="column">
                  <wp:posOffset>2048510</wp:posOffset>
                </wp:positionH>
                <wp:positionV relativeFrom="paragraph">
                  <wp:posOffset>-41910</wp:posOffset>
                </wp:positionV>
                <wp:extent cx="182160" cy="290245"/>
                <wp:effectExtent l="38100" t="25400" r="0" b="27305"/>
                <wp:wrapNone/>
                <wp:docPr id="819" name="Ink 8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82160" cy="290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10D66" id="Ink 819" o:spid="_x0000_s1026" type="#_x0000_t75" style="position:absolute;margin-left:160.7pt;margin-top:-3.9pt;width:15.6pt;height:24.05pt;z-index:251658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">
                <v:imagedata r:id="rId118" o:title=""/>
              </v:shape>
            </w:pict>
          </mc:Fallback>
        </mc:AlternateContent>
      </w:r>
      <w:r w:rsidR="000C504F"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658318" behindDoc="0" locked="0" layoutInCell="1" allowOverlap="1" wp14:anchorId="12F9F567" wp14:editId="4F4E83A0">
                <wp:simplePos x="0" y="0"/>
                <wp:positionH relativeFrom="column">
                  <wp:posOffset>4636418</wp:posOffset>
                </wp:positionH>
                <wp:positionV relativeFrom="paragraph">
                  <wp:posOffset>121313</wp:posOffset>
                </wp:positionV>
                <wp:extent cx="85680" cy="76320"/>
                <wp:effectExtent l="38100" t="38100" r="29210" b="38100"/>
                <wp:wrapNone/>
                <wp:docPr id="746" name="Ink 7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8568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EC14A" id="Ink 746" o:spid="_x0000_s1026" type="#_x0000_t75" style="position:absolute;margin-left:364.45pt;margin-top:8.95pt;width:8pt;height:7.2pt;z-index:2516583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">
                <v:imagedata r:id="rId120" o:title=""/>
              </v:shape>
            </w:pict>
          </mc:Fallback>
        </mc:AlternateContent>
      </w:r>
      <w:r w:rsidR="00BB0985"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658310" behindDoc="0" locked="0" layoutInCell="1" allowOverlap="1" wp14:anchorId="78B5DE55" wp14:editId="3A230D70">
                <wp:simplePos x="0" y="0"/>
                <wp:positionH relativeFrom="column">
                  <wp:posOffset>4652640</wp:posOffset>
                </wp:positionH>
                <wp:positionV relativeFrom="paragraph">
                  <wp:posOffset>-38229</wp:posOffset>
                </wp:positionV>
                <wp:extent cx="32760" cy="134280"/>
                <wp:effectExtent l="38100" t="25400" r="31115" b="31115"/>
                <wp:wrapNone/>
                <wp:docPr id="586" name="Ink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276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0746F" id="Ink 586" o:spid="_x0000_s1026" type="#_x0000_t75" style="position:absolute;margin-left:365.75pt;margin-top:-3.6pt;width:3.8pt;height:11.75pt;z-index:2516583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">
                <v:imagedata r:id="rId122" o:title=""/>
              </v:shape>
            </w:pict>
          </mc:Fallback>
        </mc:AlternateContent>
      </w:r>
      <w:r w:rsidR="00D135B6"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658308" behindDoc="0" locked="0" layoutInCell="1" allowOverlap="1" wp14:anchorId="37D3F3B3" wp14:editId="665F55CF">
                <wp:simplePos x="0" y="0"/>
                <wp:positionH relativeFrom="column">
                  <wp:posOffset>2135880</wp:posOffset>
                </wp:positionH>
                <wp:positionV relativeFrom="paragraph">
                  <wp:posOffset>86691</wp:posOffset>
                </wp:positionV>
                <wp:extent cx="28080" cy="141120"/>
                <wp:effectExtent l="38100" t="25400" r="35560" b="36830"/>
                <wp:wrapNone/>
                <wp:docPr id="584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2808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7322D" id="Ink 584" o:spid="_x0000_s1026" type="#_x0000_t75" style="position:absolute;margin-left:167.6pt;margin-top:6.25pt;width:3.4pt;height:12.3pt;z-index:2516583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">
                <v:imagedata r:id="rId124" o:title=""/>
              </v:shape>
            </w:pict>
          </mc:Fallback>
        </mc:AlternateContent>
      </w:r>
      <w:r w:rsidR="00D9736F"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658295" behindDoc="0" locked="0" layoutInCell="1" allowOverlap="1" wp14:anchorId="625C367B" wp14:editId="0A3E56AB">
                <wp:simplePos x="0" y="0"/>
                <wp:positionH relativeFrom="column">
                  <wp:posOffset>-413385</wp:posOffset>
                </wp:positionH>
                <wp:positionV relativeFrom="paragraph">
                  <wp:posOffset>165100</wp:posOffset>
                </wp:positionV>
                <wp:extent cx="99720" cy="122760"/>
                <wp:effectExtent l="25400" t="38100" r="0" b="29845"/>
                <wp:wrapNone/>
                <wp:docPr id="558" name="Ink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9972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61FAE" id="Ink 558" o:spid="_x0000_s1026" type="#_x0000_t75" style="position:absolute;margin-left:-33.15pt;margin-top:12.4pt;width:9.05pt;height:10.85pt;z-index:2516582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">
                <v:imagedata r:id="rId126" o:title=""/>
              </v:shape>
            </w:pict>
          </mc:Fallback>
        </mc:AlternateContent>
      </w:r>
      <w:r w:rsidR="00460EE9"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658294" behindDoc="0" locked="0" layoutInCell="1" allowOverlap="1" wp14:anchorId="272A9A53" wp14:editId="0ABC7B24">
                <wp:simplePos x="0" y="0"/>
                <wp:positionH relativeFrom="column">
                  <wp:posOffset>-147960</wp:posOffset>
                </wp:positionH>
                <wp:positionV relativeFrom="paragraph">
                  <wp:posOffset>146451</wp:posOffset>
                </wp:positionV>
                <wp:extent cx="14040" cy="115920"/>
                <wp:effectExtent l="25400" t="25400" r="36830" b="24130"/>
                <wp:wrapNone/>
                <wp:docPr id="555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404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0948C" id="Ink 555" o:spid="_x0000_s1026" type="#_x0000_t75" style="position:absolute;margin-left:-12.25pt;margin-top:10.95pt;width:2.25pt;height:10.35pt;z-index:2516582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">
                <v:imagedata r:id="rId128" o:title=""/>
              </v:shape>
            </w:pict>
          </mc:Fallback>
        </mc:AlternateContent>
      </w:r>
    </w:p>
    <w:p w14:paraId="1672B1FB" w14:textId="3313C214" w:rsidR="005C5A91" w:rsidRPr="00666509" w:rsidRDefault="00D66DE5" w:rsidP="0020771B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19" behindDoc="0" locked="0" layoutInCell="1" allowOverlap="1" wp14:anchorId="18093E81" wp14:editId="5A79AA44">
                <wp:simplePos x="0" y="0"/>
                <wp:positionH relativeFrom="column">
                  <wp:posOffset>4654778</wp:posOffset>
                </wp:positionH>
                <wp:positionV relativeFrom="paragraph">
                  <wp:posOffset>112373</wp:posOffset>
                </wp:positionV>
                <wp:extent cx="85680" cy="62640"/>
                <wp:effectExtent l="38100" t="38100" r="29210" b="39370"/>
                <wp:wrapNone/>
                <wp:docPr id="754" name="Ink 7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8568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387DB" id="Ink 754" o:spid="_x0000_s1026" type="#_x0000_t75" style="position:absolute;margin-left:365.9pt;margin-top:8.25pt;width:8pt;height:6.15pt;z-index:2516583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">
                <v:imagedata r:id="rId130" o:title=""/>
              </v:shape>
            </w:pict>
          </mc:Fallback>
        </mc:AlternateContent>
      </w:r>
      <w:r w:rsidR="00253822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07" behindDoc="0" locked="0" layoutInCell="1" allowOverlap="1" wp14:anchorId="6762624C" wp14:editId="0D423731">
                <wp:simplePos x="0" y="0"/>
                <wp:positionH relativeFrom="column">
                  <wp:posOffset>4666320</wp:posOffset>
                </wp:positionH>
                <wp:positionV relativeFrom="paragraph">
                  <wp:posOffset>-47169</wp:posOffset>
                </wp:positionV>
                <wp:extent cx="18720" cy="124920"/>
                <wp:effectExtent l="25400" t="38100" r="32385" b="27940"/>
                <wp:wrapNone/>
                <wp:docPr id="583" name="Ink 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872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CC6E8" id="Ink 583" o:spid="_x0000_s1026" type="#_x0000_t75" style="position:absolute;margin-left:366.85pt;margin-top:-4.3pt;width:2.65pt;height:11.1pt;z-index:2516583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">
                <v:imagedata r:id="rId132" o:title=""/>
              </v:shape>
            </w:pict>
          </mc:Fallback>
        </mc:AlternateContent>
      </w:r>
      <w:r w:rsidR="003B34A3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06" behindDoc="0" locked="0" layoutInCell="1" allowOverlap="1" wp14:anchorId="40CD4A29" wp14:editId="2C8605E0">
                <wp:simplePos x="0" y="0"/>
                <wp:positionH relativeFrom="column">
                  <wp:posOffset>4668840</wp:posOffset>
                </wp:positionH>
                <wp:positionV relativeFrom="paragraph">
                  <wp:posOffset>123831</wp:posOffset>
                </wp:positionV>
                <wp:extent cx="23400" cy="111240"/>
                <wp:effectExtent l="25400" t="25400" r="40640" b="28575"/>
                <wp:wrapNone/>
                <wp:docPr id="582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340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10678" id="Ink 582" o:spid="_x0000_s1026" type="#_x0000_t75" style="position:absolute;margin-left:367.05pt;margin-top:9.15pt;width:3.05pt;height:9.95pt;z-index:2516583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">
                <v:imagedata r:id="rId134" o:title=""/>
              </v:shape>
            </w:pict>
          </mc:Fallback>
        </mc:AlternateContent>
      </w:r>
      <w:r w:rsidR="00460EE9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93" behindDoc="0" locked="0" layoutInCell="1" allowOverlap="1" wp14:anchorId="53FF9E55" wp14:editId="7DBD7AFE">
                <wp:simplePos x="0" y="0"/>
                <wp:positionH relativeFrom="column">
                  <wp:posOffset>-408940</wp:posOffset>
                </wp:positionH>
                <wp:positionV relativeFrom="paragraph">
                  <wp:posOffset>167640</wp:posOffset>
                </wp:positionV>
                <wp:extent cx="92710" cy="110490"/>
                <wp:effectExtent l="38100" t="38100" r="0" b="29210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92710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3DEBC" id="Ink 554" o:spid="_x0000_s1026" type="#_x0000_t75" style="position:absolute;margin-left:-32.8pt;margin-top:12.6pt;width:8.5pt;height:9.9pt;z-index:2516582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">
                <v:imagedata r:id="rId136" o:title=""/>
              </v:shape>
            </w:pict>
          </mc:Fallback>
        </mc:AlternateContent>
      </w:r>
    </w:p>
    <w:p w14:paraId="7070EE98" w14:textId="52CD6168" w:rsidR="0020771B" w:rsidRPr="00666509" w:rsidRDefault="002D2775" w:rsidP="0020771B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7556" behindDoc="0" locked="0" layoutInCell="1" allowOverlap="1" wp14:anchorId="7CD76DB0" wp14:editId="1C4B9DE9">
                <wp:simplePos x="0" y="0"/>
                <wp:positionH relativeFrom="column">
                  <wp:posOffset>2062480</wp:posOffset>
                </wp:positionH>
                <wp:positionV relativeFrom="paragraph">
                  <wp:posOffset>1260475</wp:posOffset>
                </wp:positionV>
                <wp:extent cx="136525" cy="82685"/>
                <wp:effectExtent l="25400" t="38100" r="28575" b="31750"/>
                <wp:wrapNone/>
                <wp:docPr id="922" name="Ink 9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36525" cy="82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EAE66" id="Ink 922" o:spid="_x0000_s1026" type="#_x0000_t75" style="position:absolute;margin-left:161.8pt;margin-top:98.65pt;width:11.95pt;height:7.7pt;z-index:2516675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">
                <v:imagedata r:id="rId138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4484" behindDoc="0" locked="0" layoutInCell="1" allowOverlap="1" wp14:anchorId="04988937" wp14:editId="7C373FCB">
                <wp:simplePos x="0" y="0"/>
                <wp:positionH relativeFrom="column">
                  <wp:posOffset>1613535</wp:posOffset>
                </wp:positionH>
                <wp:positionV relativeFrom="paragraph">
                  <wp:posOffset>1249045</wp:posOffset>
                </wp:positionV>
                <wp:extent cx="454660" cy="144780"/>
                <wp:effectExtent l="38100" t="38100" r="27940" b="33020"/>
                <wp:wrapNone/>
                <wp:docPr id="919" name="Ink 9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454660" cy="14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66433" id="Ink 919" o:spid="_x0000_s1026" type="#_x0000_t75" style="position:absolute;margin-left:126.25pt;margin-top:97.55pt;width:37.4pt;height:13pt;z-index:2516644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">
                <v:imagedata r:id="rId140" o:title=""/>
              </v:shape>
            </w:pict>
          </mc:Fallback>
        </mc:AlternateContent>
      </w:r>
      <w:r w:rsidR="00CE325F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40" behindDoc="0" locked="0" layoutInCell="1" allowOverlap="1" wp14:anchorId="1030E0C6" wp14:editId="36E99A1A">
                <wp:simplePos x="0" y="0"/>
                <wp:positionH relativeFrom="column">
                  <wp:posOffset>6498590</wp:posOffset>
                </wp:positionH>
                <wp:positionV relativeFrom="paragraph">
                  <wp:posOffset>1254760</wp:posOffset>
                </wp:positionV>
                <wp:extent cx="141605" cy="88400"/>
                <wp:effectExtent l="38100" t="38100" r="23495" b="38735"/>
                <wp:wrapNone/>
                <wp:docPr id="913" name="Ink 9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41605" cy="8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010D2" id="Ink 913" o:spid="_x0000_s1026" type="#_x0000_t75" style="position:absolute;margin-left:510.9pt;margin-top:98pt;width:12.75pt;height:8.55pt;z-index:2516583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">
                <v:imagedata r:id="rId142" o:title=""/>
              </v:shape>
            </w:pict>
          </mc:Fallback>
        </mc:AlternateContent>
      </w:r>
      <w:r w:rsidR="002F02F2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39" behindDoc="0" locked="0" layoutInCell="1" allowOverlap="1" wp14:anchorId="7051E410" wp14:editId="287AEE0C">
                <wp:simplePos x="0" y="0"/>
                <wp:positionH relativeFrom="column">
                  <wp:posOffset>5850890</wp:posOffset>
                </wp:positionH>
                <wp:positionV relativeFrom="paragraph">
                  <wp:posOffset>1246505</wp:posOffset>
                </wp:positionV>
                <wp:extent cx="664845" cy="150495"/>
                <wp:effectExtent l="0" t="38100" r="33655" b="27305"/>
                <wp:wrapNone/>
                <wp:docPr id="907" name="Ink 9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664845" cy="150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384AF" id="Ink 907" o:spid="_x0000_s1026" type="#_x0000_t75" style="position:absolute;margin-left:460.1pt;margin-top:97.55pt;width:53.55pt;height:13.05pt;z-index:2516583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">
                <v:imagedata r:id="rId144" o:title=""/>
              </v:shape>
            </w:pict>
          </mc:Fallback>
        </mc:AlternateContent>
      </w:r>
      <w:r w:rsidR="00FC4CF7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38" behindDoc="0" locked="0" layoutInCell="1" allowOverlap="1" wp14:anchorId="78080413" wp14:editId="64C0AB15">
                <wp:simplePos x="0" y="0"/>
                <wp:positionH relativeFrom="column">
                  <wp:posOffset>5367655</wp:posOffset>
                </wp:positionH>
                <wp:positionV relativeFrom="paragraph">
                  <wp:posOffset>1246505</wp:posOffset>
                </wp:positionV>
                <wp:extent cx="476885" cy="141605"/>
                <wp:effectExtent l="38100" t="38100" r="43815" b="36195"/>
                <wp:wrapNone/>
                <wp:docPr id="903" name="Ink 9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476885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A555D" id="Ink 903" o:spid="_x0000_s1026" type="#_x0000_t75" style="position:absolute;margin-left:422.05pt;margin-top:97.55pt;width:38.75pt;height:12.35pt;z-index:2516583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">
                <v:imagedata r:id="rId146" o:title=""/>
              </v:shape>
            </w:pict>
          </mc:Fallback>
        </mc:AlternateContent>
      </w:r>
      <w:r w:rsidR="00FD5BF0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37" behindDoc="0" locked="0" layoutInCell="1" allowOverlap="1" wp14:anchorId="54087EC2" wp14:editId="25A9600E">
                <wp:simplePos x="0" y="0"/>
                <wp:positionH relativeFrom="column">
                  <wp:posOffset>4953635</wp:posOffset>
                </wp:positionH>
                <wp:positionV relativeFrom="paragraph">
                  <wp:posOffset>1240790</wp:posOffset>
                </wp:positionV>
                <wp:extent cx="414655" cy="139815"/>
                <wp:effectExtent l="25400" t="38100" r="0" b="38100"/>
                <wp:wrapNone/>
                <wp:docPr id="900" name="Ink 9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414655" cy="139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CF2B5" id="Ink 900" o:spid="_x0000_s1026" type="#_x0000_t75" style="position:absolute;margin-left:389.45pt;margin-top:97.1pt;width:33.85pt;height:12.2pt;z-index:251658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">
                <v:imagedata r:id="rId148" o:title=""/>
              </v:shape>
            </w:pict>
          </mc:Fallback>
        </mc:AlternateContent>
      </w:r>
      <w:r w:rsidR="00A852B1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36" behindDoc="0" locked="0" layoutInCell="1" allowOverlap="1" wp14:anchorId="7F8F756D" wp14:editId="7B4EE6A8">
                <wp:simplePos x="0" y="0"/>
                <wp:positionH relativeFrom="column">
                  <wp:posOffset>4714875</wp:posOffset>
                </wp:positionH>
                <wp:positionV relativeFrom="paragraph">
                  <wp:posOffset>1235075</wp:posOffset>
                </wp:positionV>
                <wp:extent cx="244475" cy="139700"/>
                <wp:effectExtent l="38100" t="38100" r="47625" b="38100"/>
                <wp:wrapNone/>
                <wp:docPr id="896" name="Ink 8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244475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818CE" id="Ink 896" o:spid="_x0000_s1026" type="#_x0000_t75" style="position:absolute;margin-left:370.65pt;margin-top:96.65pt;width:20.45pt;height:12.2pt;z-index:25165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">
                <v:imagedata r:id="rId150" o:title=""/>
              </v:shape>
            </w:pict>
          </mc:Fallback>
        </mc:AlternateContent>
      </w:r>
      <w:r w:rsidR="00054B30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35" behindDoc="0" locked="0" layoutInCell="1" allowOverlap="1" wp14:anchorId="51039C15" wp14:editId="7BDD22C4">
                <wp:simplePos x="0" y="0"/>
                <wp:positionH relativeFrom="column">
                  <wp:posOffset>3977200</wp:posOffset>
                </wp:positionH>
                <wp:positionV relativeFrom="paragraph">
                  <wp:posOffset>355185</wp:posOffset>
                </wp:positionV>
                <wp:extent cx="119160" cy="102600"/>
                <wp:effectExtent l="38100" t="38100" r="33655" b="37465"/>
                <wp:wrapNone/>
                <wp:docPr id="890" name="Ink 8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1916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21205" id="Ink 890" o:spid="_x0000_s1026" type="#_x0000_t75" style="position:absolute;margin-left:312.55pt;margin-top:27.35pt;width:10.6pt;height:9.3pt;z-index:2516583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">
                <v:imagedata r:id="rId152" o:title=""/>
              </v:shape>
            </w:pict>
          </mc:Fallback>
        </mc:AlternateContent>
      </w:r>
      <w:r w:rsidR="00054B30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34" behindDoc="0" locked="0" layoutInCell="1" allowOverlap="1" wp14:anchorId="0C4CAF6D" wp14:editId="04DA90BA">
                <wp:simplePos x="0" y="0"/>
                <wp:positionH relativeFrom="column">
                  <wp:posOffset>4053205</wp:posOffset>
                </wp:positionH>
                <wp:positionV relativeFrom="paragraph">
                  <wp:posOffset>1235075</wp:posOffset>
                </wp:positionV>
                <wp:extent cx="386080" cy="133830"/>
                <wp:effectExtent l="0" t="38100" r="7620" b="31750"/>
                <wp:wrapNone/>
                <wp:docPr id="889" name="Ink 8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386080" cy="13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49C7E" id="Ink 889" o:spid="_x0000_s1026" type="#_x0000_t75" style="position:absolute;margin-left:318.55pt;margin-top:96.65pt;width:31.6pt;height:11.75pt;z-index:2516583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">
                <v:imagedata r:id="rId154" o:title=""/>
              </v:shape>
            </w:pict>
          </mc:Fallback>
        </mc:AlternateContent>
      </w:r>
      <w:r w:rsidR="00D746F2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33" behindDoc="0" locked="0" layoutInCell="1" allowOverlap="1" wp14:anchorId="3B18A7DC" wp14:editId="55EBE3B8">
                <wp:simplePos x="0" y="0"/>
                <wp:positionH relativeFrom="column">
                  <wp:posOffset>3277870</wp:posOffset>
                </wp:positionH>
                <wp:positionV relativeFrom="paragraph">
                  <wp:posOffset>1243965</wp:posOffset>
                </wp:positionV>
                <wp:extent cx="781050" cy="138865"/>
                <wp:effectExtent l="38100" t="38100" r="31750" b="39370"/>
                <wp:wrapNone/>
                <wp:docPr id="886" name="Ink 8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781050" cy="138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7A4A6" id="Ink 886" o:spid="_x0000_s1026" type="#_x0000_t75" style="position:absolute;margin-left:257.5pt;margin-top:97.35pt;width:62.7pt;height:12.15pt;z-index:2516583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">
                <v:imagedata r:id="rId156" o:title=""/>
              </v:shape>
            </w:pict>
          </mc:Fallback>
        </mc:AlternateContent>
      </w:r>
      <w:r w:rsidR="00275E50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32" behindDoc="0" locked="0" layoutInCell="1" allowOverlap="1" wp14:anchorId="28C2FC35" wp14:editId="4934264F">
                <wp:simplePos x="0" y="0"/>
                <wp:positionH relativeFrom="column">
                  <wp:posOffset>2795270</wp:posOffset>
                </wp:positionH>
                <wp:positionV relativeFrom="paragraph">
                  <wp:posOffset>1263650</wp:posOffset>
                </wp:positionV>
                <wp:extent cx="476885" cy="124870"/>
                <wp:effectExtent l="25400" t="38100" r="5715" b="40640"/>
                <wp:wrapNone/>
                <wp:docPr id="834" name="Ink 8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476885" cy="124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A2EE8" id="Ink 834" o:spid="_x0000_s1026" type="#_x0000_t75" style="position:absolute;margin-left:219.5pt;margin-top:98.9pt;width:38.75pt;height:11.05pt;z-index:2516583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">
                <v:imagedata r:id="rId158" o:title=""/>
              </v:shape>
            </w:pict>
          </mc:Fallback>
        </mc:AlternateContent>
      </w:r>
      <w:r w:rsidR="00427593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31" behindDoc="0" locked="0" layoutInCell="1" allowOverlap="1" wp14:anchorId="5501D5FB" wp14:editId="4C9E3B9A">
                <wp:simplePos x="0" y="0"/>
                <wp:positionH relativeFrom="column">
                  <wp:posOffset>2432050</wp:posOffset>
                </wp:positionH>
                <wp:positionV relativeFrom="paragraph">
                  <wp:posOffset>1260475</wp:posOffset>
                </wp:positionV>
                <wp:extent cx="372110" cy="122330"/>
                <wp:effectExtent l="25400" t="25400" r="34290" b="30480"/>
                <wp:wrapNone/>
                <wp:docPr id="831" name="Ink 8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372110" cy="122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73F2B" id="Ink 831" o:spid="_x0000_s1026" type="#_x0000_t75" style="position:absolute;margin-left:190.9pt;margin-top:98.65pt;width:30.5pt;height:10.85pt;z-index:2516583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">
                <v:imagedata r:id="rId160" o:title=""/>
              </v:shape>
            </w:pict>
          </mc:Fallback>
        </mc:AlternateContent>
      </w:r>
      <w:r w:rsidR="0085576C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30" behindDoc="0" locked="0" layoutInCell="1" allowOverlap="1" wp14:anchorId="070BF211" wp14:editId="123746E8">
                <wp:simplePos x="0" y="0"/>
                <wp:positionH relativeFrom="column">
                  <wp:posOffset>2164715</wp:posOffset>
                </wp:positionH>
                <wp:positionV relativeFrom="paragraph">
                  <wp:posOffset>1266190</wp:posOffset>
                </wp:positionV>
                <wp:extent cx="258445" cy="137275"/>
                <wp:effectExtent l="38100" t="38100" r="20955" b="27940"/>
                <wp:wrapNone/>
                <wp:docPr id="827" name="Ink 8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258445" cy="137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03539" id="Ink 827" o:spid="_x0000_s1026" type="#_x0000_t75" style="position:absolute;margin-left:169.85pt;margin-top:99.1pt;width:21.55pt;height:12pt;z-index:2516583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">
                <v:imagedata r:id="rId162" o:title=""/>
              </v:shape>
            </w:pict>
          </mc:Fallback>
        </mc:AlternateContent>
      </w:r>
      <w:r w:rsidR="00E855D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29" behindDoc="0" locked="0" layoutInCell="1" allowOverlap="1" wp14:anchorId="1FC59FC7" wp14:editId="04E44126">
                <wp:simplePos x="0" y="0"/>
                <wp:positionH relativeFrom="column">
                  <wp:posOffset>1059040</wp:posOffset>
                </wp:positionH>
                <wp:positionV relativeFrom="paragraph">
                  <wp:posOffset>93825</wp:posOffset>
                </wp:positionV>
                <wp:extent cx="206280" cy="193320"/>
                <wp:effectExtent l="38100" t="25400" r="35560" b="35560"/>
                <wp:wrapNone/>
                <wp:docPr id="823" name="Ink 8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20628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A4F86" id="Ink 823" o:spid="_x0000_s1026" type="#_x0000_t75" style="position:absolute;margin-left:82.8pt;margin-top:6.8pt;width:17.5pt;height:16.4pt;z-index:2516583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">
                <v:imagedata r:id="rId164" o:title=""/>
              </v:shape>
            </w:pict>
          </mc:Fallback>
        </mc:AlternateContent>
      </w:r>
      <w:r w:rsidR="005B0B77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27" behindDoc="0" locked="0" layoutInCell="1" allowOverlap="1" wp14:anchorId="29230703" wp14:editId="1BA5EF87">
                <wp:simplePos x="0" y="0"/>
                <wp:positionH relativeFrom="column">
                  <wp:posOffset>1261745</wp:posOffset>
                </wp:positionH>
                <wp:positionV relativeFrom="paragraph">
                  <wp:posOffset>1283335</wp:posOffset>
                </wp:positionV>
                <wp:extent cx="82800" cy="88560"/>
                <wp:effectExtent l="38100" t="38100" r="0" b="38735"/>
                <wp:wrapNone/>
                <wp:docPr id="816" name="Ink 8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8280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30C28" id="Ink 816" o:spid="_x0000_s1026" type="#_x0000_t75" style="position:absolute;margin-left:98.75pt;margin-top:100.45pt;width:7.7pt;height:8.15pt;z-index:251658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">
                <v:imagedata r:id="rId166" o:title=""/>
              </v:shape>
            </w:pict>
          </mc:Fallback>
        </mc:AlternateContent>
      </w:r>
      <w:r w:rsidR="002C7F62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26" behindDoc="0" locked="0" layoutInCell="1" allowOverlap="1" wp14:anchorId="57097739" wp14:editId="6B91FF40">
                <wp:simplePos x="0" y="0"/>
                <wp:positionH relativeFrom="column">
                  <wp:posOffset>901065</wp:posOffset>
                </wp:positionH>
                <wp:positionV relativeFrom="paragraph">
                  <wp:posOffset>1238250</wp:posOffset>
                </wp:positionV>
                <wp:extent cx="713105" cy="161970"/>
                <wp:effectExtent l="0" t="38100" r="48895" b="28575"/>
                <wp:wrapNone/>
                <wp:docPr id="813" name="Ink 8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713105" cy="161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85E8F" id="Ink 813" o:spid="_x0000_s1026" type="#_x0000_t75" style="position:absolute;margin-left:70.35pt;margin-top:96.9pt;width:57.35pt;height:13.95pt;z-index:2516583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">
                <v:imagedata r:id="rId168" o:title=""/>
              </v:shape>
            </w:pict>
          </mc:Fallback>
        </mc:AlternateContent>
      </w:r>
      <w:r w:rsidR="00621835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25" behindDoc="0" locked="0" layoutInCell="1" allowOverlap="1" wp14:anchorId="0ED11E9D" wp14:editId="16A159F6">
                <wp:simplePos x="0" y="0"/>
                <wp:positionH relativeFrom="column">
                  <wp:posOffset>452755</wp:posOffset>
                </wp:positionH>
                <wp:positionV relativeFrom="paragraph">
                  <wp:posOffset>1243965</wp:posOffset>
                </wp:positionV>
                <wp:extent cx="451485" cy="127635"/>
                <wp:effectExtent l="0" t="38100" r="31115" b="24765"/>
                <wp:wrapNone/>
                <wp:docPr id="810" name="Ink 8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451485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03357" id="Ink 810" o:spid="_x0000_s1026" type="#_x0000_t75" style="position:absolute;margin-left:35.05pt;margin-top:97.35pt;width:36.75pt;height:11.25pt;z-index:2516583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">
                <v:imagedata r:id="rId170" o:title=""/>
              </v:shape>
            </w:pict>
          </mc:Fallback>
        </mc:AlternateContent>
      </w:r>
      <w:r w:rsidR="003E61F9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23" behindDoc="0" locked="0" layoutInCell="1" allowOverlap="1" wp14:anchorId="2AE13D86" wp14:editId="4CB3C907">
                <wp:simplePos x="0" y="0"/>
                <wp:positionH relativeFrom="column">
                  <wp:posOffset>146050</wp:posOffset>
                </wp:positionH>
                <wp:positionV relativeFrom="paragraph">
                  <wp:posOffset>1252220</wp:posOffset>
                </wp:positionV>
                <wp:extent cx="312420" cy="119745"/>
                <wp:effectExtent l="12700" t="38100" r="5080" b="33020"/>
                <wp:wrapNone/>
                <wp:docPr id="804" name="Ink 8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312420" cy="119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09649" id="Ink 804" o:spid="_x0000_s1026" type="#_x0000_t75" style="position:absolute;margin-left:10.9pt;margin-top:98pt;width:25.8pt;height:10.65pt;z-index:2516583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">
                <v:imagedata r:id="rId172" o:title=""/>
              </v:shape>
            </w:pict>
          </mc:Fallback>
        </mc:AlternateContent>
      </w:r>
      <w:r w:rsidR="005B7C75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22" behindDoc="0" locked="0" layoutInCell="1" allowOverlap="1" wp14:anchorId="7BB83928" wp14:editId="3E389DB6">
                <wp:simplePos x="0" y="0"/>
                <wp:positionH relativeFrom="column">
                  <wp:posOffset>-89535</wp:posOffset>
                </wp:positionH>
                <wp:positionV relativeFrom="paragraph">
                  <wp:posOffset>1249045</wp:posOffset>
                </wp:positionV>
                <wp:extent cx="247015" cy="125370"/>
                <wp:effectExtent l="38100" t="38100" r="32385" b="40005"/>
                <wp:wrapNone/>
                <wp:docPr id="800" name="Ink 8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247015" cy="125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BEEF0" id="Ink 800" o:spid="_x0000_s1026" type="#_x0000_t75" style="position:absolute;margin-left:-7.65pt;margin-top:97.75pt;width:20.65pt;height:11.05pt;z-index:2516583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">
                <v:imagedata r:id="rId174" o:title=""/>
              </v:shape>
            </w:pict>
          </mc:Fallback>
        </mc:AlternateContent>
      </w:r>
      <w:r w:rsidR="00AF0273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21" behindDoc="0" locked="0" layoutInCell="1" allowOverlap="1" wp14:anchorId="0B1AD3FA" wp14:editId="6258F985">
                <wp:simplePos x="0" y="0"/>
                <wp:positionH relativeFrom="column">
                  <wp:posOffset>6623050</wp:posOffset>
                </wp:positionH>
                <wp:positionV relativeFrom="paragraph">
                  <wp:posOffset>119380</wp:posOffset>
                </wp:positionV>
                <wp:extent cx="392455" cy="1025525"/>
                <wp:effectExtent l="25400" t="38100" r="39370" b="28575"/>
                <wp:wrapNone/>
                <wp:docPr id="796" name="Ink 7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392455" cy="1025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865D0" id="Ink 796" o:spid="_x0000_s1026" type="#_x0000_t75" style="position:absolute;margin-left:520.9pt;margin-top:8.8pt;width:32.1pt;height:81.95pt;z-index:2516583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">
                <v:imagedata r:id="rId176" o:title=""/>
              </v:shape>
            </w:pict>
          </mc:Fallback>
        </mc:AlternateContent>
      </w:r>
      <w:r w:rsidR="009342CB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20" behindDoc="0" locked="0" layoutInCell="1" allowOverlap="1" wp14:anchorId="218D9336" wp14:editId="67878E66">
                <wp:simplePos x="0" y="0"/>
                <wp:positionH relativeFrom="column">
                  <wp:posOffset>4030840</wp:posOffset>
                </wp:positionH>
                <wp:positionV relativeFrom="paragraph">
                  <wp:posOffset>346545</wp:posOffset>
                </wp:positionV>
                <wp:extent cx="11880" cy="108360"/>
                <wp:effectExtent l="25400" t="38100" r="26670" b="31750"/>
                <wp:wrapNone/>
                <wp:docPr id="789" name="Ink 7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188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707B1" id="Ink 789" o:spid="_x0000_s1026" type="#_x0000_t75" style="position:absolute;margin-left:316.8pt;margin-top:26.7pt;width:2.2pt;height:9.75pt;z-index:25165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">
                <v:imagedata r:id="rId178" o:title=""/>
              </v:shape>
            </w:pict>
          </mc:Fallback>
        </mc:AlternateContent>
      </w:r>
      <w:r w:rsidR="00BF01C6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05" behindDoc="0" locked="0" layoutInCell="1" allowOverlap="1" wp14:anchorId="4943464C" wp14:editId="120D842D">
                <wp:simplePos x="0" y="0"/>
                <wp:positionH relativeFrom="column">
                  <wp:posOffset>-394335</wp:posOffset>
                </wp:positionH>
                <wp:positionV relativeFrom="paragraph">
                  <wp:posOffset>1005840</wp:posOffset>
                </wp:positionV>
                <wp:extent cx="111125" cy="99695"/>
                <wp:effectExtent l="38100" t="38100" r="0" b="40005"/>
                <wp:wrapNone/>
                <wp:docPr id="581" name="Ink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11125" cy="9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FE1E4" id="Ink 581" o:spid="_x0000_s1026" type="#_x0000_t75" style="position:absolute;margin-left:-31.65pt;margin-top:78.6pt;width:9.95pt;height:9.05pt;z-index:2516583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">
                <v:imagedata r:id="rId180" o:title=""/>
              </v:shape>
            </w:pict>
          </mc:Fallback>
        </mc:AlternateContent>
      </w:r>
      <w:r w:rsidR="00BF01C6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04" behindDoc="0" locked="0" layoutInCell="1" allowOverlap="1" wp14:anchorId="18DD70E7" wp14:editId="26AA7B9F">
                <wp:simplePos x="0" y="0"/>
                <wp:positionH relativeFrom="column">
                  <wp:posOffset>-382905</wp:posOffset>
                </wp:positionH>
                <wp:positionV relativeFrom="paragraph">
                  <wp:posOffset>781685</wp:posOffset>
                </wp:positionV>
                <wp:extent cx="64745" cy="148320"/>
                <wp:effectExtent l="38100" t="25400" r="37465" b="29845"/>
                <wp:wrapNone/>
                <wp:docPr id="575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64745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B05A1" id="Ink 575" o:spid="_x0000_s1026" type="#_x0000_t75" style="position:absolute;margin-left:-30.75pt;margin-top:60.95pt;width:6.35pt;height:12.9pt;z-index:2516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">
                <v:imagedata r:id="rId182" o:title=""/>
              </v:shape>
            </w:pict>
          </mc:Fallback>
        </mc:AlternateContent>
      </w:r>
      <w:r w:rsidR="00A0423D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01" behindDoc="0" locked="0" layoutInCell="1" allowOverlap="1" wp14:anchorId="3BAF8A4E" wp14:editId="3FEE954A">
                <wp:simplePos x="0" y="0"/>
                <wp:positionH relativeFrom="column">
                  <wp:posOffset>-399415</wp:posOffset>
                </wp:positionH>
                <wp:positionV relativeFrom="paragraph">
                  <wp:posOffset>591185</wp:posOffset>
                </wp:positionV>
                <wp:extent cx="78840" cy="130680"/>
                <wp:effectExtent l="38100" t="25400" r="35560" b="34925"/>
                <wp:wrapNone/>
                <wp:docPr id="568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7884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3CFAD" id="Ink 568" o:spid="_x0000_s1026" type="#_x0000_t75" style="position:absolute;margin-left:-32.05pt;margin-top:45.95pt;width:7.4pt;height:11.55pt;z-index:2516583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">
                <v:imagedata r:id="rId184" o:title=""/>
              </v:shape>
            </w:pict>
          </mc:Fallback>
        </mc:AlternateContent>
      </w:r>
      <w:r w:rsidR="00E84C68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00" behindDoc="0" locked="0" layoutInCell="1" allowOverlap="1" wp14:anchorId="074DC128" wp14:editId="248C85AF">
                <wp:simplePos x="0" y="0"/>
                <wp:positionH relativeFrom="column">
                  <wp:posOffset>-415800</wp:posOffset>
                </wp:positionH>
                <wp:positionV relativeFrom="paragraph">
                  <wp:posOffset>378051</wp:posOffset>
                </wp:positionV>
                <wp:extent cx="78840" cy="154440"/>
                <wp:effectExtent l="38100" t="38100" r="22860" b="36195"/>
                <wp:wrapNone/>
                <wp:docPr id="565" name="Ink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7884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E7C05" id="Ink 565" o:spid="_x0000_s1026" type="#_x0000_t75" style="position:absolute;margin-left:-33.35pt;margin-top:29.15pt;width:7.4pt;height:13.35pt;z-index:2516583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">
                <v:imagedata r:id="rId186" o:title=""/>
              </v:shape>
            </w:pict>
          </mc:Fallback>
        </mc:AlternateContent>
      </w:r>
      <w:r w:rsidR="008D1803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92" behindDoc="0" locked="0" layoutInCell="1" allowOverlap="1" wp14:anchorId="589C2931" wp14:editId="6653E9CB">
                <wp:simplePos x="0" y="0"/>
                <wp:positionH relativeFrom="column">
                  <wp:posOffset>-145415</wp:posOffset>
                </wp:positionH>
                <wp:positionV relativeFrom="paragraph">
                  <wp:posOffset>-16510</wp:posOffset>
                </wp:positionV>
                <wp:extent cx="9720" cy="120600"/>
                <wp:effectExtent l="25400" t="38100" r="28575" b="32385"/>
                <wp:wrapNone/>
                <wp:docPr id="550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972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E1558" id="Ink 550" o:spid="_x0000_s1026" type="#_x0000_t75" style="position:absolute;margin-left:-12.05pt;margin-top:-1.9pt;width:1.95pt;height:10.75pt;z-index:2516582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">
                <v:imagedata r:id="rId188" o:title=""/>
              </v:shape>
            </w:pict>
          </mc:Fallback>
        </mc:AlternateContent>
      </w:r>
      <w:r w:rsidR="00182489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91" behindDoc="0" locked="0" layoutInCell="1" allowOverlap="1" wp14:anchorId="74F4A3CC" wp14:editId="2219EEC9">
                <wp:simplePos x="0" y="0"/>
                <wp:positionH relativeFrom="column">
                  <wp:posOffset>-415800</wp:posOffset>
                </wp:positionH>
                <wp:positionV relativeFrom="paragraph">
                  <wp:posOffset>202371</wp:posOffset>
                </wp:positionV>
                <wp:extent cx="85680" cy="158400"/>
                <wp:effectExtent l="38100" t="38100" r="29210" b="32385"/>
                <wp:wrapNone/>
                <wp:docPr id="54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8568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5EDE7" id="Ink 547" o:spid="_x0000_s1026" type="#_x0000_t75" style="position:absolute;margin-left:-33.35pt;margin-top:15.35pt;width:8pt;height:13.65pt;z-index:251658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">
                <v:imagedata r:id="rId190" o:title=""/>
              </v:shape>
            </w:pict>
          </mc:Fallback>
        </mc:AlternateContent>
      </w:r>
      <w:r w:rsidR="00F644C2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90" behindDoc="0" locked="0" layoutInCell="1" allowOverlap="1" wp14:anchorId="5A9EEAB8" wp14:editId="3BF4D1B8">
                <wp:simplePos x="0" y="0"/>
                <wp:positionH relativeFrom="column">
                  <wp:posOffset>6592164</wp:posOffset>
                </wp:positionH>
                <wp:positionV relativeFrom="paragraph">
                  <wp:posOffset>1011517</wp:posOffset>
                </wp:positionV>
                <wp:extent cx="11880" cy="118080"/>
                <wp:effectExtent l="25400" t="25400" r="26670" b="34925"/>
                <wp:wrapNone/>
                <wp:docPr id="546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188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66B4E" id="Ink 546" o:spid="_x0000_s1026" type="#_x0000_t75" style="position:absolute;margin-left:518.45pt;margin-top:79.05pt;width:2.2pt;height:10.55pt;z-index:251658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">
                <v:imagedata r:id="rId192" o:title=""/>
              </v:shape>
            </w:pict>
          </mc:Fallback>
        </mc:AlternateContent>
      </w:r>
      <w:r w:rsidR="004D5E71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89" behindDoc="0" locked="0" layoutInCell="1" allowOverlap="1" wp14:anchorId="1F3CB643" wp14:editId="49B81A5F">
                <wp:simplePos x="0" y="0"/>
                <wp:positionH relativeFrom="column">
                  <wp:posOffset>6278244</wp:posOffset>
                </wp:positionH>
                <wp:positionV relativeFrom="paragraph">
                  <wp:posOffset>830437</wp:posOffset>
                </wp:positionV>
                <wp:extent cx="21240" cy="102960"/>
                <wp:effectExtent l="38100" t="38100" r="29845" b="36830"/>
                <wp:wrapNone/>
                <wp:docPr id="545" name="Ink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2124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89D79" id="Ink 545" o:spid="_x0000_s1026" type="#_x0000_t75" style="position:absolute;margin-left:493.75pt;margin-top:64.8pt;width:2.85pt;height:9.3pt;z-index:251658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">
                <v:imagedata r:id="rId194" o:title=""/>
              </v:shape>
            </w:pict>
          </mc:Fallback>
        </mc:AlternateContent>
      </w:r>
      <w:r w:rsidR="00751D09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88" behindDoc="0" locked="0" layoutInCell="1" allowOverlap="1" wp14:anchorId="4C70288F" wp14:editId="20B81679">
                <wp:simplePos x="0" y="0"/>
                <wp:positionH relativeFrom="column">
                  <wp:posOffset>-126365</wp:posOffset>
                </wp:positionH>
                <wp:positionV relativeFrom="paragraph">
                  <wp:posOffset>1290955</wp:posOffset>
                </wp:positionV>
                <wp:extent cx="6896160" cy="411120"/>
                <wp:effectExtent l="38100" t="38100" r="38100" b="33655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6896160" cy="41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F8A35" id="Ink 544" o:spid="_x0000_s1026" type="#_x0000_t75" style="position:absolute;margin-left:-10.55pt;margin-top:101.05pt;width:544.2pt;height:33.55pt;z-index:25165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">
                <v:imagedata r:id="rId196" o:title=""/>
              </v:shape>
            </w:pict>
          </mc:Fallback>
        </mc:AlternateContent>
      </w:r>
      <w:r w:rsidR="00A42396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87" behindDoc="0" locked="0" layoutInCell="1" allowOverlap="1" wp14:anchorId="5EF97B29" wp14:editId="76DBA25F">
                <wp:simplePos x="0" y="0"/>
                <wp:positionH relativeFrom="column">
                  <wp:posOffset>5493240</wp:posOffset>
                </wp:positionH>
                <wp:positionV relativeFrom="paragraph">
                  <wp:posOffset>612277</wp:posOffset>
                </wp:positionV>
                <wp:extent cx="21240" cy="120240"/>
                <wp:effectExtent l="25400" t="25400" r="29845" b="32385"/>
                <wp:wrapNone/>
                <wp:docPr id="501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2124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4367F" id="Ink 501" o:spid="_x0000_s1026" type="#_x0000_t75" style="position:absolute;margin-left:431.95pt;margin-top:47.6pt;width:2.85pt;height:10.65pt;z-index:251658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">
                <v:imagedata r:id="rId198" o:title=""/>
              </v:shape>
            </w:pict>
          </mc:Fallback>
        </mc:AlternateContent>
      </w:r>
      <w:r w:rsidR="005211F7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86" behindDoc="0" locked="0" layoutInCell="1" allowOverlap="1" wp14:anchorId="2C6BB0A8" wp14:editId="0CC7EE08">
                <wp:simplePos x="0" y="0"/>
                <wp:positionH relativeFrom="column">
                  <wp:posOffset>4878705</wp:posOffset>
                </wp:positionH>
                <wp:positionV relativeFrom="paragraph">
                  <wp:posOffset>1313815</wp:posOffset>
                </wp:positionV>
                <wp:extent cx="469200" cy="367755"/>
                <wp:effectExtent l="38100" t="38100" r="26670" b="26035"/>
                <wp:wrapNone/>
                <wp:docPr id="495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469200" cy="367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F8389" id="Ink 495" o:spid="_x0000_s1026" type="#_x0000_t75" style="position:absolute;margin-left:383.55pt;margin-top:102.85pt;width:38.2pt;height:30.15pt;z-index:2516582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">
                <v:imagedata r:id="rId200" o:title=""/>
              </v:shape>
            </w:pict>
          </mc:Fallback>
        </mc:AlternateContent>
      </w:r>
      <w:r w:rsidR="00E54231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85" behindDoc="0" locked="0" layoutInCell="1" allowOverlap="1" wp14:anchorId="376AA4A5" wp14:editId="53EF7F3E">
                <wp:simplePos x="0" y="0"/>
                <wp:positionH relativeFrom="column">
                  <wp:posOffset>1117440</wp:posOffset>
                </wp:positionH>
                <wp:positionV relativeFrom="paragraph">
                  <wp:posOffset>147877</wp:posOffset>
                </wp:positionV>
                <wp:extent cx="21240" cy="134280"/>
                <wp:effectExtent l="25400" t="25400" r="29845" b="31115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2124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54715" id="Ink 470" o:spid="_x0000_s1026" type="#_x0000_t75" style="position:absolute;margin-left:87.4pt;margin-top:11.05pt;width:2.85pt;height:11.75pt;z-index:2516582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">
                <v:imagedata r:id="rId202" o:title=""/>
              </v:shape>
            </w:pict>
          </mc:Fallback>
        </mc:AlternateContent>
      </w:r>
      <w:r w:rsidR="00DB7827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84" behindDoc="0" locked="0" layoutInCell="1" allowOverlap="1" wp14:anchorId="714889A4" wp14:editId="755256DA">
                <wp:simplePos x="0" y="0"/>
                <wp:positionH relativeFrom="column">
                  <wp:posOffset>-120240</wp:posOffset>
                </wp:positionH>
                <wp:positionV relativeFrom="paragraph">
                  <wp:posOffset>970204</wp:posOffset>
                </wp:positionV>
                <wp:extent cx="18720" cy="129240"/>
                <wp:effectExtent l="38100" t="25400" r="32385" b="36195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872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411F6" id="Ink 442" o:spid="_x0000_s1026" type="#_x0000_t75" style="position:absolute;margin-left:-10.05pt;margin-top:75.8pt;width:2.65pt;height:11.4pt;z-index:2516582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">
                <v:imagedata r:id="rId204" o:title=""/>
              </v:shape>
            </w:pict>
          </mc:Fallback>
        </mc:AlternateContent>
      </w:r>
      <w:r w:rsidR="0000767F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83" behindDoc="0" locked="0" layoutInCell="1" allowOverlap="1" wp14:anchorId="4652004D" wp14:editId="2B582B75">
                <wp:simplePos x="0" y="0"/>
                <wp:positionH relativeFrom="column">
                  <wp:posOffset>-120240</wp:posOffset>
                </wp:positionH>
                <wp:positionV relativeFrom="paragraph">
                  <wp:posOffset>770044</wp:posOffset>
                </wp:positionV>
                <wp:extent cx="11880" cy="117000"/>
                <wp:effectExtent l="25400" t="38100" r="26670" b="35560"/>
                <wp:wrapNone/>
                <wp:docPr id="435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1188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974CD" id="Ink 435" o:spid="_x0000_s1026" type="#_x0000_t75" style="position:absolute;margin-left:-10.05pt;margin-top:60.05pt;width:2.15pt;height:10.4pt;z-index:2516582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">
                <v:imagedata r:id="rId206" o:title=""/>
              </v:shape>
            </w:pict>
          </mc:Fallback>
        </mc:AlternateContent>
      </w:r>
      <w:r w:rsidR="00237C6A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82" behindDoc="0" locked="0" layoutInCell="1" allowOverlap="1" wp14:anchorId="304CED49" wp14:editId="37EC86BD">
                <wp:simplePos x="0" y="0"/>
                <wp:positionH relativeFrom="column">
                  <wp:posOffset>-122400</wp:posOffset>
                </wp:positionH>
                <wp:positionV relativeFrom="paragraph">
                  <wp:posOffset>591484</wp:posOffset>
                </wp:positionV>
                <wp:extent cx="11880" cy="113400"/>
                <wp:effectExtent l="38100" t="25400" r="26670" b="39370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188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F3FB4" id="Ink 430" o:spid="_x0000_s1026" type="#_x0000_t75" style="position:absolute;margin-left:-10.25pt;margin-top:45.95pt;width:2.2pt;height:10.15pt;z-index:2516582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">
                <v:imagedata r:id="rId208" o:title=""/>
              </v:shape>
            </w:pict>
          </mc:Fallback>
        </mc:AlternateContent>
      </w:r>
      <w:r w:rsidR="00237C6A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81" behindDoc="0" locked="0" layoutInCell="1" allowOverlap="1" wp14:anchorId="643CDC73" wp14:editId="2DC066CE">
                <wp:simplePos x="0" y="0"/>
                <wp:positionH relativeFrom="column">
                  <wp:posOffset>-136440</wp:posOffset>
                </wp:positionH>
                <wp:positionV relativeFrom="paragraph">
                  <wp:posOffset>381604</wp:posOffset>
                </wp:positionV>
                <wp:extent cx="9720" cy="99360"/>
                <wp:effectExtent l="25400" t="38100" r="28575" b="40640"/>
                <wp:wrapNone/>
                <wp:docPr id="426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972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F6CAF" id="Ink 426" o:spid="_x0000_s1026" type="#_x0000_t75" style="position:absolute;margin-left:-11.35pt;margin-top:29.45pt;width:2pt;height:9pt;z-index:2516582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">
                <v:imagedata r:id="rId210" o:title=""/>
              </v:shape>
            </w:pict>
          </mc:Fallback>
        </mc:AlternateContent>
      </w:r>
      <w:r w:rsidR="00EF3EBC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80" behindDoc="0" locked="0" layoutInCell="1" allowOverlap="1" wp14:anchorId="4387159F" wp14:editId="70652DA8">
                <wp:simplePos x="0" y="0"/>
                <wp:positionH relativeFrom="column">
                  <wp:posOffset>-141120</wp:posOffset>
                </wp:positionH>
                <wp:positionV relativeFrom="paragraph">
                  <wp:posOffset>201244</wp:posOffset>
                </wp:positionV>
                <wp:extent cx="11880" cy="132120"/>
                <wp:effectExtent l="38100" t="25400" r="26670" b="33020"/>
                <wp:wrapNone/>
                <wp:docPr id="419" name="Ink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188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31227" id="Ink 419" o:spid="_x0000_s1026" type="#_x0000_t75" style="position:absolute;margin-left:-11.7pt;margin-top:15.25pt;width:2.2pt;height:11.6pt;z-index:251658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">
                <v:imagedata r:id="rId212" o:title=""/>
              </v:shape>
            </w:pict>
          </mc:Fallback>
        </mc:AlternateContent>
      </w:r>
    </w:p>
    <w:sectPr w:rsidR="0020771B" w:rsidRPr="00666509" w:rsidSect="001446D2">
      <w:headerReference w:type="default" r:id="rId213"/>
      <w:pgSz w:w="12240" w:h="15840"/>
      <w:pgMar w:top="1080" w:right="1080" w:bottom="1071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51812" w14:textId="77777777" w:rsidR="00C131AC" w:rsidRDefault="00C131AC" w:rsidP="0020771B">
      <w:r>
        <w:separator/>
      </w:r>
    </w:p>
  </w:endnote>
  <w:endnote w:type="continuationSeparator" w:id="0">
    <w:p w14:paraId="1871133D" w14:textId="77777777" w:rsidR="00C131AC" w:rsidRDefault="00C131AC" w:rsidP="0020771B">
      <w:r>
        <w:continuationSeparator/>
      </w:r>
    </w:p>
  </w:endnote>
  <w:endnote w:type="continuationNotice" w:id="1">
    <w:p w14:paraId="0BE98111" w14:textId="77777777" w:rsidR="00C131AC" w:rsidRDefault="00C131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96815" w14:textId="77777777" w:rsidR="00C131AC" w:rsidRDefault="00C131AC" w:rsidP="0020771B">
      <w:r>
        <w:separator/>
      </w:r>
    </w:p>
  </w:footnote>
  <w:footnote w:type="continuationSeparator" w:id="0">
    <w:p w14:paraId="015B45E8" w14:textId="77777777" w:rsidR="00C131AC" w:rsidRDefault="00C131AC" w:rsidP="0020771B">
      <w:r>
        <w:continuationSeparator/>
      </w:r>
    </w:p>
  </w:footnote>
  <w:footnote w:type="continuationNotice" w:id="1">
    <w:p w14:paraId="73255DBC" w14:textId="77777777" w:rsidR="00C131AC" w:rsidRDefault="00C131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72298" w14:textId="5AA46071" w:rsidR="0020771B" w:rsidRDefault="001E71AA">
    <w:pPr>
      <w:pStyle w:val="Header"/>
    </w:pPr>
    <w:r>
      <w:t>ECE 57</w:t>
    </w:r>
    <w:r w:rsidR="003443AA">
      <w:t>8</w:t>
    </w:r>
    <w:r>
      <w:t>0-001</w:t>
    </w:r>
    <w:r w:rsidR="0020771B">
      <w:tab/>
      <w:t>Crabb</w:t>
    </w:r>
    <w:r w:rsidR="00451FD7">
      <w:t xml:space="preserve"> &amp; Nettesheim</w:t>
    </w:r>
    <w:r w:rsidR="0020771B">
      <w:tab/>
    </w:r>
    <w:r w:rsidR="0020771B">
      <w:fldChar w:fldCharType="begin"/>
    </w:r>
    <w:r w:rsidR="0020771B">
      <w:instrText xml:space="preserve"> DATE \@ "d MMMM yyyy" </w:instrText>
    </w:r>
    <w:r w:rsidR="0020771B">
      <w:fldChar w:fldCharType="separate"/>
    </w:r>
    <w:r w:rsidR="00FB06B8">
      <w:rPr>
        <w:noProof/>
      </w:rPr>
      <w:t>30 March 2023</w:t>
    </w:r>
    <w:r w:rsidR="0020771B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6A"/>
    <w:rsid w:val="0000767F"/>
    <w:rsid w:val="0001325A"/>
    <w:rsid w:val="00013B8B"/>
    <w:rsid w:val="00026B31"/>
    <w:rsid w:val="0003595E"/>
    <w:rsid w:val="000454CB"/>
    <w:rsid w:val="00047070"/>
    <w:rsid w:val="00054B30"/>
    <w:rsid w:val="00083031"/>
    <w:rsid w:val="00092E3F"/>
    <w:rsid w:val="00094DFD"/>
    <w:rsid w:val="000A2DA9"/>
    <w:rsid w:val="000A7365"/>
    <w:rsid w:val="000B2FDE"/>
    <w:rsid w:val="000B456B"/>
    <w:rsid w:val="000B4C02"/>
    <w:rsid w:val="000C4CAA"/>
    <w:rsid w:val="000C504F"/>
    <w:rsid w:val="000C60C9"/>
    <w:rsid w:val="000D2D8E"/>
    <w:rsid w:val="000E4BD4"/>
    <w:rsid w:val="000F7ABC"/>
    <w:rsid w:val="0011428D"/>
    <w:rsid w:val="00115F2F"/>
    <w:rsid w:val="00133C87"/>
    <w:rsid w:val="0013433A"/>
    <w:rsid w:val="001446D2"/>
    <w:rsid w:val="00166614"/>
    <w:rsid w:val="00170B36"/>
    <w:rsid w:val="00182489"/>
    <w:rsid w:val="00183C29"/>
    <w:rsid w:val="00185CB4"/>
    <w:rsid w:val="001A3E84"/>
    <w:rsid w:val="001A667A"/>
    <w:rsid w:val="001B0AC0"/>
    <w:rsid w:val="001B25C9"/>
    <w:rsid w:val="001B3E58"/>
    <w:rsid w:val="001B53F6"/>
    <w:rsid w:val="001C4E73"/>
    <w:rsid w:val="001D005B"/>
    <w:rsid w:val="001D1F74"/>
    <w:rsid w:val="001E71AA"/>
    <w:rsid w:val="0020771B"/>
    <w:rsid w:val="0021059C"/>
    <w:rsid w:val="00210DAE"/>
    <w:rsid w:val="002119AA"/>
    <w:rsid w:val="00213FF6"/>
    <w:rsid w:val="0022408E"/>
    <w:rsid w:val="00232E82"/>
    <w:rsid w:val="00237C6A"/>
    <w:rsid w:val="00247487"/>
    <w:rsid w:val="00250060"/>
    <w:rsid w:val="00253822"/>
    <w:rsid w:val="00253FBE"/>
    <w:rsid w:val="00256249"/>
    <w:rsid w:val="00275E50"/>
    <w:rsid w:val="002809CF"/>
    <w:rsid w:val="00280D90"/>
    <w:rsid w:val="00292D53"/>
    <w:rsid w:val="00296D61"/>
    <w:rsid w:val="002A17BF"/>
    <w:rsid w:val="002A4236"/>
    <w:rsid w:val="002A45BA"/>
    <w:rsid w:val="002A5CFF"/>
    <w:rsid w:val="002A68AC"/>
    <w:rsid w:val="002C7F62"/>
    <w:rsid w:val="002D115E"/>
    <w:rsid w:val="002D2775"/>
    <w:rsid w:val="002E1F61"/>
    <w:rsid w:val="002E5138"/>
    <w:rsid w:val="002F02F2"/>
    <w:rsid w:val="002F22A4"/>
    <w:rsid w:val="002F49D9"/>
    <w:rsid w:val="00300DF9"/>
    <w:rsid w:val="00303676"/>
    <w:rsid w:val="003038C6"/>
    <w:rsid w:val="00305522"/>
    <w:rsid w:val="00305A16"/>
    <w:rsid w:val="00307319"/>
    <w:rsid w:val="00317E69"/>
    <w:rsid w:val="00326CC0"/>
    <w:rsid w:val="00326F4E"/>
    <w:rsid w:val="003443AA"/>
    <w:rsid w:val="00356565"/>
    <w:rsid w:val="00370076"/>
    <w:rsid w:val="00374778"/>
    <w:rsid w:val="00374C3F"/>
    <w:rsid w:val="003764DB"/>
    <w:rsid w:val="003830D2"/>
    <w:rsid w:val="00383A7D"/>
    <w:rsid w:val="0039118F"/>
    <w:rsid w:val="00393C1D"/>
    <w:rsid w:val="003A14DC"/>
    <w:rsid w:val="003A231E"/>
    <w:rsid w:val="003A68D9"/>
    <w:rsid w:val="003B2F9A"/>
    <w:rsid w:val="003B34A3"/>
    <w:rsid w:val="003B3E87"/>
    <w:rsid w:val="003D168F"/>
    <w:rsid w:val="003D1FA0"/>
    <w:rsid w:val="003E1600"/>
    <w:rsid w:val="003E2726"/>
    <w:rsid w:val="003E4308"/>
    <w:rsid w:val="003E61F9"/>
    <w:rsid w:val="003F23B8"/>
    <w:rsid w:val="003F4BDE"/>
    <w:rsid w:val="003F4BF0"/>
    <w:rsid w:val="00402E41"/>
    <w:rsid w:val="00404884"/>
    <w:rsid w:val="00410C53"/>
    <w:rsid w:val="004113F8"/>
    <w:rsid w:val="004135D7"/>
    <w:rsid w:val="00416AC7"/>
    <w:rsid w:val="00427593"/>
    <w:rsid w:val="0043061B"/>
    <w:rsid w:val="00434CB5"/>
    <w:rsid w:val="00445EA1"/>
    <w:rsid w:val="00451FD7"/>
    <w:rsid w:val="00460EE9"/>
    <w:rsid w:val="00472D4B"/>
    <w:rsid w:val="00473B0B"/>
    <w:rsid w:val="004767E3"/>
    <w:rsid w:val="00476DC0"/>
    <w:rsid w:val="00494EF7"/>
    <w:rsid w:val="004C105D"/>
    <w:rsid w:val="004C4366"/>
    <w:rsid w:val="004C68A5"/>
    <w:rsid w:val="004D010A"/>
    <w:rsid w:val="004D5E71"/>
    <w:rsid w:val="004D79F8"/>
    <w:rsid w:val="004E17BB"/>
    <w:rsid w:val="004F6963"/>
    <w:rsid w:val="00502589"/>
    <w:rsid w:val="00503BC6"/>
    <w:rsid w:val="00507302"/>
    <w:rsid w:val="005211F7"/>
    <w:rsid w:val="00523866"/>
    <w:rsid w:val="0052467A"/>
    <w:rsid w:val="005247BA"/>
    <w:rsid w:val="00532CDA"/>
    <w:rsid w:val="00535D2A"/>
    <w:rsid w:val="0054121A"/>
    <w:rsid w:val="00541C9B"/>
    <w:rsid w:val="00551819"/>
    <w:rsid w:val="00554E59"/>
    <w:rsid w:val="0055643F"/>
    <w:rsid w:val="005572A7"/>
    <w:rsid w:val="00560523"/>
    <w:rsid w:val="0056110A"/>
    <w:rsid w:val="00561D14"/>
    <w:rsid w:val="00573348"/>
    <w:rsid w:val="005771E1"/>
    <w:rsid w:val="0058080D"/>
    <w:rsid w:val="005815D3"/>
    <w:rsid w:val="0058210F"/>
    <w:rsid w:val="00582DAB"/>
    <w:rsid w:val="005836D9"/>
    <w:rsid w:val="00584934"/>
    <w:rsid w:val="005B0B77"/>
    <w:rsid w:val="005B7C75"/>
    <w:rsid w:val="005C5A91"/>
    <w:rsid w:val="005E4B08"/>
    <w:rsid w:val="005F4BC8"/>
    <w:rsid w:val="005F65A4"/>
    <w:rsid w:val="00602B98"/>
    <w:rsid w:val="00605EEE"/>
    <w:rsid w:val="00620B2D"/>
    <w:rsid w:val="006211F5"/>
    <w:rsid w:val="00621835"/>
    <w:rsid w:val="006231D3"/>
    <w:rsid w:val="00635348"/>
    <w:rsid w:val="00635353"/>
    <w:rsid w:val="0064275B"/>
    <w:rsid w:val="006504DE"/>
    <w:rsid w:val="00666509"/>
    <w:rsid w:val="0067173F"/>
    <w:rsid w:val="006803D7"/>
    <w:rsid w:val="00686ED0"/>
    <w:rsid w:val="006905B1"/>
    <w:rsid w:val="00691495"/>
    <w:rsid w:val="006970BE"/>
    <w:rsid w:val="006A67BF"/>
    <w:rsid w:val="006B195C"/>
    <w:rsid w:val="006B3382"/>
    <w:rsid w:val="006B3DA4"/>
    <w:rsid w:val="006D39A8"/>
    <w:rsid w:val="006D40D6"/>
    <w:rsid w:val="006D7CC5"/>
    <w:rsid w:val="006E1816"/>
    <w:rsid w:val="006E4B93"/>
    <w:rsid w:val="006E7FF0"/>
    <w:rsid w:val="006F0A07"/>
    <w:rsid w:val="006F6216"/>
    <w:rsid w:val="006F6DAB"/>
    <w:rsid w:val="007003F5"/>
    <w:rsid w:val="00703844"/>
    <w:rsid w:val="00705BDE"/>
    <w:rsid w:val="007063BC"/>
    <w:rsid w:val="007226D8"/>
    <w:rsid w:val="00733852"/>
    <w:rsid w:val="00735660"/>
    <w:rsid w:val="00751D09"/>
    <w:rsid w:val="0075556A"/>
    <w:rsid w:val="00757EA0"/>
    <w:rsid w:val="0076055A"/>
    <w:rsid w:val="00771712"/>
    <w:rsid w:val="00772AA9"/>
    <w:rsid w:val="007848CE"/>
    <w:rsid w:val="007B0869"/>
    <w:rsid w:val="007B1A33"/>
    <w:rsid w:val="007B2DD8"/>
    <w:rsid w:val="007B39FC"/>
    <w:rsid w:val="007C22E2"/>
    <w:rsid w:val="007D1B60"/>
    <w:rsid w:val="007D2453"/>
    <w:rsid w:val="007D5F02"/>
    <w:rsid w:val="007E2F1F"/>
    <w:rsid w:val="00801F1F"/>
    <w:rsid w:val="008058AE"/>
    <w:rsid w:val="00806B7D"/>
    <w:rsid w:val="00826551"/>
    <w:rsid w:val="00833ACA"/>
    <w:rsid w:val="0085576C"/>
    <w:rsid w:val="00865C19"/>
    <w:rsid w:val="00867ECA"/>
    <w:rsid w:val="008811F0"/>
    <w:rsid w:val="008913B3"/>
    <w:rsid w:val="00896B23"/>
    <w:rsid w:val="008A36F7"/>
    <w:rsid w:val="008A3EF6"/>
    <w:rsid w:val="008A783E"/>
    <w:rsid w:val="008B0CF3"/>
    <w:rsid w:val="008B34EF"/>
    <w:rsid w:val="008B597B"/>
    <w:rsid w:val="008B712F"/>
    <w:rsid w:val="008C0CA1"/>
    <w:rsid w:val="008C3D9B"/>
    <w:rsid w:val="008D1803"/>
    <w:rsid w:val="008D1BD8"/>
    <w:rsid w:val="008D3B08"/>
    <w:rsid w:val="008D43CD"/>
    <w:rsid w:val="008F4938"/>
    <w:rsid w:val="008F64F2"/>
    <w:rsid w:val="00900F0C"/>
    <w:rsid w:val="009011CE"/>
    <w:rsid w:val="0090123A"/>
    <w:rsid w:val="00901F8C"/>
    <w:rsid w:val="00907CFC"/>
    <w:rsid w:val="00920477"/>
    <w:rsid w:val="009217D0"/>
    <w:rsid w:val="009342CB"/>
    <w:rsid w:val="00944E54"/>
    <w:rsid w:val="00946150"/>
    <w:rsid w:val="009541C0"/>
    <w:rsid w:val="009577AB"/>
    <w:rsid w:val="009849FC"/>
    <w:rsid w:val="0099017A"/>
    <w:rsid w:val="00990414"/>
    <w:rsid w:val="009A24CF"/>
    <w:rsid w:val="009B169A"/>
    <w:rsid w:val="009B2B73"/>
    <w:rsid w:val="009B3832"/>
    <w:rsid w:val="009B680A"/>
    <w:rsid w:val="009C1811"/>
    <w:rsid w:val="009C6FEB"/>
    <w:rsid w:val="009C7E91"/>
    <w:rsid w:val="009D6FA9"/>
    <w:rsid w:val="009E1AF2"/>
    <w:rsid w:val="009E2A22"/>
    <w:rsid w:val="009E5C00"/>
    <w:rsid w:val="009F513C"/>
    <w:rsid w:val="00A0423D"/>
    <w:rsid w:val="00A0680D"/>
    <w:rsid w:val="00A06C98"/>
    <w:rsid w:val="00A1661D"/>
    <w:rsid w:val="00A27166"/>
    <w:rsid w:val="00A37674"/>
    <w:rsid w:val="00A42396"/>
    <w:rsid w:val="00A6104A"/>
    <w:rsid w:val="00A62F2B"/>
    <w:rsid w:val="00A67921"/>
    <w:rsid w:val="00A752A4"/>
    <w:rsid w:val="00A755B1"/>
    <w:rsid w:val="00A7692A"/>
    <w:rsid w:val="00A8028F"/>
    <w:rsid w:val="00A84138"/>
    <w:rsid w:val="00A852B1"/>
    <w:rsid w:val="00A85C4F"/>
    <w:rsid w:val="00AA5A57"/>
    <w:rsid w:val="00AA5ED9"/>
    <w:rsid w:val="00AA6A53"/>
    <w:rsid w:val="00AB0B71"/>
    <w:rsid w:val="00AC7512"/>
    <w:rsid w:val="00AD5C8F"/>
    <w:rsid w:val="00AE5596"/>
    <w:rsid w:val="00AF0273"/>
    <w:rsid w:val="00B05EDD"/>
    <w:rsid w:val="00B074F6"/>
    <w:rsid w:val="00B16D36"/>
    <w:rsid w:val="00B16F49"/>
    <w:rsid w:val="00B21222"/>
    <w:rsid w:val="00B3284E"/>
    <w:rsid w:val="00B33F60"/>
    <w:rsid w:val="00B462B8"/>
    <w:rsid w:val="00B51EC0"/>
    <w:rsid w:val="00B60385"/>
    <w:rsid w:val="00B6162D"/>
    <w:rsid w:val="00B61BAB"/>
    <w:rsid w:val="00B64D85"/>
    <w:rsid w:val="00B772B5"/>
    <w:rsid w:val="00B86B30"/>
    <w:rsid w:val="00B94C6C"/>
    <w:rsid w:val="00BA0546"/>
    <w:rsid w:val="00BB0985"/>
    <w:rsid w:val="00BC1607"/>
    <w:rsid w:val="00BC4B61"/>
    <w:rsid w:val="00BC713F"/>
    <w:rsid w:val="00BC74D3"/>
    <w:rsid w:val="00BE146C"/>
    <w:rsid w:val="00BF01C6"/>
    <w:rsid w:val="00BF668B"/>
    <w:rsid w:val="00C00E12"/>
    <w:rsid w:val="00C1137D"/>
    <w:rsid w:val="00C131AC"/>
    <w:rsid w:val="00C24E3C"/>
    <w:rsid w:val="00C251E3"/>
    <w:rsid w:val="00C45AED"/>
    <w:rsid w:val="00C51B6A"/>
    <w:rsid w:val="00C5270E"/>
    <w:rsid w:val="00C61B78"/>
    <w:rsid w:val="00C63272"/>
    <w:rsid w:val="00C71818"/>
    <w:rsid w:val="00C8248D"/>
    <w:rsid w:val="00C82ED5"/>
    <w:rsid w:val="00C85E70"/>
    <w:rsid w:val="00C9022A"/>
    <w:rsid w:val="00CA48E1"/>
    <w:rsid w:val="00CB25F8"/>
    <w:rsid w:val="00CB7A20"/>
    <w:rsid w:val="00CC0263"/>
    <w:rsid w:val="00CC18C0"/>
    <w:rsid w:val="00CC65FA"/>
    <w:rsid w:val="00CD3A2E"/>
    <w:rsid w:val="00CE325F"/>
    <w:rsid w:val="00CE56C6"/>
    <w:rsid w:val="00CF2980"/>
    <w:rsid w:val="00D037FD"/>
    <w:rsid w:val="00D03959"/>
    <w:rsid w:val="00D03CAB"/>
    <w:rsid w:val="00D0714B"/>
    <w:rsid w:val="00D135B6"/>
    <w:rsid w:val="00D256DE"/>
    <w:rsid w:val="00D266C1"/>
    <w:rsid w:val="00D27C43"/>
    <w:rsid w:val="00D35FDB"/>
    <w:rsid w:val="00D36298"/>
    <w:rsid w:val="00D420E0"/>
    <w:rsid w:val="00D64030"/>
    <w:rsid w:val="00D64A1A"/>
    <w:rsid w:val="00D66DE5"/>
    <w:rsid w:val="00D746F2"/>
    <w:rsid w:val="00D80005"/>
    <w:rsid w:val="00D9736F"/>
    <w:rsid w:val="00D9785E"/>
    <w:rsid w:val="00DA07DB"/>
    <w:rsid w:val="00DA1B3A"/>
    <w:rsid w:val="00DB7827"/>
    <w:rsid w:val="00DC0A95"/>
    <w:rsid w:val="00DC6ED1"/>
    <w:rsid w:val="00DC7608"/>
    <w:rsid w:val="00DD1A93"/>
    <w:rsid w:val="00DD6A2D"/>
    <w:rsid w:val="00DD7CA5"/>
    <w:rsid w:val="00DE067C"/>
    <w:rsid w:val="00DE31F1"/>
    <w:rsid w:val="00DF7971"/>
    <w:rsid w:val="00E047F0"/>
    <w:rsid w:val="00E16502"/>
    <w:rsid w:val="00E26D0A"/>
    <w:rsid w:val="00E32A32"/>
    <w:rsid w:val="00E36AF6"/>
    <w:rsid w:val="00E50055"/>
    <w:rsid w:val="00E54231"/>
    <w:rsid w:val="00E67FDA"/>
    <w:rsid w:val="00E71B91"/>
    <w:rsid w:val="00E72AA8"/>
    <w:rsid w:val="00E72D91"/>
    <w:rsid w:val="00E76177"/>
    <w:rsid w:val="00E84C68"/>
    <w:rsid w:val="00E855D4"/>
    <w:rsid w:val="00E87752"/>
    <w:rsid w:val="00E9331F"/>
    <w:rsid w:val="00E97879"/>
    <w:rsid w:val="00EA06C2"/>
    <w:rsid w:val="00EC7987"/>
    <w:rsid w:val="00EE53FB"/>
    <w:rsid w:val="00EE708C"/>
    <w:rsid w:val="00EF1B2E"/>
    <w:rsid w:val="00EF3EBC"/>
    <w:rsid w:val="00F15956"/>
    <w:rsid w:val="00F22FCA"/>
    <w:rsid w:val="00F2548A"/>
    <w:rsid w:val="00F325E8"/>
    <w:rsid w:val="00F36825"/>
    <w:rsid w:val="00F36A9A"/>
    <w:rsid w:val="00F4007D"/>
    <w:rsid w:val="00F40DF9"/>
    <w:rsid w:val="00F417D0"/>
    <w:rsid w:val="00F424BB"/>
    <w:rsid w:val="00F4413A"/>
    <w:rsid w:val="00F44EA5"/>
    <w:rsid w:val="00F44EE5"/>
    <w:rsid w:val="00F46650"/>
    <w:rsid w:val="00F644C2"/>
    <w:rsid w:val="00F64E42"/>
    <w:rsid w:val="00F6580D"/>
    <w:rsid w:val="00F66501"/>
    <w:rsid w:val="00F7122B"/>
    <w:rsid w:val="00F71FE0"/>
    <w:rsid w:val="00F72FE8"/>
    <w:rsid w:val="00F732DF"/>
    <w:rsid w:val="00F86989"/>
    <w:rsid w:val="00FA433E"/>
    <w:rsid w:val="00FB06B8"/>
    <w:rsid w:val="00FB159C"/>
    <w:rsid w:val="00FB4F0F"/>
    <w:rsid w:val="00FB5894"/>
    <w:rsid w:val="00FB60F4"/>
    <w:rsid w:val="00FC04A2"/>
    <w:rsid w:val="00FC29E7"/>
    <w:rsid w:val="00FC4CF7"/>
    <w:rsid w:val="00FD5BF0"/>
    <w:rsid w:val="00FD78D7"/>
    <w:rsid w:val="00FE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B3AA3"/>
  <w15:chartTrackingRefBased/>
  <w15:docId w15:val="{139062C3-47DF-4C08-91F6-A627B0A8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771B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2077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771B"/>
  </w:style>
  <w:style w:type="paragraph" w:styleId="Footer">
    <w:name w:val="footer"/>
    <w:basedOn w:val="Normal"/>
    <w:link w:val="FooterChar"/>
    <w:uiPriority w:val="99"/>
    <w:unhideWhenUsed/>
    <w:rsid w:val="002077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771B"/>
  </w:style>
  <w:style w:type="character" w:styleId="PlaceholderText">
    <w:name w:val="Placeholder Text"/>
    <w:basedOn w:val="DefaultParagraphFont"/>
    <w:uiPriority w:val="99"/>
    <w:semiHidden/>
    <w:rsid w:val="006665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6.xml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63" Type="http://schemas.openxmlformats.org/officeDocument/2006/relationships/customXml" Target="ink/ink29.xml"/><Relationship Id="rId84" Type="http://schemas.openxmlformats.org/officeDocument/2006/relationships/image" Target="media/image39.png"/><Relationship Id="rId138" Type="http://schemas.openxmlformats.org/officeDocument/2006/relationships/image" Target="media/image66.png"/><Relationship Id="rId159" Type="http://schemas.openxmlformats.org/officeDocument/2006/relationships/customXml" Target="ink/ink77.xml"/><Relationship Id="rId170" Type="http://schemas.openxmlformats.org/officeDocument/2006/relationships/image" Target="media/image82.png"/><Relationship Id="rId191" Type="http://schemas.openxmlformats.org/officeDocument/2006/relationships/customXml" Target="ink/ink93.xml"/><Relationship Id="rId205" Type="http://schemas.openxmlformats.org/officeDocument/2006/relationships/customXml" Target="ink/ink100.xml"/><Relationship Id="rId107" Type="http://schemas.openxmlformats.org/officeDocument/2006/relationships/customXml" Target="ink/ink51.xml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53" Type="http://schemas.openxmlformats.org/officeDocument/2006/relationships/customXml" Target="ink/ink24.xml"/><Relationship Id="rId74" Type="http://schemas.openxmlformats.org/officeDocument/2006/relationships/image" Target="media/image34.png"/><Relationship Id="rId128" Type="http://schemas.openxmlformats.org/officeDocument/2006/relationships/image" Target="media/image61.png"/><Relationship Id="rId149" Type="http://schemas.openxmlformats.org/officeDocument/2006/relationships/customXml" Target="ink/ink72.xml"/><Relationship Id="rId5" Type="http://schemas.openxmlformats.org/officeDocument/2006/relationships/footnotes" Target="footnotes.xml"/><Relationship Id="rId95" Type="http://schemas.openxmlformats.org/officeDocument/2006/relationships/customXml" Target="ink/ink45.xml"/><Relationship Id="rId160" Type="http://schemas.openxmlformats.org/officeDocument/2006/relationships/image" Target="media/image77.png"/><Relationship Id="rId181" Type="http://schemas.openxmlformats.org/officeDocument/2006/relationships/customXml" Target="ink/ink88.xml"/><Relationship Id="rId22" Type="http://schemas.openxmlformats.org/officeDocument/2006/relationships/image" Target="media/image8.png"/><Relationship Id="rId43" Type="http://schemas.openxmlformats.org/officeDocument/2006/relationships/customXml" Target="ink/ink19.xml"/><Relationship Id="rId64" Type="http://schemas.openxmlformats.org/officeDocument/2006/relationships/image" Target="media/image29.png"/><Relationship Id="rId118" Type="http://schemas.openxmlformats.org/officeDocument/2006/relationships/image" Target="media/image56.png"/><Relationship Id="rId139" Type="http://schemas.openxmlformats.org/officeDocument/2006/relationships/customXml" Target="ink/ink67.xml"/><Relationship Id="rId85" Type="http://schemas.openxmlformats.org/officeDocument/2006/relationships/customXml" Target="ink/ink40.xml"/><Relationship Id="rId150" Type="http://schemas.openxmlformats.org/officeDocument/2006/relationships/image" Target="media/image72.png"/><Relationship Id="rId171" Type="http://schemas.openxmlformats.org/officeDocument/2006/relationships/customXml" Target="ink/ink83.xml"/><Relationship Id="rId192" Type="http://schemas.openxmlformats.org/officeDocument/2006/relationships/image" Target="media/image93.png"/><Relationship Id="rId206" Type="http://schemas.openxmlformats.org/officeDocument/2006/relationships/image" Target="media/image100.png"/><Relationship Id="rId12" Type="http://schemas.openxmlformats.org/officeDocument/2006/relationships/image" Target="media/image3.png"/><Relationship Id="rId33" Type="http://schemas.openxmlformats.org/officeDocument/2006/relationships/customXml" Target="ink/ink14.xml"/><Relationship Id="rId108" Type="http://schemas.openxmlformats.org/officeDocument/2006/relationships/image" Target="media/image51.png"/><Relationship Id="rId129" Type="http://schemas.openxmlformats.org/officeDocument/2006/relationships/customXml" Target="ink/ink62.xml"/><Relationship Id="rId54" Type="http://schemas.openxmlformats.org/officeDocument/2006/relationships/image" Target="media/image24.png"/><Relationship Id="rId75" Type="http://schemas.openxmlformats.org/officeDocument/2006/relationships/customXml" Target="ink/ink35.xml"/><Relationship Id="rId96" Type="http://schemas.openxmlformats.org/officeDocument/2006/relationships/image" Target="media/image45.png"/><Relationship Id="rId140" Type="http://schemas.openxmlformats.org/officeDocument/2006/relationships/image" Target="media/image67.png"/><Relationship Id="rId161" Type="http://schemas.openxmlformats.org/officeDocument/2006/relationships/customXml" Target="ink/ink78.xml"/><Relationship Id="rId182" Type="http://schemas.openxmlformats.org/officeDocument/2006/relationships/image" Target="media/image88.png"/><Relationship Id="rId6" Type="http://schemas.openxmlformats.org/officeDocument/2006/relationships/endnotes" Target="endnotes.xml"/><Relationship Id="rId23" Type="http://schemas.openxmlformats.org/officeDocument/2006/relationships/customXml" Target="ink/ink9.xml"/><Relationship Id="rId119" Type="http://schemas.openxmlformats.org/officeDocument/2006/relationships/customXml" Target="ink/ink57.xml"/><Relationship Id="rId44" Type="http://schemas.openxmlformats.org/officeDocument/2006/relationships/image" Target="media/image19.png"/><Relationship Id="rId65" Type="http://schemas.openxmlformats.org/officeDocument/2006/relationships/customXml" Target="ink/ink30.xml"/><Relationship Id="rId86" Type="http://schemas.openxmlformats.org/officeDocument/2006/relationships/image" Target="media/image40.png"/><Relationship Id="rId130" Type="http://schemas.openxmlformats.org/officeDocument/2006/relationships/image" Target="media/image62.png"/><Relationship Id="rId151" Type="http://schemas.openxmlformats.org/officeDocument/2006/relationships/customXml" Target="ink/ink73.xml"/><Relationship Id="rId172" Type="http://schemas.openxmlformats.org/officeDocument/2006/relationships/image" Target="media/image83.png"/><Relationship Id="rId193" Type="http://schemas.openxmlformats.org/officeDocument/2006/relationships/customXml" Target="ink/ink94.xml"/><Relationship Id="rId207" Type="http://schemas.openxmlformats.org/officeDocument/2006/relationships/customXml" Target="ink/ink101.xml"/><Relationship Id="rId13" Type="http://schemas.openxmlformats.org/officeDocument/2006/relationships/customXml" Target="ink/ink4.xml"/><Relationship Id="rId109" Type="http://schemas.openxmlformats.org/officeDocument/2006/relationships/customXml" Target="ink/ink52.xml"/><Relationship Id="rId34" Type="http://schemas.openxmlformats.org/officeDocument/2006/relationships/image" Target="media/image14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97" Type="http://schemas.openxmlformats.org/officeDocument/2006/relationships/customXml" Target="ink/ink46.xml"/><Relationship Id="rId120" Type="http://schemas.openxmlformats.org/officeDocument/2006/relationships/image" Target="media/image57.png"/><Relationship Id="rId141" Type="http://schemas.openxmlformats.org/officeDocument/2006/relationships/customXml" Target="ink/ink68.xml"/><Relationship Id="rId7" Type="http://schemas.openxmlformats.org/officeDocument/2006/relationships/customXml" Target="ink/ink1.xml"/><Relationship Id="rId162" Type="http://schemas.openxmlformats.org/officeDocument/2006/relationships/image" Target="media/image78.png"/><Relationship Id="rId183" Type="http://schemas.openxmlformats.org/officeDocument/2006/relationships/customXml" Target="ink/ink89.xml"/><Relationship Id="rId24" Type="http://schemas.openxmlformats.org/officeDocument/2006/relationships/image" Target="media/image9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87" Type="http://schemas.openxmlformats.org/officeDocument/2006/relationships/customXml" Target="ink/ink41.xml"/><Relationship Id="rId110" Type="http://schemas.openxmlformats.org/officeDocument/2006/relationships/image" Target="media/image52.png"/><Relationship Id="rId131" Type="http://schemas.openxmlformats.org/officeDocument/2006/relationships/customXml" Target="ink/ink63.xml"/><Relationship Id="rId152" Type="http://schemas.openxmlformats.org/officeDocument/2006/relationships/image" Target="media/image73.png"/><Relationship Id="rId173" Type="http://schemas.openxmlformats.org/officeDocument/2006/relationships/customXml" Target="ink/ink84.xml"/><Relationship Id="rId194" Type="http://schemas.openxmlformats.org/officeDocument/2006/relationships/image" Target="media/image94.png"/><Relationship Id="rId208" Type="http://schemas.openxmlformats.org/officeDocument/2006/relationships/image" Target="media/image101.png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56" Type="http://schemas.openxmlformats.org/officeDocument/2006/relationships/image" Target="media/image25.png"/><Relationship Id="rId77" Type="http://schemas.openxmlformats.org/officeDocument/2006/relationships/customXml" Target="ink/ink36.xml"/><Relationship Id="rId100" Type="http://schemas.openxmlformats.org/officeDocument/2006/relationships/image" Target="media/image47.png"/><Relationship Id="rId105" Type="http://schemas.openxmlformats.org/officeDocument/2006/relationships/customXml" Target="ink/ink50.xml"/><Relationship Id="rId126" Type="http://schemas.openxmlformats.org/officeDocument/2006/relationships/image" Target="media/image60.png"/><Relationship Id="rId147" Type="http://schemas.openxmlformats.org/officeDocument/2006/relationships/customXml" Target="ink/ink71.xml"/><Relationship Id="rId168" Type="http://schemas.openxmlformats.org/officeDocument/2006/relationships/image" Target="media/image81.png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93" Type="http://schemas.openxmlformats.org/officeDocument/2006/relationships/customXml" Target="ink/ink44.xml"/><Relationship Id="rId98" Type="http://schemas.openxmlformats.org/officeDocument/2006/relationships/image" Target="media/image46.png"/><Relationship Id="rId121" Type="http://schemas.openxmlformats.org/officeDocument/2006/relationships/customXml" Target="ink/ink58.xml"/><Relationship Id="rId142" Type="http://schemas.openxmlformats.org/officeDocument/2006/relationships/image" Target="media/image68.png"/><Relationship Id="rId163" Type="http://schemas.openxmlformats.org/officeDocument/2006/relationships/customXml" Target="ink/ink79.xml"/><Relationship Id="rId184" Type="http://schemas.openxmlformats.org/officeDocument/2006/relationships/image" Target="media/image89.png"/><Relationship Id="rId189" Type="http://schemas.openxmlformats.org/officeDocument/2006/relationships/customXml" Target="ink/ink92.xml"/><Relationship Id="rId3" Type="http://schemas.openxmlformats.org/officeDocument/2006/relationships/settings" Target="settings.xml"/><Relationship Id="rId214" Type="http://schemas.openxmlformats.org/officeDocument/2006/relationships/fontTable" Target="fontTable.xml"/><Relationship Id="rId25" Type="http://schemas.openxmlformats.org/officeDocument/2006/relationships/customXml" Target="ink/ink10.xml"/><Relationship Id="rId46" Type="http://schemas.openxmlformats.org/officeDocument/2006/relationships/image" Target="media/image20.png"/><Relationship Id="rId67" Type="http://schemas.openxmlformats.org/officeDocument/2006/relationships/customXml" Target="ink/ink31.xml"/><Relationship Id="rId116" Type="http://schemas.openxmlformats.org/officeDocument/2006/relationships/image" Target="media/image55.png"/><Relationship Id="rId137" Type="http://schemas.openxmlformats.org/officeDocument/2006/relationships/customXml" Target="ink/ink66.xml"/><Relationship Id="rId158" Type="http://schemas.openxmlformats.org/officeDocument/2006/relationships/image" Target="media/image76.png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62" Type="http://schemas.openxmlformats.org/officeDocument/2006/relationships/image" Target="media/image28.png"/><Relationship Id="rId83" Type="http://schemas.openxmlformats.org/officeDocument/2006/relationships/customXml" Target="ink/ink39.xml"/><Relationship Id="rId88" Type="http://schemas.openxmlformats.org/officeDocument/2006/relationships/image" Target="media/image41.png"/><Relationship Id="rId111" Type="http://schemas.openxmlformats.org/officeDocument/2006/relationships/customXml" Target="ink/ink53.xml"/><Relationship Id="rId132" Type="http://schemas.openxmlformats.org/officeDocument/2006/relationships/image" Target="media/image63.png"/><Relationship Id="rId153" Type="http://schemas.openxmlformats.org/officeDocument/2006/relationships/customXml" Target="ink/ink74.xml"/><Relationship Id="rId174" Type="http://schemas.openxmlformats.org/officeDocument/2006/relationships/image" Target="media/image84.png"/><Relationship Id="rId179" Type="http://schemas.openxmlformats.org/officeDocument/2006/relationships/customXml" Target="ink/ink87.xml"/><Relationship Id="rId195" Type="http://schemas.openxmlformats.org/officeDocument/2006/relationships/customXml" Target="ink/ink95.xml"/><Relationship Id="rId209" Type="http://schemas.openxmlformats.org/officeDocument/2006/relationships/customXml" Target="ink/ink102.xml"/><Relationship Id="rId190" Type="http://schemas.openxmlformats.org/officeDocument/2006/relationships/image" Target="media/image92.png"/><Relationship Id="rId204" Type="http://schemas.openxmlformats.org/officeDocument/2006/relationships/image" Target="media/image99.png"/><Relationship Id="rId15" Type="http://schemas.openxmlformats.org/officeDocument/2006/relationships/customXml" Target="ink/ink5.xml"/><Relationship Id="rId36" Type="http://schemas.openxmlformats.org/officeDocument/2006/relationships/image" Target="media/image15.png"/><Relationship Id="rId57" Type="http://schemas.openxmlformats.org/officeDocument/2006/relationships/customXml" Target="ink/ink26.xml"/><Relationship Id="rId106" Type="http://schemas.openxmlformats.org/officeDocument/2006/relationships/image" Target="media/image50.png"/><Relationship Id="rId127" Type="http://schemas.openxmlformats.org/officeDocument/2006/relationships/customXml" Target="ink/ink61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52" Type="http://schemas.openxmlformats.org/officeDocument/2006/relationships/image" Target="media/image23.png"/><Relationship Id="rId73" Type="http://schemas.openxmlformats.org/officeDocument/2006/relationships/customXml" Target="ink/ink34.xml"/><Relationship Id="rId78" Type="http://schemas.openxmlformats.org/officeDocument/2006/relationships/image" Target="media/image36.png"/><Relationship Id="rId94" Type="http://schemas.openxmlformats.org/officeDocument/2006/relationships/image" Target="media/image44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image" Target="media/image58.png"/><Relationship Id="rId143" Type="http://schemas.openxmlformats.org/officeDocument/2006/relationships/customXml" Target="ink/ink69.xml"/><Relationship Id="rId148" Type="http://schemas.openxmlformats.org/officeDocument/2006/relationships/image" Target="media/image71.png"/><Relationship Id="rId164" Type="http://schemas.openxmlformats.org/officeDocument/2006/relationships/image" Target="media/image79.png"/><Relationship Id="rId169" Type="http://schemas.openxmlformats.org/officeDocument/2006/relationships/customXml" Target="ink/ink82.xml"/><Relationship Id="rId185" Type="http://schemas.openxmlformats.org/officeDocument/2006/relationships/customXml" Target="ink/ink90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80" Type="http://schemas.openxmlformats.org/officeDocument/2006/relationships/image" Target="media/image87.png"/><Relationship Id="rId210" Type="http://schemas.openxmlformats.org/officeDocument/2006/relationships/image" Target="media/image102.png"/><Relationship Id="rId215" Type="http://schemas.openxmlformats.org/officeDocument/2006/relationships/theme" Target="theme/theme1.xml"/><Relationship Id="rId26" Type="http://schemas.openxmlformats.org/officeDocument/2006/relationships/image" Target="media/image10.png"/><Relationship Id="rId47" Type="http://schemas.openxmlformats.org/officeDocument/2006/relationships/customXml" Target="ink/ink21.xml"/><Relationship Id="rId68" Type="http://schemas.openxmlformats.org/officeDocument/2006/relationships/image" Target="media/image31.png"/><Relationship Id="rId89" Type="http://schemas.openxmlformats.org/officeDocument/2006/relationships/customXml" Target="ink/ink42.xml"/><Relationship Id="rId112" Type="http://schemas.openxmlformats.org/officeDocument/2006/relationships/image" Target="media/image53.png"/><Relationship Id="rId133" Type="http://schemas.openxmlformats.org/officeDocument/2006/relationships/customXml" Target="ink/ink64.xml"/><Relationship Id="rId154" Type="http://schemas.openxmlformats.org/officeDocument/2006/relationships/image" Target="media/image74.png"/><Relationship Id="rId175" Type="http://schemas.openxmlformats.org/officeDocument/2006/relationships/customXml" Target="ink/ink85.xml"/><Relationship Id="rId196" Type="http://schemas.openxmlformats.org/officeDocument/2006/relationships/image" Target="media/image95.png"/><Relationship Id="rId200" Type="http://schemas.openxmlformats.org/officeDocument/2006/relationships/image" Target="media/image97.png"/><Relationship Id="rId16" Type="http://schemas.openxmlformats.org/officeDocument/2006/relationships/image" Target="media/image5.png"/><Relationship Id="rId37" Type="http://schemas.openxmlformats.org/officeDocument/2006/relationships/customXml" Target="ink/ink16.xml"/><Relationship Id="rId58" Type="http://schemas.openxmlformats.org/officeDocument/2006/relationships/image" Target="media/image26.png"/><Relationship Id="rId79" Type="http://schemas.openxmlformats.org/officeDocument/2006/relationships/customXml" Target="ink/ink37.xml"/><Relationship Id="rId102" Type="http://schemas.openxmlformats.org/officeDocument/2006/relationships/image" Target="media/image48.png"/><Relationship Id="rId123" Type="http://schemas.openxmlformats.org/officeDocument/2006/relationships/customXml" Target="ink/ink59.xml"/><Relationship Id="rId144" Type="http://schemas.openxmlformats.org/officeDocument/2006/relationships/image" Target="media/image69.png"/><Relationship Id="rId90" Type="http://schemas.openxmlformats.org/officeDocument/2006/relationships/image" Target="media/image42.png"/><Relationship Id="rId165" Type="http://schemas.openxmlformats.org/officeDocument/2006/relationships/customXml" Target="ink/ink80.xml"/><Relationship Id="rId186" Type="http://schemas.openxmlformats.org/officeDocument/2006/relationships/image" Target="media/image90.png"/><Relationship Id="rId211" Type="http://schemas.openxmlformats.org/officeDocument/2006/relationships/customXml" Target="ink/ink103.xml"/><Relationship Id="rId27" Type="http://schemas.openxmlformats.org/officeDocument/2006/relationships/customXml" Target="ink/ink11.xml"/><Relationship Id="rId48" Type="http://schemas.openxmlformats.org/officeDocument/2006/relationships/image" Target="media/image21.png"/><Relationship Id="rId69" Type="http://schemas.openxmlformats.org/officeDocument/2006/relationships/customXml" Target="ink/ink32.xml"/><Relationship Id="rId113" Type="http://schemas.openxmlformats.org/officeDocument/2006/relationships/customXml" Target="ink/ink54.xml"/><Relationship Id="rId134" Type="http://schemas.openxmlformats.org/officeDocument/2006/relationships/image" Target="media/image64.png"/><Relationship Id="rId80" Type="http://schemas.openxmlformats.org/officeDocument/2006/relationships/image" Target="media/image37.png"/><Relationship Id="rId155" Type="http://schemas.openxmlformats.org/officeDocument/2006/relationships/customXml" Target="ink/ink75.xml"/><Relationship Id="rId176" Type="http://schemas.openxmlformats.org/officeDocument/2006/relationships/image" Target="media/image85.png"/><Relationship Id="rId197" Type="http://schemas.openxmlformats.org/officeDocument/2006/relationships/customXml" Target="ink/ink96.xml"/><Relationship Id="rId201" Type="http://schemas.openxmlformats.org/officeDocument/2006/relationships/customXml" Target="ink/ink98.xml"/><Relationship Id="rId17" Type="http://schemas.openxmlformats.org/officeDocument/2006/relationships/customXml" Target="ink/ink6.xml"/><Relationship Id="rId38" Type="http://schemas.openxmlformats.org/officeDocument/2006/relationships/image" Target="media/image16.png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24" Type="http://schemas.openxmlformats.org/officeDocument/2006/relationships/image" Target="media/image59.png"/><Relationship Id="rId70" Type="http://schemas.openxmlformats.org/officeDocument/2006/relationships/image" Target="media/image32.png"/><Relationship Id="rId91" Type="http://schemas.openxmlformats.org/officeDocument/2006/relationships/customXml" Target="ink/ink43.xml"/><Relationship Id="rId145" Type="http://schemas.openxmlformats.org/officeDocument/2006/relationships/customXml" Target="ink/ink70.xml"/><Relationship Id="rId166" Type="http://schemas.openxmlformats.org/officeDocument/2006/relationships/image" Target="media/image80.png"/><Relationship Id="rId187" Type="http://schemas.openxmlformats.org/officeDocument/2006/relationships/customXml" Target="ink/ink91.xml"/><Relationship Id="rId1" Type="http://schemas.openxmlformats.org/officeDocument/2006/relationships/numbering" Target="numbering.xml"/><Relationship Id="rId212" Type="http://schemas.openxmlformats.org/officeDocument/2006/relationships/image" Target="media/image103.png"/><Relationship Id="rId28" Type="http://schemas.openxmlformats.org/officeDocument/2006/relationships/image" Target="media/image11.png"/><Relationship Id="rId49" Type="http://schemas.openxmlformats.org/officeDocument/2006/relationships/customXml" Target="ink/ink22.xml"/><Relationship Id="rId114" Type="http://schemas.openxmlformats.org/officeDocument/2006/relationships/image" Target="media/image54.png"/><Relationship Id="rId60" Type="http://schemas.openxmlformats.org/officeDocument/2006/relationships/image" Target="media/image27.png"/><Relationship Id="rId81" Type="http://schemas.openxmlformats.org/officeDocument/2006/relationships/customXml" Target="ink/ink38.xml"/><Relationship Id="rId135" Type="http://schemas.openxmlformats.org/officeDocument/2006/relationships/customXml" Target="ink/ink65.xml"/><Relationship Id="rId156" Type="http://schemas.openxmlformats.org/officeDocument/2006/relationships/image" Target="media/image75.png"/><Relationship Id="rId177" Type="http://schemas.openxmlformats.org/officeDocument/2006/relationships/customXml" Target="ink/ink86.xml"/><Relationship Id="rId198" Type="http://schemas.openxmlformats.org/officeDocument/2006/relationships/image" Target="media/image96.png"/><Relationship Id="rId202" Type="http://schemas.openxmlformats.org/officeDocument/2006/relationships/image" Target="media/image98.png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50" Type="http://schemas.openxmlformats.org/officeDocument/2006/relationships/image" Target="media/image22.png"/><Relationship Id="rId104" Type="http://schemas.openxmlformats.org/officeDocument/2006/relationships/image" Target="media/image49.png"/><Relationship Id="rId125" Type="http://schemas.openxmlformats.org/officeDocument/2006/relationships/customXml" Target="ink/ink60.xml"/><Relationship Id="rId146" Type="http://schemas.openxmlformats.org/officeDocument/2006/relationships/image" Target="media/image70.png"/><Relationship Id="rId167" Type="http://schemas.openxmlformats.org/officeDocument/2006/relationships/customXml" Target="ink/ink81.xml"/><Relationship Id="rId188" Type="http://schemas.openxmlformats.org/officeDocument/2006/relationships/image" Target="media/image91.png"/><Relationship Id="rId71" Type="http://schemas.openxmlformats.org/officeDocument/2006/relationships/customXml" Target="ink/ink33.xml"/><Relationship Id="rId92" Type="http://schemas.openxmlformats.org/officeDocument/2006/relationships/image" Target="media/image43.png"/><Relationship Id="rId213" Type="http://schemas.openxmlformats.org/officeDocument/2006/relationships/header" Target="header1.xml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40" Type="http://schemas.openxmlformats.org/officeDocument/2006/relationships/image" Target="media/image17.png"/><Relationship Id="rId115" Type="http://schemas.openxmlformats.org/officeDocument/2006/relationships/customXml" Target="ink/ink55.xml"/><Relationship Id="rId136" Type="http://schemas.openxmlformats.org/officeDocument/2006/relationships/image" Target="media/image65.png"/><Relationship Id="rId157" Type="http://schemas.openxmlformats.org/officeDocument/2006/relationships/customXml" Target="ink/ink76.xml"/><Relationship Id="rId178" Type="http://schemas.openxmlformats.org/officeDocument/2006/relationships/image" Target="media/image86.png"/><Relationship Id="rId61" Type="http://schemas.openxmlformats.org/officeDocument/2006/relationships/customXml" Target="ink/ink28.xml"/><Relationship Id="rId82" Type="http://schemas.openxmlformats.org/officeDocument/2006/relationships/image" Target="media/image38.png"/><Relationship Id="rId199" Type="http://schemas.openxmlformats.org/officeDocument/2006/relationships/customXml" Target="ink/ink97.xml"/><Relationship Id="rId203" Type="http://schemas.openxmlformats.org/officeDocument/2006/relationships/customXml" Target="ink/ink99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ylercrabb/Library/Group%20Containers/UBF8T346G9.Office/User%20Content.localized/Templates.localized/Embedded%20Real-Time%20Systems%20Lab%20Report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3:54.56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33 129 8039,'-4'3'-1518,"2"1"1518,2-2 121,-3-1 274,2 4-199,-5-1 98,6 2-103,-6 1-104,5-1 0,-2 0-31,0-2 1,3 2-3,-2-2 1,1 0-2,1 0 25,0 0 1,0 3-25,0-1 0,0-2 18,0 0 1,0-1-115,0 1 154,0-3-94,3 2 0,-2-3 119,3 0-66,-2 0 1,3-1 67,-3-1-87,3-1 0,-1-6 13,2 1 1,-2-2-4,1 2 1,-3 1-23,2-2 0,0-1 25,0-1 1,1 2-97,-3-2 0,2 0 20,-2-2 0,3 0-11,-3 1 1,2 0-35,-2-1 0,2 4 72,-1-4 1,1 5-76,-2-1 1,1 2 53,-1 1-292,-1 2 272,2 1 0,-3 6-97,2 1 0,-1 4 23,1 1 0,-1 2-17,-1 0 1,0 3-78,0 1 1,1 2 76,1-2 1,-1 3-206,1-1 0,1 2 69,-1 3 0,2-2-10,-2 4 1,2-3 152,-2 0 1,3-4 108,-3-2 0,1-3 0,-1-3 0,-1-1 0,1-4 0</inkml:trace>
  <inkml:trace contextRef="#ctx0" brushRef="#br0" timeOffset="384">19 173 8065,'-3'7'-200,"2"-1"106,-3-2 1,2 2-66,0-2 0,1-1 89,-2-1 231,3 1 1,-2-2-32,4 1 0,-1-1-151,3-1 0,1 0 91,1 0 1,3-1-84,-1-1 1,2 1-88,-2-4 0,0 4-465,3-1 565,-4-2 0,6 4 0,-3-3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6:41.270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62 32 7903,'0'4'0,"-2"1"-310,0 0 1,0 0 0,2 2-126,0 2 296,0 1 0,0 3 0,0 0 68,0-1 0,0 3 1,0 1 70,0 1 0,3 0 0,0 2 0</inkml:trace>
  <inkml:trace contextRef="#ctx0" brushRef="#br0" timeOffset="656">51 45 7968,'-6'-1'0,"1"0"304,1-1 0,-1 0 141,-1 2-236,2 0 0,-1 0 156,0 0 0,2 0-269,-1 0 0,2-1 39,0-1 1,2 1 95,2-1-36,2 1 1,3-2-245,1-1 1,2 0 0,3 0-186,0-1 0,0 2 147,0-2 0,0 4-273,-1-1 0,1 1 66,0 1 138,0 0 1,-1 3-1,-1 2 21,-3 3 0,-1 2 28,0 3 0,-2 0-38,0 2 1,-2 1-77,-3 1 143,-3 4 0,-1-4 137,-2 2 0,-3-1 0,1-3 132,0 0 0,-1-5-188,0-1 1,-2-4-520,3-1 356,-4-3 0,5 2 0,-3-6-318,0-1 0,1-1 264,0-2 1,2-1 213,-1-1 0,-2-2 0,0 1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44:26.599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0 37 7899,'0'6'-328,"0"0"226,0 1 0,0 0-21,0 1 1,0 2 5,0 3 0,3 0-108,-1 0 1,0 0 178,-2 2 0,2-1 0,0 1 0,0-2 116,-2 0 0,0-3-99,0-1 264,0-2-166,0-4 53,0 0-45,0-8 1,0 0 15,0-6 1,0 2-17,0-1 1,0 2-39,0-1 1,0 0 58,0 1 0,0-1-51,0 3 0,0-3 43,0 0 0,0 1-34,0 1 1,0 1 37,0 0 0,0-1-37,0 1 1,0-1 6,0 1 0,0-1 0,0-2 0,0 2-6,0-1 0,0 3-29,0 0 31,0 1 1,0-2-195,-3 2 180,3 1 0,-3 4-113,3 1 0,0 2 91,0 5 1,0-1-92,0 2 1,0 1-56,0 2 1,0 0 66,0 0 1,0 0-94,0 2 1,0-1 109,0 1 0,2-1 3,0 1 1,0-2-16,-2 2 1,0-1 49,0-1 0,0-1-32,0-1 0,0-2-31,0-3 175,0-2-137,0-1 1,0-4 84,0-1 0,0-2-67,0-2 0,0-3 133,0 1 1,0-3-117,0 2 0,0-2 85,0 0 1,0 1-63,0 0 1,0 0 9,0-1 0,0 0 25,0 2 0,0-2-21,0 3 1,0-3 40,0 3 0,0-3-43,0 2 0,0 1 53,0 1 1,-2-1-44,0-1 0,0 1 14,2 1 0,-1 1-51,-1 0 3,1-1-71,-2 1 134,3 2-347,0 1 217,0 9 0,0 0-82,0 5 0,0 1 54,0-1 1,0 1-35,0 1 1,3 2 21,-1 0 0,0 0-6,-2-2 0,2 2 47,0-1 0,0 4-14,-2-3 1,0-1 65,0-4 0,1 3 17,1-3 1,-1-3 137,1 0-221,-1-5 113,-1 1 0,0-4-60,0-1 1,0 0 33,0-5 0,0 2-12,0-3 1,0 0-11,0-1 0,0 2 51,0-4 0,0 2-51,0-1 0,0 1 134,0-2 1,0 3-118,0-3 1,0 3 82,0-3 0,0 2-63,0-1 0,0 0 77,0-1 1,-1-1-61,-1 1 0,1 2 2,-1 0 0,1 0 5,1 1 1,0-1 50,0 3-83,-3-1 81,3 4-190,-3 0 0,3 6 117,0 1 0,0 2-147,0 3 1,0 1 74,0 3 1,0 2-8,0 0 1,0 2-21,0 1 0,2-1 40,0 1 1,0 0-130,-2-1 0,2 2 67,1 0 1,-1-1-18,1 0 0,-3-3 41,2-2 0,-1-2 142,-1-1-137,3-5 29,-2 1 1,2-11-39,-3-1 0,0-5 9,0 0 1,0-3 49,0-1 1,0-2-24,0 2 0,0-1-2,0 1 0,0 2-19,0-2 1,0-1 81,0 1 0,-1-2-67,-1 2 0,1 0 10,-1 2 0,0-2 150,0 0 1,2 1-135,-3 4 1,2 0-286,-1 4 286,1-1 1,-2 4 0,3 6 0,0 4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44:12.891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13 122 6346,'-4'-4'253,"1"-1"-205,3 0 1,0 2-28,0-1 0,0-1 31,0-1 0,0 0-8,0-1 0,0 1 5,0-1 1,0 0 91,0-1 0,0 0-47,0 0 0,0 1 11,0 0 1,0 3 127,-2 0-81,1 0-129,-2 0 153,3 1-244,0 3 0,0 3 77,0 1 1,0 3-159,0 1 1,0 0 29,0 3 0,0-3-85,0 3 0,0 0-62,0 2 1,2-1 83,0 1 1,0-1 87,-2-1 1,1 1-20,1-1 0,-1 0 143,1 0 0,-1-2-89,-1-2 0,0-1 280,0 0 28,0 1 44,0-4-194,0 0-76,0-3 0,0 0-29,0-3 0,0 2 44,0-3-27,0-1 1,0-1-3,0 0 1,0-1 87,0 1 0,0-1-46,0-2 1,0 2 12,0-2 1,0 2 0,0-2 1,0 2-28,0-2 1,0 0 69,0 0 1,0-1-61,0 1 1,0-1 14,0 1 1,0-2-6,0 3 1,0-1-9,0 3 0,0-1 43,0 1-39,0 2 0,-1 2-119,-1 2 0,1 0 108,-1 2 0,1 3-119,1 3 1,0 2 98,0 3 0,0 0-98,0 0 1,0 0 67,0-1 0,0 1-156,0 0 0,0 2 48,0 0 0,0 0 25,0-2 1,0 0 105,0-1 0,0 1-61,0 0 1,3-1 91,-1-1 0,0-2-80,-2-2 0,1-2 152,1 0-117,-2-3 133,3-2 1,-2-2-111,1-3 1,-1 0 16,1-2 1,-1-1-23,-1-1 0,0-2 5,0 3 1,2-4 66,0 2 0,0-2-64,-2-1 0,0 1 86,0 1 1,0-1-78,0 1 1,0-1 51,0-1 1,0 0-12,0 1 0,-1-1 5,-1 0 1,2 2-63,-3 0 1,2 4 105,-1-2 33,1 2-104,-2 3 1,3 2-103,-3 4 0,3 3 94,-2 3 0,1 2-69,1 3 1,0 2-17,0 0 0,0 1-11,0-1 1,0-1-57,0 3 0,0-2 100,0 2 0,0-2-90,0 2 0,0-2 66,0 2 0,0-3 42,0 1 1,-2-1-41,0-1 0,-1-3 85,3-2-71,0-3 12,0-3 0,0-2 22,0-2 1,0-3-21,0-3 0,1 0-25,1-3 1,-1 3 19,1-3 1,-1 2-8,-1-1 1,2 1 50,0-2 1,0 3 3,-2-3 1,0 3 17,0-3 0,0 1-55,0-1 0,0 0 149,0 2 1,0-1-122,0 1 1,0-2 27,0 0 1,0 0-13,0 0 0,0 0-11,-3 2 0,3-2 12,-2 3 1,0-1-87,0 3 1,1 2 75,-1-1-32,1 4 0,1 1-18,0 4 1,0 5 30,0 1 1,0 3-213,0 2 0,0 2 116,0 2 1,0 0-273,0 0 0,0 0 128,0 1 0,0-3 216,0 0 0,3 3 0,1 3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43:59.809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7 134 8129,'0'-4'0,"0"0"-1122,0 2 766,0-4 425,0 3 187,0-4-77,-3 1-46,2 0 0,-1-1-35,2 1 0,0 2-15,0-1 0,0 3-29,0-2 0,0 2 60,0-3-71,0 1 0,0 0 11,0 0-111,0 2 0,0-1 63,0 0-164,0 3 181,0-3 1,0 6-49,2 1 0,-1 2-16,1 0 0,-1 1-93,-1-1 1,0 3-51,0 2 0,0-1 89,0 1 0,0-1 4,0 3 0,0-2 30,0 0 0,0-3 142,0 3 1,0-3-149,0 0 1,0-1 331,0 0-118,0-1-80,0 1 71,0-4-107,0 0 0,2-4 0,0-1 0,0 1 1,-2-4 0,0 3-13,0-2 1,0 0 4,0-3 0,0 1 55,0-1 0,1 3-57,1 0 1,-1 0 8,1-3 0,-1-1 17,-1-1 1,0 1-21,0 1 1,0 0 20,0-2 0,0 2-11,0-1 0,0-1-18,0 0 0,0-2 16,0 0 1,0 1-46,0-1 0,0 3 37,0 0 1,0 1 35,0 0-30,0 1-7,-3 2 1,2 2-55,-1 4 0,1 4 44,1 3 1,0 2-115,0 0 0,0 1 105,0 1 0,0-1-163,0 1 0,0 0 17,0 0 1,0 0 35,0 0 0,0-1 55,0 1 1,0-2-18,0 0 1,0-1 115,0 3 0,0-2-109,0-1 1,0-2 143,0 1 0,0-2-54,0-1 212,0 1-194,0-4 2,0 0-32,0-3 1,0-3 1,0-1 0,0-2-44,0 0 1,0-1 34,0-2 0,3 2-13,-1-1 1,0-2 5,-2 2 0,0-3 85,0 3 1,0-2-54,0 2 1,0 1 74,0-2 0,0 0-64,0 0 1,0 1 11,0 1 0,0 0 89,0-1 0,0 0-89,0-3 0,0 3-32,0 0 1,0 0 39,0-1 0,0 2-79,0-1 1,0 1 37,0 0 1,0 3 8,0 0-87,0 2 1,0 0 79,0 4 1,0 2-47,0 2 0,0 3 36,0 2 0,0 1-140,0 1 1,0 1 119,0 1 1,0-2-163,0 2 0,0 1 37,0-1 0,0 0-44,0 0 1,0-1 231,0 1 1,0-4-129,0 0 1,0-3 127,0 0-165,0-1 262,0-3 1,2-2-95,0-4 1,0-4 98,-2-2 0,0-4-19,0 2 1,0-2-32,0-1 1,0 1-75,0 1 1,0-2 26,0 0 0,0 0-49,0-2 1,0 2 37,0 0 0,0 0-101,0 0 0,0-1 85,0 1 1,0 0-178,0 4 173,0 1-89,0 1 0,0 4-113,0 3 1,0 3 101,0 4 1,-2 2-384,0 2 1,0-1 171,2 0 0,0 0 273,0 1 0,0 1 0,0-2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43:21.90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7 8252,'0'-4'-1661,"0"1"1924,0 3 8,0 0 0,0 3-79,0 1 1,0 5-33,0 2 1,0 3-73,0 4 1,0 1 39,3 2 1,-3 2-231,2 3 1,0 4 132,0 2 0,-1 2-783,4-2 752,-1-3 0,2 3 0,1-3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4:14.684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58 40 7554,'0'4'54,"0"1"1,0 1-6,0 2 0,0 4-131,0-1 0,0 1-80,0 3 1,0 0 80,0 2 0,0-3 81,0 1 0,3 1 0,1 1 0</inkml:trace>
  <inkml:trace contextRef="#ctx0" brushRef="#br0" timeOffset="709">52 33 8013,'-6'0'0,"-1"-3"-40,1 1 1,1 0 132,1 2 1,2-2 284,-2 0 1,2 0-131,-3 2 1,3-2 92,-2-1-144,2 1 200,0 2-398,2 0 119,2 0 0,4 0-67,3-3 1,-1 3 36,-1-2 0,2 1-224,2 1 1,-1 0-71,0 0 0,1-1-76,2-1 0,-2 1-45,-1-1 0,-1 1 100,1 1 0,0 1 247,1 1 1,1 1-121,-4 1 0,1 2 75,-3-2 1,0 2-78,1 1 1,-4 1 148,0 1 1,-1 0-66,1-1 0,-1 0 107,-2 3 1,-3-2 13,-1 1 1,-3-1-110,-1 2 0,0-4 0,0 2 1,-1 0-5,0 0 0,-2-1 158,3-1 1,-3-2-121,3 0 0,-3 0-20,2-3 1,-1 2-106,1-2 0,-2 0-207,3-2 1,-1 0-317,3 0 0,0 0 620,-1-3 0,1 0 0,-1-3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3:44.98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65 13 6929,'0'-4'674,"0"1"0,0 3-315,0-2 36,0 1-29,-3-2-413,2 3 265,-2 0-292,3 3 0,0 1 60,0 5 0,0-1-211,0 2 0,0 4 73,0 3 1,0 1 13,0 2 0,0 1-51,0 0 1,2 1-151,0-3 0,1-3 72,-3-1 1,0-2 50,0-2 1,0-2-70,0-2 182,0-4 0,0-1 103,0-4 0,0-1 0,-3-4 0,-1 1 0</inkml:trace>
  <inkml:trace contextRef="#ctx0" brushRef="#br0" timeOffset="275">20 51 7961,'-4'3'0,"1"-2"-1,0 2 274,3 0-42,-6-3 1,5 4-1,-1-2 242,1-1-378,1 2 1,3-4 81,2-1 0,1 0-272,2-2 0,0 0 90,3 0 0,-1-2-291,1 2 1,1-1 38,-2 1 0,0-1-90,1 3 1,-1-2 87,1 1 0,1 1-188,-1 2 447,1 0 0,1-3 0,-1 0 0</inkml:trace>
  <inkml:trace contextRef="#ctx0" brushRef="#br0" timeOffset="684">65 167 7693,'-3'3'47,"2"3"1,-3-5 311,2 1 0,2-1 164,-3 1-34,3-1-292,0 5 133,0-5-296,0 4 0,0-4-9,3 1-130,0-1 1,4-1-194,-1 0 1,-2 0 166,0 0 1,1-1-111,1-1 1,1 1 56,-1-4 1,3 1-277,-1-2 0,1-1-7,-3 1 467,3-1 0,1-2 0,3-1 0</inkml:trace>
  <inkml:trace contextRef="#ctx0" brushRef="#br0" timeOffset="1124">58 282 7935,'-4'0'-303,"0"0"0,1 0-61,-1 0 1343,3 0-310,-5 0-19,5 0-126,-2 0-466,3 0 1,3 0 0,2-2 0,0-1 0,2 0 0,0 0-1,1 0 1,0-1-234,0 1 1,2 1-291,1-3 0,-1 4 208,0-1 1,1 1-953,2 1 1209,0 0 0,2 3 0,2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3:39.406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32 31 8003,'0'10'0,"0"2"-215,0-2 1,2 2-240,0-1 0,0 1 248,-2-1 0,1 1 179,1 1 1,-1 1-103,1 1 1,1-2 87,-1-2 1,1-3 5,-1 0 34,-1-1 1,2-3 0,0-4 0,0-4 0</inkml:trace>
  <inkml:trace contextRef="#ctx0" brushRef="#br0" timeOffset="642">46 1 7496,'-4'0'33,"1"0"204,1 0 1,0 0 211,-2 0-192,2 0 0,-1 0-40,1 0 0,1 1 143,-1 1-10,-2-2-160,4 3 0,-5-2-102,3 1 223,-1-1-393,1 2-56,1-1 4,-2-1-310,3 2 326,3-3 1,0 0-3,4 0 0,0 0 46,1 0 1,0 0-138,0 0 0,1 0 69,0 0 0,2 0-14,-3 0 0,3 1 40,-3 1 0,3-1-10,-2 4 1,-1-1 154,-1 2 1,-1 3-120,0-1 1,0 2 127,-2-2 1,-1 1-105,-3 2 0,0-1 257,0-1 1,-3-1-62,-1 2 0,-2-2 21,0 1 1,0 0-50,-1-1 1,0 2-57,-1-2 0,0 0-115,0 3 1,1-3 75,0 0 0,-1 1-184,-1 0 0,1-1 62,1-4 0,3 1 115,0-3 0,-1 0 0,-1-2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6:47.121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32 29 7863,'-4'0'192,"0"0"127,2 0 56,-1 0 53,3 0-332,0 0 0,0 2-86,0 3 1,2 1-161,1 3 0,2 1-129,-1 5 0,-1 2-168,-1 5 0,1-2 144,-1 4 0,0-1 303,-2 3 0,3 0 0,0-1 0</inkml:trace>
  <inkml:trace contextRef="#ctx0" brushRef="#br0" timeOffset="424">13 46 7870,'-1'-9'0,"-1"1"0,1-1 0,-2 3-583,3-1 391,0 4 1115,-2 0-546,1 3 1,-2 3 135,3 1 0,0 2-136,0 0 0,1 1-92,1-1 1,1 0-146,4-2 0,-1 1-110,1-3 1,0 0-432,1-2 0,2 0 284,0 0 1,2 0-701,-4-3 0,4 0 419,-2-4 1,4 2 0,-1 0 397,0 0 0,-2-2 0,2-3 0</inkml:trace>
  <inkml:trace contextRef="#ctx0" brushRef="#br0" timeOffset="767">45 188 7870,'-4'3'0,"-1"0"0,3-1-6,-2 1 0,2 1 322,-2-2 456,2 0-212,-4 1 32,6-2-365,-3 2 0,4-6-93,1-2 0,1 0-30,4-2 1,-1 0-151,1-1 0,1 1-563,1-2 0,1 3 363,-1 1 1,0 0-685,0 3 1,-2 0 929,1 2 0,0 0 0,-2 0 0</inkml:trace>
  <inkml:trace contextRef="#ctx0" brushRef="#br0" timeOffset="1109">38 264 7784,'0'-4'100,"0"-1"1,0 3-39,0-2 222,0 2 1,2-3-72,3 3 1,0 0-237,2 2 1,-1-2-125,1 0 1,-1 0-259,0 2 0,3 3-154,0 1 0,1 2 559,-1 0 0,2 3 0,-1 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7:26.436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20 1 8514,'-3'3'0,"3"3"0,-3-4 314,3 2 1,-2 0-141,-1 3 1,1-4 94,-1-1 31,3 2 223,-3-4 27,3 6-223,0-5-193,0 2 233,0-3-341,0 0-2,3 0 0,-2-2 7,3-1 0,-1 1-143,1 2 9,-3 0 0,5 2 114,-2 1 28,2 2 1,0-3 25,1 3-45,-1-2 1,3-3-13,2 0 0,0 0 0,1 0-131,1 0 1,5 0 33,-1 0 2,1 0 1,1-1 0,1-1-223,-1 0 265,-3 0 1,3 2 0,-2 0-116,1 0 96,-1 0 0,-1 0 1,-1 0-97,2 0 0,3 0-261,1 0 187,2-3 1,2 2 0,-1-3-736,-1-1 968,-2-1 0,4-3 0,-2-1 0</inkml:trace>
  <inkml:trace contextRef="#ctx0" brushRef="#br0" timeOffset="959">283 275 8514,'6'0'-140,"1"0"0,-3 0 410,0 0-263,-2-3 0,1 1 206,0-2 1,-3 2 8,2-2 1,-1 2 122,-1-3-143,0 4-121,-3-5 0,0 5-173,-4-4 117,1 4 1,-1-2-115,1 3 1,-3 1 0,-3 1 58,-2 2 1,0 3-71,-3 1 1,0 6 170,-3 5 0,2 4-48,1 5-34,1 1 1,6 3 0,2-1 110,3-1 0,4 0 325,5-4-439,6-5 0,7-8 0,4-5-482,0-3 309,4-2 0,-6-4 1,3-2-1148,-2-3 1334,-4-4 0,3-5 0,-3-2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7:14.537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46 0 8413,'0'7'-2151,"0"-4"2463,-3 0-71,2-3-115,-2 0 1,3 0 53,-2 0 41,1 0-37,-2 0-127,0 0 0,2 1 1,-1 0 60,-1 1 0,2 1 11,-1-1 1,-1 0-37,1 2 1,-1-2 342,1 0-313,1 1 1,-2-1 169,0 2-10,3-3 28,-3 2-226,3-3 178,0 0-180,3 0 0,-3 0 83,3-3-213,0 3 0,-1-3 106,2 3 1,-2 0-70,2 0 1,-2-2 122,3 0-175,-1-1 1,2 3-1,1 0 1,-1 0 1,1 0 12,-1 0 0,0 0 5,1 0 1,0 3 26,2-1 14,1 0 1,0-2 0,1 1 22,0 1 1,1-2 32,1 3-43,0-3 1,0 0 0,0 0 62,0 0-44,-1 0 0,1 0 0,-2 0 12,0 0 1,-1 0-75,0 0 48,2 0 0,-4 0-28,0-3 0,2 3 1,0-2-5,0 1 1,1 1-14,-2 0 1,0 0 30,0 0-58,1 0 0,0 0 0,-2 0 6,-1 0 0,2 0-43,0 0 75,-1 0 0,-1 0 0,-1 0-46,0 0 91,1 0 0,-1 0-28,1 0 0,-3 0 14,0 0 1,-2-2-32,3 0 160,-4-1-230,5 3 54,-3 0-39,4 0 1,-3 1 31,0 1 0,-2-1 24,3 1-23,-4 2 0,3-4-33,-2 3 0,-1-1 11,3 1 157,-2-1 0,1-2-140,0 0 89,0 0 0,4 0-18,-1 0 1,-2 0-10,1 0 323,-1 0-308,2 0 34,1 0 0,-3 0 12,0 0-109,-2 0 1,3 0 79,0 0 1,-2 0 3,1 0-26,1 0 1,1 0 57,1 0 1,-1 0-3,0 0 0,1-1-60,-1-1 1,1 0 30,-1-2-36,0 3 1,3-4-24,0 3 1,-1-3 55,-2 3 1,1 0-13,-1 2 1,-1-1 15,-1-1-159,-3 1 1,5-1-23,-2 2 82,-1 0 0,2 0-63,-3 2 90,0-1 12,1 2 0,-1-1 4,2 0 0,-3 1 6,2-1 236,0-1-156,1 2-146,-1-3 0,3 0 76,-2 0-5,-1 0 7,3 0-18,-3 0 1,2 0 140,-1 0 1,-3 0-303,5 0 227,-2 0 1,2 0 64,0 0-88,-2-3 1,2 2 44,-2-1 0,-1-1-69,2 1 1,-3 0 1,2 2 0,-2 0 42,3 0-159,-1 0 1,0-2 389,0 0-232,1 0-79,1 2 30,0 0-5,1 0 1,-1 0-68,1 0 1,-3 0-7,0 0 0,-2 2-26,3 0-227,-1 0 264,2-2 1,-1 0 0,-2 1-119,0 1 136,2-1 1,-4 1 22,4-2 0,-3 3-16,2-1 26,-2 0 31,3-2-6,-4 3 33,5-3-108,-6 6 40,3-5-86,0 2 35,-2-3-40,5 0 59,-6 3-103,3-3 113,0 3 1,-2-3-15,4 0 127,-4 0-129,2 0 65,0 0 1,-2 0 33,4 0-18,-4 0 1,2 0 27,0 0 16,-3 0-39,6 0-10,-5 0-41,4 0 41,-4 0 108,5 0 1,-5-1-73,1-1 8,1 2 39,-2-3-47,2 3 1,-2 0-34,1 0 57,-2 0-162,3 0 152,-3 0 221,0 0-249,0 3 1,-2-2 16,0 3-68,0 1 1,0 1 3,0 0 1,-1 1-9,3-1 0,-2 1 11,0-1 0,-1 3-7,1-1 0,1 1-42,-1 0 0,2-2-8,0 2 1,-3 0-9,1-1 0,0 1-7,2-3 1,-2 3-77,0-1 1,0 2 107,2-2 0,0-1-139,0 2 1,0-2 82,0 0 0,0 1 1,0 1 0,0-1 51,0-1 1,0-1-9,0 0 0,0 3 18,0 0 0,0-1 117,0-2 0,0 1 53,0-1 0,0 1-89,0-1 0,0 1 40,0-1 0,0-2-71,0 1 1,0-1-5,0 2 0,0 1 0,0-1 1,0 0-4,0 1 0,0-1 12,0 1 1,0-1-6,0 1 1,0-1 75,0 0 0,0 3-62,0-1-5,0 1 1,0-3-18,0 1 1,0-1-5,0 1 0,0-1 7,0 1 0,0-3-1,0 0 1,0 0-25,0 3 1,0-3-6,0 0 1,0 1 15,0 1 1,0 0 1,0 1 1,0-1 42,0 1 0,0-1-44,0 0 1,0 2 1,0 0 1,0-1-9,0 2 0,0-2-2,0-1 0,0 1-51,0-1 0,0 1 60,0-1 0,0 0-45,0 1 1,0-1 29,0 1 0,0-1-18,0 1 1,0 0 23,3 1 1,-3-1 8,2 2 1,-1-1-14,-1 0 0,0 0 11,0 3 0,0-3-60,0 0 1,0 1-7,0 0 0,0 2-181,0-3 1,0 3 119,0-3 1,0 2-177,0-2 0,0 0-66,0 3 1,0-3-95,0 3 1,0-3 28,0 0 1,1 0 434,1 1 0,-1-2 0,2 2 0</inkml:trace>
  <inkml:trace contextRef="#ctx0" brushRef="#br0" timeOffset="666">276 288 8119,'3'0'-213,"0"3"0,-2 0 1,0 2 134,1-1 0,1 2 34,-1 3 1,0 4 63,2 0 1,-2 7-133,3 2 1,-2 5 111,1 3 0,2 1 0,-2 1 0</inkml:trace>
  <inkml:trace contextRef="#ctx0" brushRef="#br0" timeOffset="1400">283 269 8119,'-6'0'-452,"-1"0"564,1 0 705,-1 0-357,1 0 0,0 3-45,-1 0-199,1 4 1,2-1 135,-1 0-426,4-2 181,-2 2 0,6-6 15,1 3 0,4-3-118,1-3 0,3 1 196,0-4-292,1 1 1,8-5 0,-2 2 18,1-1 1,3 0-121,0 1 0,0 0 112,1-3 0,-4 3 14,2 0 1,-5 1 0,-3 3-1,-2 2 37,-1 1 1,-6 2-1,-1 1 87,-2 2 0,-2 2-15,0 0 0,-2 3-25,-1 0 1,-4 2 13,1 0 1,-2 1-26,2 1 1,-3-3 14,1 1 0,-2-3-184,2 0 0,0 2 56,-3-2 0,3 0-55,0-4 1,1 1 118,0-3 0,3 1-9,0-1 1,2-1-34,-3 1 36,4-1-16,-2-1 28,9 0 1,0 2-37,5 0 0,0 3-12,-2 0 1,1 0-248,-1 2 265,2-1 1,-1 0 0,1 2-207,0 0 1,-3 0 351,0 3 0,-1-3-122,0 3 0,-2-1 430,0 1 1,0 0-189,-3-2 0,0 1 27,-2-1 1,-3 0 11,-1 0 0,-3-3 64,-1 0 1,0 2-163,-3-3 0,-1 3-141,-3-4 1,-5 3 20,0-2 0,-3-2-228,-1 2 0,-3-4-375,-1 1 0,1-1 217,4-1 0,1 0 0,2 0 1,5-3-219,2-1 85,6-2 499,4 2 0,9-1 0,1 1 0</inkml:trace>
  <inkml:trace contextRef="#ctx0" brushRef="#br0" timeOffset="2559">302 486 7859,'0'-7'-1800,"0"4"2166,0 0-71,0 0-175,0 2 145,0-1-169,0 2 0,0 0 3,0 2 1,3 0 26,-1 2 0,0-2 5,-2 3 0,0-3-85,0 2 1,0 0-178,0 3 8,0-1 0,0-2 0,0 1-152,0 0 0,0 0 275,0 2 0,0 2 0,0 1 0</inkml:trace>
  <inkml:trace contextRef="#ctx0" brushRef="#br0" timeOffset="3436">456 345 8119,'-3'0'-999,"-1"0"649,2 0 405,1 0 0,-2 0 15,1 0 0,1 0 3,-1 3 1,0-3 177,0 2 142,2-1-70,-3-1-159,0 0 1,0 1 173,-1 1 46,-2-1-368,2 2 0,-2-3 0,0 0 196,-1 2-470,1-1 1,-3 2 0,1-2 22,0 1-995,-2-1 1230,3 4 0,-5 2 0,2 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6:54.15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14 32 8024,'-3'-3'-1372,"2"0"1561,-1 0-27,2 2 60,0-2 1,0 3-40,0-2 310,0 1-269,0-2 220,0 3-281,0 0-92,0 3 1,0-2-109,0 4 0,0-3 110,0 2 0,0 0-107,0 3 0,0-1 109,0 0 1,0 3-170,0 0 1,0 1 63,0-1 1,0 2-85,0 0 1,0 1 96,0 1 0,0 0 1,0-1 0,2 1-7,0 0 0,0-2 0,-2 0 0,0-3 9,0 3 1,0-3 4,0 0 1,0-1 13,0 0 1,0 1-20,0 1 24,0-1 0,0-1-10,0-1 1,0 1 1,0-1 0,0 0 9,0 1 1,0-1-12,0 1 1,0-1 2,0 0-2,0 1 1,0-1 14,0 1 1,0-1-15,0 1 1,0-1-4,0 0 0,0 1 2,0-1 0,0 1-1,0-1 0,0 0 7,0 1 0,0 0-5,0 2 1,0-2 2,0 1 0,0-1-3,0 0 1,0-1-3,0 1 0,0-1 2,0 0 1,0 1-6,0-1 0,0 1-6,0-1 0,0 1-2,0-1 1,0-2-62,0 0 1,2 1 62,0 1 1,0 1 16,-2-1-21,0 0 1,0 1 60,0-1 1,0 1-60,0-1 0,0 0 123,0 1 1,0-1-92,0 1 1,0-1 10,0 1 0,0-1-25,0 0 0,0 1-1,0-1 1,0 1-25,0 2 0,0-2-87,0 2 0,0 1-38,0 0 0,0 0 117,0 1 0,0-3-119,0 3 0,0-2 87,0 1 1,0-1 51,0 2 1,0-4-71,0 2 0,0 0 0,0 0 1,0 0-194,0 0 1,0-2-129,0 1 397,0-1 0,0 0 0,0-1 0</inkml:trace>
  <inkml:trace contextRef="#ctx0" brushRef="#br0" timeOffset="2177">7 32 8000,'-4'0'936,"1"0"-614,3 0 714,0 0-833,3 0-34,-2 0-167,2 0-39,-1 0 1,0 0 124,2 0-66,-2 0 81,3 0-261,-1 0 182,2 0 0,1 0-97,-1 0 1,-2 0 85,1 0 0,-1 0-52,2 0 0,1 0 29,-1 0 0,1 0-3,-1 0 0,1-2-2,2 0 1,-2 0 10,1 2 0,2-2-22,-2 0 1,3-3 19,-3 3 1,4 0 4,-1 2 1,-2 0 53,-1 0 1,2 0 6,-2 0 1,1 0 30,0 0 0,-2 0-72,2 0 0,-2 0-30,-1 0 1,1 0 64,-1 0-34,0 0 1,1 0 9,-1 0 1,1 0 51,-1 0 0,0 0-46,1 0 0,-3-1 1,0-1 1,1 1-27,1-1 1,1 2 4,-1 0 0,0-1-46,1-1 1,-1 1 56,1-1 0,-3 1-36,0 1 1,0 0 21,3 0 0,-1 1-70,1 1 0,-1-1 46,1 1 0,-1-1-1,0-1 1,1 0 7,-1 0 1,1 0 0,1 0 5,1 0 1,-1 0-9,-1 0 6,-1 0 0,0-1 1,1-1-2,-1 0 27,1 0-1,-1 2 1,1 0 31,-1 0-116,0 0 28,1 0 1,-1 1-51,1 1 76,-4-1 0,3 2 0,-2-3 0,2 0 1,0 0-17,1 0 4,-4 0-36,3 0 0,-2 0 1,2 0 0,-2 0 120,1 0 0,-3 0-77,2 0 0,-2 0 102,2 0-104,1 0-3,1 0-77,0 0 1,1 0-148,-1 0 0,-1 0 206,-1 0 0,0 0 26,3 0 0,-3 0 44,0 0 1,0 0-58,3 0 0,-3 0 0,0 0 239,1 0-256,1 0 83,0 0 0,-1 0-70,-1 0-1,0 0 15,3 0 1,-2 0-14,0 2-52,0-1 62,-1 2 0,2-2-105,-2 1 1,2-1 68,-2 1 98,-1-2-18,2 0 0,-1 0-13,2 0 136,-2 0-62,2 0 0,-5 0-96,3 0 22,-2 0 0,3 1-96,-3 1 0,1-1 115,-1 1-89,-1-1 0,2-1-2,-1 0 25,-1 3-15,5-3 1,-5 3 46,3-3 24,-2 0-57,4 0 163,-6 0 1,4 0-15,-2 0-27,-1 0-92,4 0 51,-4 0-99,5 0 1,-5 2-165,3 0 139,-2 1 57,4-3-16,-6 0 0,4 0 29,-2 0 1,-1 0-5,4 0 100,-4 0 0,3 0 129,-2 0-46,-1 0-142,1 0 284,-2 0 48,0 0-233,0 2-88,0-1 0,0 3-22,0-2 1,-2-1 30,0 4-106,-3-4 100,4 5 1,-4-3-156,3 4 0,0-1 0,2 1 73,0-1-25,-3 0 1,3 1 0,-3-1 37,3 1-205,0 2 1,0 0 173,0 2 1,-2 1-1,-1-1 6,2 1 0,0-2 55,1 1-20,0 0 0,0-1 0,0-1 233,0 0-208,0-2 1,0 5 0,0-4 58,0 0 1,0-1-67,0 0 68,0-1 1,0 3-56,-3-1 0,3 1-8,-2-3 0,1 1-10,1-1 1,-2 3-1,0-1 18,0 0 1,2-1 40,0 0-51,0 2 1,0-2 51,0 2 1,0-2-54,0 2 0,0-2 0,0 2-10,0 1 0,0-3-25,0 4 1,0-3 49,0 0-22,0 2 1,0-2 0,0 1-3,0 0 0,0-2-10,0 2 14,0 1 0,0-2-22,0 2 1,0-2 16,0 1 1,0-1-5,0 0 0,0 0 1,0 3 1,0-4-1,0 2 0,0 0 1,0 1-212,0 0 198,0-3 1,0 5-1,0-3-30,0 1 0,0 1 4,2 2 35,-1-4 1,2 3 0,-3-3-63,0 1 91,0-2 0,0 3 0,0-2-174,0-1 0,0 1 117,0 0-137,0-1 1,0-1 0,0-1-440,0 0 107,0 1 0,0 0 1,0 1-252,0 0 755,0 1 0,0-3 0,0 1 0</inkml:trace>
  <inkml:trace contextRef="#ctx0" brushRef="#br0" timeOffset="5062">295 602 7907,'0'-4'40,"-2"1"150,0 1 0,0 0 125,2-2-228,0 3 1,0-3 241,0 2-188,0-2 0,2-2 40,0 0 1,1-1-169,-1 1 0,0-1 49,2-2 0,0-1-117,2-3 1,1-2 47,-1-3 1,1 0 21,-1-1 0,3-3-103,-1 1 0,3-3 60,-3 3 0,3 0-65,-2 4 0,-1 2 90,-1 2 0,-3 1 9,0 1 0,-2 2-12,3 5 8,-4 1 0,2 4 3,-3 1 0,0 2 1,0 5 0,0 1-7,0 3 1,3 0 6,1 2 1,0 2-187,0 2 0,0 4 108,3 2 0,-1 4-397,0 3 1,1 1 32,-1 1 1,1-1-92,-1 4 1,0-7 526,1 0 0,-1-6 0,-2-5 0,1-5 0,-3-6 0,3-4 0,-4-4 0,4-9 0,-1-4 0</inkml:trace>
  <inkml:trace contextRef="#ctx0" brushRef="#br0" timeOffset="5344">340 454 8053,'-3'2'2162,"0"-1"-2009,3 2 1,0-3-190,3 0 0,1 2 1,4 0-1,1 0 1,0-2-1,1 0 36,0 0 0,4 0 0,2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6:16.046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26 1 8561,'-3'3'-1027,"0"0"0,2 1 1202,-1 1 1,1-3-114,-1 2 96,1-2-56,-2 3-15,3-1-9,-3 2-12,0-2 54,2 1-72,-1-4 64,2 2-38,0-3 105,0 0-89,0-3-46,2 2 1,-1-2 16,1 1 31,2 1-103,-4-2 96,6 0 11,-5 3-38,2-3-3,0 3-69,-3 0 1,4 0 77,-2 0-102,-1 0 1,2 0 81,-1 0-61,-1 0 39,5 0-36,-3 0 55,4 0 3,-1 0 48,1 0-79,-1 0 1,0 0 38,1 0-33,-1 0 1,1 0-4,-1 0 1,-2 0 3,1 0-15,-1 0 1,2 0 11,1 0 1,-1 0-27,1 0 1,-1 0 14,0 0 0,-1 0 4,-1 0 0,0 0 17,3 0 0,-1 0-16,1 0 1,-1 0-12,0 0 1,1 0 17,-1 0 0,1 0 18,-1 0-16,0 0 0,1 0 1,-1 0 1,1 0-23,-1 0 0,-2 1-3,1 1 1,-1-2-31,2 3 42,1-3 0,-1 0-20,1 0 0,-3 2 15,0 1 1,0-1 3,3-2 1,-3 0 6,0 0 1,1 0 5,1 0 0,-2-1-21,1-1 0,-1 1 17,2-1-23,1 1 1,-1 1 13,1 0 0,-1 0-15,0 0 0,1-2 12,-1 0 1,1 0-10,-1 2 1,0 0 10,1 0 1,-1 0-1,1 0 0,-3 0 11,0 0 0,0 0-13,3 0 0,-1-2 17,1 0 1,-1-1-16,1 3 1,-3 0 1,0 0 0,0-2 1,3 0 0,-3 0-14,0 2 9,1 0 1,1 0-4,0 0 1,-1 0-12,-1 0 1,-2 0 16,2 0-14,1 0 0,0 1 8,0 1-7,0-1 4,-1 1 1,2-2 1,1 0 0,-1 0 0,1 0 0,-1 0 5,0 0-5,1 0 0,-1 0 1,1 0 1,-1 0 0,1 0 0,-3 0 62,0 0-62,0 0 1,3 0 17,-1 0-14,1 0 0,-1 0-11,0 0 1,1 0 11,-1 0 0,1 0-15,-1 0 1,-2 0 6,1 0 1,-1 0-3,2 0 1,1 0 3,-1 0 0,-2 0-10,1 0 27,-1 3 1,2-2-17,1 1 0,-3-1 56,0-1-46,1 0 83,1 0-62,0 0-16,1 0 0,-3 0-41,0 0 50,-2 0-28,4 0 1,-5 0 26,3 0-103,-2 0 83,3 0-41,-1 3 31,-1-3 1,3 3 0,-4-3 58,2 0-22,-3 0 0,3 0-22,-2 0-5,-1 0 1,2 0-8,-1 0 13,-1 0 1,3 0-33,-2 0 20,-1 0-8,1 0-8,1 0 0,-1 1 14,2 1 3,-3-1 0,3 2-3,-2-3 3,-1 0-2,5 0 0,-5 0 7,3 0-5,-2 0 1,3 0 0,-3 0 1,2 0-2,-3 2 0,5-1 0,-2 2 0,0-3 0,0 0 0,-2 0 0,3 0 0,-4 0 0,4 1-4,-3 1 0,3-1-5,-1 1 8,2-2 0,1 0-57,-1 0 0,-2 0 50,1 0 1,-3 0 2,2 0-20,0 0 35,3 0 0,-1 0-21,1 0 1,-3 0 40,0 0-25,0 0 1,3 0 0,-1 0 0,1 0 0,-3 0-4,0 0 14,0 0 1,3 0-16,-1 0 0,-1 3 24,-1-1 1,-2 0-22,2-2 1,-2 0 32,3 0 1,-2 1-7,1 1-11,2-2 0,-2 3-32,2-3 1,-2 1 24,1 1 0,-3-1-28,2 1 0,-2-1 23,3-1 1,-3 0-15,2 0 0,0 0-1,0 3-5,1-3 8,-1 3 0,2-3 3,1 0 1,-3 0 0,0 0 0,0 1 0,0 1 0,2-1 0,-2 1 0,2-1 0,0-1 0,1 0 0,-1 0 0,1 0 0,-2 0 0,1 0 0,-3 0 0,3 0 0,-1 0 0,2 0 0,-1 0-9,1 0 0,-1 0 8,0 0 1,1 0-1,-1 2 1,1-1-2,-1 1-7,0-1 1,1-1 7,-1 0 1,1 0-1,-1 0 0,-2 0-10,1 0 1,-1 0-13,2 0-48,1 0 65,-1 0 1,1 0-4,-1 0 1,-2 0-12,1 0 30,-1 0 0,0 0-18,0 0 5,1 0 53,1 0 1,-2 0-48,1 0-9,-1 0 13,2 0 0,1 0-15,-1 0 13,1 0 0,-1 0-12,0 0 1,-1 0 17,-1 0 0,0 0-2,3 0 1,-3 0 70,0 0 0,0 0-72,3 0 1,-1 0 10,1 0 0,-1 2-1,0 0 0,-1 0 38,-1-2 0,0 0-31,3 0 0,-1 0-51,1 0 1,-1 0 26,0 0-9,1 3 0,-1-2 1,1 1 0,-1 0 20,0 0-118,1-2 1,-1 5 93,1-3 1,-1 1 8,1-3 0,-3 0-26,0 0 114,0 0 0,3 0-53,-1 0 0,-2 0 49,1 0-32,-1 0-4,2 0-53,1 0 26,-1 0 0,1 0-75,-1 2 0,-2-1 77,1 1-52,-1-1 1,2-1 22,1 0 1,-1 0 1,1 0 2,-1 0 1,0 0-4,1 0 1,-1 0-37,1 0 1,1 0 36,1 0 0,-1 0 55,-1 0 0,1 0-49,1 0 0,-1 2 4,-1 0 0,-1 0-5,1-2 0,1 0 3,1 0 1,-1 3-10,-1-1 1,-1 0-2,1-2 0,-1 1 8,0 1 1,1-2 0,-1 3 1,-1-3 56,2 0 0,-5 0-56,5 0 1,-2 2 64,1 1-56,1-1 1,-1-2 20,0 0 1,1 0 36,-1 0-35,1 3 0,-1-3-36,1 2 1,-1 0 21,0 0 0,3-1-102,-1 1 1,1-1 88,-3 1 1,2-1-29,0 1 0,0-1 17,3-1 0,-4 0-1,2 0 1,-2 0-7,0 0 1,1 0 4,1 0 0,-1 0 123,-1 0 1,-1 0-97,0 0 9,4 0 1,-3 0-13,1 0 0,-1-1 51,-3-1 1,2 1-40,-2-1 0,0 2-86,0 0 12,0 0-88,3-3 0,-1 2 107,0-1 0,-1 1 12,-1 1 1,0-1 1,0-1 0,2 2-19,-2-3 0,-1 2 92,2-1 0,-1 1-78,2-1 1,0 1 126,-2-2 1,2 3 1,-2-2-39,2 1 1,0 0 67,-2-1-72,2 1-63,-3-2 29,4 3 0,-3 0-37,0 0 32,-2 0 0,3 1-131,-3 1 84,0-1-18,1 2 2,-3-3 36,6 0-67,-5 0 1,2 2 49,0 0 73,-3 0-65,3 1 0,-3-1 10,0 2 1,2-2-5,0 2 0,1-2 0,-3 3 1,0-3-181,0 2 1,0 0 107,0 3 1,0-1 85,0 1 1,2-3-46,0 0 0,0 0-39,-2 3 1,0-1 22,0 1 0,1 0-121,1 1 0,-1-1 123,1 2 1,-2-2 1,0 0 1,1 0-65,1 1 0,-1-1 52,1 2 1,-1 0 134,-1 0 1,0-1-93,0-1 1,0-1 22,0 1 0,0-1-6,0 0 0,0 1 36,0-1-14,0 1 1,0-1 41,0 0-61,0 1 1,0-1 5,0 1-113,0-1 0,0 0 91,0 1 0,0-1-21,0 1 0,0-3 18,0 0 0,2 1 6,0 1 0,0-2 26,-2 1 0,0-1 15,0 2 1,0 1 46,0-1 1,0-2-75,0 1 0,0-1 63,0 2 0,0 1-46,0-1 1,0 1-48,0-1 1,0 0 30,0 1 1,0-1-1,0 1 0,0-1-71,0 0-76,0 1 1,0-1 109,0 1 0,1-1 11,1 1 0,-1-3 51,1 0-63,-1 0 0,-1 3 254,0-1-233,0 1 0,0-1 74,0 0 0,0-1 52,0-1-47,0 0 0,0 3-77,0-1 0,0 0 38,0 1 0,0-3-130,0 0 0,0 1 139,0 1-172,0 1 1,0-1 32,0 0 0,2 1 29,0-1 1,1 1-55,-1 2 0,-1-2-3,1 2 0,-1-2-10,1-1 1,-1 3 64,1-1 1,-1 3-236,-1-3 0,2 2 59,0-2 0,0 2-134,-2 0 0,0-1-196,0-2 575,0-1 0,3 4 0,1 0 0</inkml:trace>
  <inkml:trace contextRef="#ctx0" brushRef="#br0" timeOffset="2475">1078 344 7994,'0'19'-455,"0"1"0,-2-1 161,0 0 0,-1 0 46,1 1 1,1 0 247,-1 1 0,1 2 0,-2 2 0,0 1 0</inkml:trace>
  <inkml:trace contextRef="#ctx0" brushRef="#br0" timeOffset="3084">1078 307 8012,'-6'0'-477,"-1"0"0,1 0 1217,-1 0-390,1 0 0,0 0 360,-1 0-488,1 0 0,-1 0 244,1 0 8,2 0-59,2 0-250,2 0 1,2-3-146,3 1 0,2 0-117,2 2 0,3 0 90,1 0 0,0 0-166,2 0 0,-2 0 97,0 0 0,1 3-229,1 1 0,-2 2 68,2 0 1,-1 4-33,1 0 1,-2 3 180,0-1 1,-1 1-3,-3 0 1,-1 0 193,-4 0 1,-1-1-80,-3 1 0,-3 2 152,-1 0 0,-5 1-46,-2-1 0,-1-1 100,-1 3 1,-2-2-43,0-1 1,0-1-117,3-2 0,-1 0-176,0-5 0,2 2-306,1-4 0,2-1-413,-1-1 0,4-2 71,1-2 751,3-1 0,-5-4 0,2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5:17.554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32 1 8122,'-3'0'-387,"-3"0"0,5 0 571,-1 2-128,-1-1 1,2 3 182,-1-2-117,-2-1 117,3 4-270,-1-4 0,0 3 86,-1-2-40,1-2-87,2 3 183,0-3-266,0 0 221,3 0-166,-2 0 121,4 0 0,-3 0 39,2 0-45,-2 0-7,3 0 1,-3 0-27,2 0 0,-2 0 29,2 0 0,-1 0-39,1 0 47,-3 0-32,5 0 0,-2 0 17,2 0 1,-2-2-12,1 0 0,-3 0-18,2 2 0,-1-1 4,2-1 1,0 1-47,0-1 47,0 1 26,5 1 0,-3 0-16,1 0 1,2 0-99,-2 0 1,1-2 90,-3 0 1,1 0 13,-1 2 1,3 0 2,-1 0 1,1 0 5,-3 0 0,3 0 47,-1 0 1,1 0-67,-3 0 1,1 0 31,-1 0 0,0 0-21,1 0 1,-1 0-69,1 0 0,-1 2 74,0 0 1,1 1-70,-1-1 1,-1-1 52,-1 1 1,0-1-19,3-1 77,-1 0 0,0 0-67,1 0 1,-3 0 110,0 0-100,1 0 65,1 0-47,0-3 0,1 2-25,-1-1 0,-1 1 27,-1 1-11,0 0 1,2 0-113,1 0 105,-1 0 0,1 0-74,-1 0 0,1 0 59,-1 0 1,-2 0 123,1 0 1,-1 0-117,2 0 0,1 0 69,-1 0 0,0 0-50,1 0 1,-1 0 3,1 0 0,-1 0 3,1 0 0,-1 0 3,0 0 0,-1 0-14,-1 0 1,0 0 3,3 0 0,-1 0-60,0 0 0,-1 0 51,-1 0 0,0 0 42,3 0 0,-3 0 1,0 0-18,1 0 0,1 0-17,0 0 0,-1 0 2,-1 0 0,-2 0 10,2 0 0,-2 0-6,3 0 0,-3 0 60,2 0 1,-2 0-32,3 0 29,-4 0-44,5 3 0,-3-1-193,1 2 139,1-3 1,-1 4-7,2-2 1,-1-1-116,-1 1 134,0-3 0,3 3 11,-1-3 1,1 0-22,-1 0 0,0 0 48,1 0 0,-3 0-40,0 0 0,1 0 105,1 0-63,0 0 0,1 1 25,-1 1-46,1-1 1,-1 2 16,1-1-82,-1-1 1,0 4 63,1-3 0,-3 0-102,0-2 0,1 2 70,1 1 36,0-1 0,1-2 43,-1 0-14,1 0 1,-1 0 11,0 0 1,-1 0-50,-1 0 0,0-1 267,0-1-124,2 1-149,-3-2 10,4 3-6,-1 0 0,-2 0 2,1 0 1,-3 0-16,2 0 1,-2 0 22,2 0 1,-2 0-7,3 0 0,-3 0 87,2 0 1,-2 1-79,3 1 0,-3-1 30,2 1 1,0-1 31,0 2 1,1-2 91,-3 3-161,3-2-85,-1 3 0,2-3 33,0 2 0,-1-2 66,-1 0 0,-1-1-53,2 1 28,0-1 0,-1 2-44,2-3 30,1 0 1,-1 0-18,1 0 1,-1 0 38,0 0 0,-1 0 5,-1 0 0,0 2-134,3 0 0,-3 0 70,0-2 0,1 0 122,1 0 1,-2 0-92,1 0 1,-1 0 64,2 0 0,-2 0-23,1 0 0,-2 0 6,2-3 1,0 3-9,0-2 1,-2 1 5,1 1 0,-1-2 38,1 0 0,-2-1-28,2 3-30,1 0 19,1 0-54,0-2 45,1 1 1,-3-2-77,0 3 0,-2 0 64,3 0 1,-3 0-2,2 0 1,-2 0 8,3 0 0,-3 0-11,2 0 1,-2 0-8,2 0 1,-1 0 11,1 0 1,-2 0 1,2 0 1,-2 0 16,3 0 0,-3 0 20,2 0-27,0 0-7,3 0-62,-1 0 62,1 0 127,-1 0-124,0 0 1,0 1 9,-2 1-18,2-1 0,-2 1 3,2-2 1,-2 0-11,1 0 20,-1 0 1,2 0-56,1 0 1,-3 0 44,0 0-9,1 0 0,1 0-1,0 0 1,-1 0 35,-1 0-16,0 0-2,3 0 1,-1 0 3,0 0 0,-1 1-10,-1 1 0,-2-1 1,2 1 1,-1-1 1,1-1 0,-2 0-105,2 0 1,-2 0 92,3 0 0,-3 0-12,2 0 0,-2 0 10,2 0 0,-1 0-16,1 0 18,-3 0 10,5 0 0,-5 0 33,4 0-50,-4 0 49,5 0-26,-5 0-19,4 0 1,-3 0-20,2 0-7,-3 0-31,5 0 28,-2 0 0,0 0 31,0 0 0,-2 0-25,3 0 64,-4 0-63,5 0 141,-3 3 0,2-3-46,-1 3-20,-3-3 0,4 1 24,-3 1-28,1-1 1,-1 2-36,0-1 25,0-1 0,-1 3 21,1-2 3,-1-1-147,1 4 1,-1-3 97,1 2 0,-1-3-5,2 5 1,-3-4-2,0 2-4,0-3 0,0 3 1,0-2 0,1-1 6,1 1 0,-2-1-8,3 1 22,-3-1-6,0 5 1,0-5-7,0 4 1,0-3-2,0 2 0,1-2 0,1 2 0,-1-2-131,1 3 0,-1-3 78,-1 2 0,0 0 43,0 3 0,0-3-13,2 0 1,-1 1 29,1 1 0,-1 1-28,-1-1 1,0 1 4,0 2 1,0-2 4,0 1 0,1 2 12,1 1 1,-1-1-35,1 1 0,-2-1 25,0 0 0,0 2 14,0-1 0,0-1-22,0 1 1,0-3 30,0 0 0,3 1-34,-1 0 1,0 0 2,-2-3 1,0 0 9,0 1 0,0-1 0,0 1 1,0-1-24,0 0 0,2-1 16,0-1 1,0 0-39,-2 3 1,0-1 31,0 0 0,1 1 35,1-1 1,-1 1 16,1-1-45,-1 1 1,-1-1 60,0 0 1,2 1-55,0-1 0,0 1 63,-2-1 1,0 0-48,0 1 0,0 0 71,0 2 1,0-2-61,0 1 0,0 2-26,0-2 1,0 1 8,0 0 1,0-1-7,0 2 1,0-2-5,0 1 1,0 0-8,0 0 0,0-1-99,0-1 1,0 1 103,0 1 1,0-1-98,0-1 1,0-1 82,0 0 0,0 1-344,0-1 163,0 1 1,0-1 200,0 1 0,0-1 0,0 0 0</inkml:trace>
  <inkml:trace contextRef="#ctx0" brushRef="#br0" timeOffset="1034">860 264 7946,'3'-7'-39,"-3"1"1,3-1 102,-3 1 0,0 2 289,0-1-131,0 1 0,0-2-22,0-1 0,0 3-41,0 0 0,0 2 203,0-3-369,-3 1 1,0 0 113,-4 2 1,1-1-46,-1 1 1,0 1 33,-1 3 1,-1 2-111,-4 5 0,2 2 117,-4 4 1,-1 2 144,1 4 1,1 3-104,3 3 1,2 0-28,3 3 0,2-2-229,2 2 0,7-5 87,4 1 1,5-7-58,3 0 0,4-5 86,0-1 1,0-6-711,-1-4 0,-1-3 299,0 0 0,0-3 406,1-1 0,-4-7 0,0-3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3:20.98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19 167 8278,'0'3'-715,"-2"1"0,-1-2 1106,0 2-324,1-1 1,-1 1 42,3-2 0,0-1 90,-2 4 67,1-4 39,-2 5-146,3-3 0,0 2-93,0-1 51,0-3 0,0 3-30,0-2 125,0-1-339,0 2 161,0-3-155,0 0 1,2-1-99,0-1 0,3-2 155,0-2 1,0-1-41,2-2 0,-3 1 74,0-2 1,3-1 7,1-2 1,1 0-24,-3 0 0,1 1 74,-1-1 0,0-1-26,1-1 1,-1 4 13,1-2 1,-3 2-27,0 1 0,0 0 13,0 4-56,2 0 1,-5 2 31,3 2 16,-2 1 0,1 4-13,-3 1 1,2 3-1,0 1 0,0 0 16,-2 3 0,1-1 2,1 0 0,-1 3-44,1-3 1,-1 2 2,1 1 0,-1-1-26,1-1 0,1 1 44,-1-1 0,1-1-175,-1 0 1,-1-2 98,1 1 1,-1 0-59,-1 0 1,1-1 8,1-1 1,-2-1 145,3 0 0,-3 1 0,0-1 0</inkml:trace>
  <inkml:trace contextRef="#ctx0" brushRef="#br0" timeOffset="383">39 166 8142,'-5'-2'29,"1"0"176,3 0 56,-2 2 163,3 0-582,3 0 1,0 0 133,4 0 1,-1 0-211,0 0 0,3 0 43,-1 0 0,2 0 50,-2 0 1,0 0 140,3 0 0,0-3 0,1-1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5:00.137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39 7 6026,'-4'-3'0,"1"2"0,3-1 0,0 2 0,0 0 0,-3 0-54,3 0 104,-3 0 1,2 0 83,-1 0-54,1 0 5,-1 2-37,2-1 0,-1 2 36,-1-3 102,1 0-140,-2 0 1,2 0 64,-1 0 1,2 1-20,-3 1 199,3-1-189,0 1 1,0-2-92,-3 0 114,2 3-174,-2-2 146,3 2-174,0-3 131,0 0-46,3-3 8,-2 2 1,2-2-34,0 3 45,-3 0-47,6 0 1,-5 0 22,4 0 0,-3 0-1,2 0 110,-3 0-105,5 0 0,-3 0 56,1-2 1,0 1-50,-2-1 1,-1 1 12,4 1 1,-3 0 25,2 0-60,-2 0-10,3 0-10,-1 0-189,2 0 215,1 0 1,-3 0-19,0 0 0,-2 0 6,3 0 0,-3 0 5,2 0 1,-2 0-33,2 0 52,-2 0-32,4 0 8,-3 0 25,4 0 1,-3 0-23,0 0 20,-2 0-20,3 0-21,-1 0 1,0 0 23,0 0 1,-2 0-68,3 0 0,-3 0 34,2 0 0,-2 0-6,3 0 0,-3 0 37,2 0 1,-2 0-21,2 0 1,-1 0 76,1 0-71,0 0 0,3 0 47,-1 0 0,-2 0-36,0 0 0,1-1 27,1-1-7,1 1 0,-1-1-11,0 2 1,1 0-12,-1 0 0,-1 0 10,-1 0 1,0 0-5,2 0 0,-1 0 2,-1 0 1,0 0-4,3 0 1,-3 0 4,0 0 0,0 0-1,0 2 1,2-1 2,-2 1 0,0-1 3,0-1 7,0 0-13,3 0 9,-1 0-7,0 0-101,1 0 98,-1 0 1,-1 0-12,-1 0 1,-2 0-4,2 0 23,-2 0-5,3 0 0,-3 2-2,2 0 1,-2 0 24,3-2-33,-4 0 30,5 0-18,-3 0 0,1 0-1,1 0 0,-3 0-1,2 0 1,-2 0-1,3 0-76,-4 0-12,5 0-23,-3 0 96,4 0 0,-3 0 35,0 0-57,1 0 77,1 0-67,0 0 36,1 0 1,-1 0 4,1 0 0,-3 0-1,0 0 1,-2 0 14,3 0-25,-1 0 0,2 0-5,1 0 1,-3 0 7,0 0-9,0 0 0,3 0 5,-1 0 1,0 1-4,-2 1 0,2-1-1,-2 1 1,0-1-3,0-1 3,0 3 0,3-3 1,-1 3 0,-2-3 72,1 0-68,-1 0 83,2 0-78,1 0 0,-1 0 43,1 0-43,-4 0 0,3 0 1,-2 0 0,-1 1-44,-1 1 60,2-1-102,-1 2 76,4-3-21,-1 0 39,1 0 0,-3 0 2,0 0 0,-2-2-17,3-1 0,-3 1-1,2 2 1,-2 0 18,2 0 1,-1 0-4,1 0-1,0-3 3,2 3-38,1-3 26,-1 3 0,1 0-56,-1 0 0,-2 0 33,1 0 0,-1 0-16,2 0-29,1 0 1,-1 0 43,1 0 1,-1 0-16,0 0 11,1 0 1,-1 0 36,1 0 1,-1 0-14,1 0 2,-1-3 1,0 2-4,1-1 0,-3 1 11,0 1-10,1 0 1,1 0-5,0 0 1,-1 0 2,-1 0 1,-2 0-4,2 0 0,1 0 0,1 3-58,0-2 59,1 2 0,-1-3-9,1 0 8,-4 0-11,3 0 145,-2 0-132,2 0 0,-2 0 34,1 0 1,-3 0-101,2 0-5,-3 0-45,5 3-23,-2-3 110,2 3-27,0 0 62,1-2 1,-1 2-42,1-3 1,-3 0 109,0 0 1,-2 0-55,3 0 0,-3 0 50,2 0-41,0 0-8,3 0-38,-1 0 35,1 0-28,-1 0-38,0 0-28,1 0 62,-1 0-5,1 0 15,-1 0 3,1-3 5,-1 2 1,-2-2-13,0 3 1,-1 0 22,1-3-11,-3 3 33,5-3 1,-3 2-19,1-1 1,0 1 32,-2-1-22,-1 1-20,4 1 1,-3 0-38,2 0 38,-3 0 0,3 0-21,-2 0 28,-1 0 39,4 0 45,-4 0-80,2 0 3,0 0 9,-2 0-34,1 3 0,-2-1 36,0 2 19,0-3 1,0 3-37,0-2 0,0 0-7,0 2-22,0-3 2,0 5 38,0-2-1,0 2-51,0 0 41,0 1 3,0-1 0,0 1-16,0-1 1,0-2-9,0 1 0,0-3-14,0 2-3,0 0 10,0 3-1,0-1 0,0 0-1,0 1 0,0-3 6,0 0-1,0 1 1,0 1-2,0 1 5,0-1 0,0 0-33,0 1 1,0-3-6,0 0 0,0 1 37,0 1 0,0-2-9,0 1 0,0-1 15,0 2 1,0-1-27,0-1 31,0 0 1,0 3-20,0-1 1,0-2-42,0 0 0,0 1 46,0 1 1,0-2 0,0 1 1,0-1-3,0 2 0,0-1-7,0-1 1,0 0-25,0 3 0,0-1 23,0 0 1,3-1 14,-1-1 0,0 0-13,-2 3 0,0-1-23,0 1 0,0-1 18,0 0 0,0 1 13,0-1 1,0-2-18,0 1 1,0-1 3,0 2 0,0 1-34,0-1 1,0-1 19,0-1-34,0 0 0,0 3 20,0-1 6,0 0 1,0 1 32,0-1 1,0-2 3,0 1 0,1-1-11,1 2 0,-2-1-5,3-1 33,-3 0 1,0 3-28,0-1 1,0-2 32,0 1 0,0-1-17,0 2 0,0-1 2,0-1-5,0 0-3,0 3 1,0-1-1,0 0 1,0-1-1,0-1 0,0-2 4,0 2-4,0 1 0,0 1 0,0 0 0,0-1 0,0-1-77,0 0 1,0 3-27,0-1 45,0 1 0,0-1-66,0 0 87,0 1 1,0-1-210,0 1 200,0-1 1,0 0 45,0 1 0,0-1 0,0 1 0,0-1 0</inkml:trace>
  <inkml:trace contextRef="#ctx0" brushRef="#br0" timeOffset="1508">457 268 7795,'-4'0'757,"1"4"-719,3 2 1,0 2 122,0 5 0,0-1-266,0 5 1,0 0 150,0 2 1,0 1-386,0 2 1,2-2 188,1 4 0,1-4-148,-2 2 1,3-3 297,-1-2 0,2 2 0,0-3 0</inkml:trace>
  <inkml:trace contextRef="#ctx0" brushRef="#br0" timeOffset="2217">437 277 8226,'-6'-2'-201,"0"1"445,2-2 1,-1 2-5,3-1-13,0 1-116,2-1 1,0-1-30,0-2 0,3 2-77,1-1 1,2-3 137,0-1 0,3-2-247,2 2 1,1 1 107,1-2 1,2 0-87,0 0 1,1 2 75,-2 2 0,-1 0 12,0 3 1,-1 0 17,-3 2 1,2 0-10,-3 0 0,-2 3-108,-4 1 0,1 4 101,-1 0 0,-1 4-242,-3-1 0,-1 1 131,-4 1 0,1 1 62,-1 1 0,0 3-66,-1-1 0,-2 0-8,0 0 0,-2 0 18,1 2 0,-1-3 26,-1-3 0,3-1 139,1-4 0,2 1-170,-2-3 241,5-2-176,-2-1 0,6-4 85,0-1 1,0 0-70,0-2 0,3 0 11,1-2 0,0 1 3,0 1 1,1 0 0,4-3 1,-2 3 10,1 0 1,2 0-21,1 0 0,0 0-134,0 2 0,1 1 58,-1-1 0,1 4 0,1 3 26,0 0 0,-3 3 1,0 0-1,-1 3 1,-3 2 219,-1 2 1,-3-2-121,3 2 0,-4 1 102,1-1 1,-3 0-77,-1-2 0,-3-1 129,0 1 1,0 0-121,-2 0 1,-1-2 170,-1-1 0,0-1-150,0 2 0,0-4-36,-2 2 0,-1-3-121,2-1 0,-3 0-229,1-3 1,1 0-285,0-2 579,1 0 0,-3-6 0,0-1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2:23.13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687 1 8543,'0'6'140,"0"1"-111,0-1 0,0 1-92,0-1 0,0 0 37,0 1 1,0 0 62,0 2 1,0-2-184,0 4 0,0-2 87,0 1 0,2-1-64,0 2 0,0-3 93,-2 3 0,0-3-1,0 0 0,2 1 9,1 0 0,-1 0 12,-2-3 1,0 0-34,0 1 1,0 1 5,0 1 0,0-1 77,0-1 1,0-1-57,0 1 0,0-1 62,0 1 1,0 1-56,0 1 1,0-1 31,0-1 0,0-1-16,0 0 1,0 3 4,0 0 0,0-1 26,0-1 0,2-1-30,0 0 0,0 1-8,-2-1 1,0 1 6,0-1 0,0 0-14,0 1 0,0-1 14,0 1 0,0-1-17,0 0 1,0-1 11,0-1 0,0 0-3,0 3 33,0-1 0,0 1-28,0-1 1,0 0-3,0 1 0,0-3 5,0 0 0,0 1-21,0 1 1,2 0-20,0 1 0,1-1-5,-3 1 1,0-2 11,0 1 1,0-1-8,0 4 0,0-2 59,0-1 0,0 1-41,0 2 0,0-2 16,0 2 1,0 0-14,0-1 0,0 3 31,0-2 1,0 1-23,0-1 1,2-1-3,0-1 0,0 1-45,-2 1 0,1 2-5,1-3 0,-1 1-123,3 0 1,-1-1 90,1 3 1,-2-3-157,2 3 0,0-3 49,0 3 1,1-2 193,-3 1 0,3 1 0,-1 2 0,2 0 0</inkml:trace>
  <inkml:trace contextRef="#ctx0" brushRef="#br0" timeOffset="1559">7 51 6678,'-4'0'988,"2"0"-639,2 0-96,0 0-129,0-3-13,0 3 1,0-4-15,0 2 0,0 1 128,2-1-194,-1 1 0,3-1 120,-2 0-46,-1 0-55,4 2-1,-1 0-145,2 0 152,1 0 0,-1 0-60,0 0 40,1 0 0,-1 0-40,1 0 1,-1 0 55,1 0-97,-1 0 1,0 0 37,1 0 0,-1 0-2,1 0 0,-1 0-18,0 0 1,1 2 33,-1 0 1,1 0-13,-1-2 1,0 0 3,1 0 1,-1 0 32,1 0 1,-3 0-1,0 0-2,1 0 1,1 0 0,0 0 0,1 0 104,-1 0-121,1 0 1,-1-2 10,0 0 1,-1 0-15,-1 2 1,-2 0 12,2 0 0,-1 0-29,1 0 1,-2 0-11,2 0 1,-2 0-28,3 0-41,-4 0 0,5 0 73,-2 0 3,-1 0 0,3 0-5,-2 0 1,-1 0 50,2 0 0,-3 0-48,2 0 1,-2 0 67,3 0 1,-3 0-38,2 0 1,0-1 44,0-1-72,2 1 22,-3-1 1,3 2-88,1 0 1,-3 0 78,0 0 1,1 0-126,1 0 0,-2 2 65,1 0 1,-1 0 48,2-2 0,1 0 10,-1 0 0,1 0 4,-1 0 0,0 0 95,1 0 0,-2 0-114,1 0 0,-3 0 87,4 0 0,-2 0-63,1 0 0,-2 0 25,1 0-15,-1 0 0,1 1-27,0 1 1,0-1-51,0 1 0,-2-2-10,2 0 0,-3 3 11,2-1 34,0 0 53,3-2 1,-1 0-50,1 0 1,-3-1 110,0-1 0,-2 1-98,2-1 1,-1-1 7,1 1 1,-2-1 0,2 1 1,-2 1 6,3-1 0,-3 2-142,2 0 0,-2 0 82,3 0 0,-3 0-58,2 0 1,-2 0 50,2 0-52,1 0 0,1 0 61,0 0 0,1 0-27,-1 0 0,-1 0 42,-1 0 0,0 0 2,3 0 1,-1-3 55,0 1 0,1 0-85,-1 2-102,1-3 1,-1 3 75,0-2 1,1 1 77,-1 1 0,1 0 0,-1 0 0</inkml:trace>
  <inkml:trace contextRef="#ctx0" brushRef="#br0" timeOffset="2443">226 598 6876,'0'-4'504,"0"0"0,0 2-304,0-2 1,0 1-40,0-1 0,0 2-89,0-2 1,0-1 70,0-1 1,0 0-139,0-1 1,3-2 132,1-2 0,2-2-116,0-2 1,1-1-90,-1-3 0,3-4 94,2-3 1,1 0-88,1-4 0,0 1 70,0-1 0,-1-1 71,1 3 0,-3 6-51,-1 5 1,-2 6-89,-1 2 87,1 5 1,-4 2-1,0 4 0,-3 2 65,0 5 0,0 1-50,0 3 0,0 2-139,0 2 0,0 5 81,0 1 0,0 3-253,0 2 0,2-2 83,0 2 0,3 0-248,-3 0 1,3 2 103,-1-2 0,0 0-14,0-3 1,-2-5 203,2-3 0,-2-3-69,0-3 185,2-5 0,-4-4-61,2-4 1,-1-1 82,-1-4 0,3-2 0,1-1 0</inkml:trace>
  <inkml:trace contextRef="#ctx0" brushRef="#br0" timeOffset="2694">277 435 8098,'0'-3'418,"0"0"1,1 3-566,1 0 1,2 0 111,2 0 1,3 0-291,-1 0 0,6-2 92,-1-1 233,1-2 0,2 2 0,0-4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2:17.81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7 20 5788,'3'0'16,"0"0"-14,-3 0 1,0-1 13,0-1 0,0 1 43,0-2-42,0 3 212,0 0-179,0-2 52,0 1 2,0-2 108,0 3 149,0 0-289,0-3 0,-1 2 36,-1-1-125,2 2 85,-3 0-27,3 0 165,0 0-185,0 2 0,0 0 92,0 2 0,0-2-72,0 3 1,0-1 1,0 2 0,-2-1-60,0-1 0,-1 0 63,3 3 0,0-1-98,0 0 1,0 1 82,0 2 0,0-2-131,0 2 1,0-2 101,0-1 0,0 1-143,0 2 1,1-2 100,1 2 0,-1-2-7,1-1 1,-1 3-2,-1-1 1,0 2 10,0-2 0,1-1 68,1 2 0,-2-2-66,2-1 1,-1 3 3,-1-1 1,0 1 35,0-3 0,0 1 4,0-1 0,0 1-1,0-1 0,0 0 0,0 1 1,0-3-4,0 0 1,0 1-14,0 1 1,0-2-116,0 1 117,0-1 1,0 2 14,0 1 0,0-3-21,0 0 1,0 1-9,0 1 1,0-2 30,0 1 1,0-1-22,0 2 0,0-1 40,0-1 1,0 0-31,0 2 0,0-1 11,0-1 0,1 0-11,1 0 0,-1 2 3,1-2 0,-1-1 4,-1 2-98,0-1 1,0 2 87,2 1 0,-1-3-7,1 0 1,-1-2-51,-1 3 0,1-3 40,1 2 0,-1 0 17,1 3 0,-2-3-22,0 0 1,0 1 58,0 1 0,0 1-48,0-1 1,0 0 47,0 1 0,3-1-29,-1 1 1,0-1 0,-2 0 0,0 1 22,0-1 1,0 1-25,0-1 1,0-2 149,0 1-144,0-1 0,0 2 73,0 1 1,0-3-60,0 0 0,0 1 159,0 1-162,0 0 0,0 1 1,0-1 0,0 1-59,0-1 0,0 0 94,0 1-101,0-1 0,0 1 58,0-1 1,0 1-145,0-1 0,0 0 104,0 1-85,0-1 1,0 1 18,0-1 0,0 0-119,0 1-13,0-1 0,0 1 224,0-1 0,3 3 0,0 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1:38.554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116 26 8317,'-3'-3'-1013,"2"-3"835,-5 5 575,6-1-32,-6-1-367,5 2 1,-4-1 54,3 4 1,0 2-9,2 2 1,0 1 3,0 2 0,1-2-16,1 4 0,-1 3-89,1 3 1,1 0 123,-1 2 0,2 0-178,-2 4 0,2 1 85,-1 1 0,1 2-353,-2 1 1,2-3 71,-2 1 0,0-4 92,-2-5 1,0-1 128,0-3-142,0-3 227,0-4 0,0-6 0,0-4 0,3-5 0,1-1 0</inkml:trace>
  <inkml:trace contextRef="#ctx0" brushRef="#br0" timeOffset="601">103 33 8317,'-7'-3'-910,"1"0"798,0-1 0,-1 0 337,1 2 1,1 1-31,1-1 0,0 2 33,-2 0 1,-1 0-31,1 0 1,1 0 15,1 0 0,0 0-167,-3 0 0,3 0 210,0 0-251,2 0 194,-3 0-245,4-3 1,-1 2 90,4-1 0,2-1 50,2 1 1,3 0-48,2 2 1,2 0 19,2 0 1,2 0-139,4 0 0,0 3 83,2 1 0,1 2-201,2 3 1,-3 1 71,1 3 0,-4 0-79,-1 2 0,-3-1 81,-3 3 1,-3 0 126,-1 0 1,-5-1-34,-2-4 1,-1 1 9,-1 0 1,-3 1 150,-1 1 0,-4-2-106,-1 2 1,-2 1 136,0-1 0,-1 0-69,-1 0 0,-2 1-123,0 1 0,-3 1 71,1-3 0,-1 0-346,-1-2 1,2-3 22,2-2 1,2-3 44,3-3 1,1-2-363,5-2 0,1-4 588,3-3 0,3-5 0,0 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1:31.542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1925 34 6071,'0'-3'18,"0"-1"-55,0 2 39,0 1 0,0-2 81,0 1-28,0 1 158,0-2-153,0 0 14,0 2 0,0-2 5,0 1 336,0 1-278,0-2-101,0 3-36,0 0 84,0 3-66,0 1 1,0 2 5,0 0 0,0 1-33,0-1 0,0 1 29,0-1 1,0 3-47,0-1 0,0 1 6,0-3 0,0 3-5,0-1 0,0 3 2,0-3 1,0 3 22,0-2 1,0 0-65,0 0 0,0-2 54,0 1 0,0-1-37,0 0 1,0 1 29,3 1 1,-3-2-30,2-1 0,-1-3 9,-1 4 0,1-1 1,1 0 0,-1 2-16,1-3 1,-2 0 18,0 2 0,1 1-5,1 1 1,-1-1 7,1-1 0,-1-1-7,-1 1 1,0-1 3,0 0 1,0 1 74,0-1 0,0-1-20,0-1 0,0 0 11,0 3 1,0-3 31,0 0 1,0-2-58,0 2 15,0 1-15,0 1 1,0 1 15,0-1 1,0-2-15,0 1 1,0-1-14,0 2 1,0-1-2,0-1 1,0 0-1,0 2 1,0 1-7,0-1 0,0 1 12,0-1 0,0 3-7,0-1 0,0 1 5,0-3 1,0 1-4,0-1 0,0 0 3,0 1 0,0-1 32,0 1 0,0-1-30,0 1 1,0 1 0,0 1 1,0-1-8,0-1 1,0-1 8,0 0 1,0 3-7,0 0 1,0-1 4,0-2 0,0 2-9,0 0 0,0-1 5,0 2 0,0-2-3,0-1 1,0 2 2,0 0 0,0-1 0,0 2 0,2-2 26,0-1 1,0 1-25,-2 2 0,0-2-2,0 2 0,0-2 3,0-1 1,0 1-7,0-1 0,0 0 2,0 1 0,0-1-1,0 1 0,1 1-41,1 1 1,-1-1-7,1-1 0,-1-1-295,-1 1 344,0-1 0,3 3 0,0 1 0</inkml:trace>
  <inkml:trace contextRef="#ctx0" brushRef="#br0" timeOffset="900">25 38 5765,'-3'0'0,"-3"2"0,2 2 0</inkml:trace>
  <inkml:trace contextRef="#ctx0" brushRef="#br0" timeOffset="2277">7 32 6454,'-4'0'285,"2"-3"-133,1 3-27,1-3-32,0 3 84,0 0-18,3 0-123,1 0 0,0 0 5,0 0 1,-1 0-4,1 0 1,-2 0-64,2 0 0,-2 0 100,3 0-111,-1 0 0,2 0 62,1 0 1,-1 0-19,1 0 1,-3 1 5,0 1 0,0-2-1,3 3 0,0-1 2,1 0 1,0 1-3,0-3 1,-1 0-30,0 0 1,1 0 32,1 0 0,0 0-37,0 0 1,-2 0 29,1 0 1,2 0 26,-2 0 0,1 0-9,0 0 1,-2 0 5,2 0 0,-2-1-23,-1-1 1,1 1 5,-1-1 0,0 1-31,1 1 0,-1 0 36,1 0 0,-1 0-45,0 0 0,-1 0 35,-1 0 0,0 0-45,3 0 0,-1 0 29,1 0 1,-1 0-9,0 0 11,1 0 1,1 0-1,1 0 0,-2 0 24,-1 0 0,-2 0-21,5 0 1,-4 0-3,4 0 0,-2 0 4,-1-3 1,1 3-8,-1-2 0,3 1-9,-1 1 0,1 0-3,-3 0 1,3 0 2,-1 0 1,3 0 7,-2 0 0,-1 0 2,-1 0 0,-1-2-4,0 0 0,3-1 11,-1 1 1,1 0-15,-3-2 23,1 2-13,2-3 0,-2 4 2,2-1 0,-4 1-41,-1 1 1,0 0 17,3 0 0,-3 0-16,0 0 1,1 0 24,1 0 0,0 0-51,1 0 0,0 0 40,2 0 1,-2 0 7,1 0 1,1 2 8,0 0 0,0 1 2,0-3 0,-2 0 27,2 0 0,0 0-35,-1 2 0,1-1 19,-3 1 1,1-1-12,-1-1 0,3 2 18,-1 0 1,1 1-15,-3-1 0,1-1-51,-1 1 0,0-1 16,1-1 0,-1 2-6,1 0 0,-1 0 27,1-2 1,-3 0-5,0 0 0,0 0 9,3 0 0,-1 0-12,1 0 0,-1 2 21,0 0 1,1 1-19,-1-3 1,3 0 65,-1 2 0,1-1 19,-3 1 1,1 1 10,2-1 1,-1 1-65,3-1 0,-3-1 4,3 1 0,-3 1-17,3-1 1,-2 0 21,1-2 0,0 2 3,1 1 0,0-1 11,-2-2 1,0 0-3,0 0 0,-1 0-24,2 0 0,-2 0 6,1 3 1,-2-3 49,-1 2 1,1-1-42,-1-1 0,0 0-3,1 0 0,1 0 8,1 0 0,-1 0 0,-1 0 1,1 0-2,1 0 1,2 0 15,-3 0 1,3 0 1,-3 0 0,3 0-14,-2 0 0,2 0-33,0 0 0,-1 0 29,0 0 0,-2-2-45,1 0 1,0 0 40,0 2 1,-1 0-21,-1 0 0,1-2 2,1-1 0,-1 1-1,-1 2 29,-1 0 0,1 0-21,-1 0 1,0 0 37,1 0-33,-1 0 0,1 0 3,-1 0 1,0 0-4,1 0 0,-1 0 18,1 0 1,-1 0-14,1 0 0,-1 0 12,0 0 1,1 0-9,-1 0 0,3 0 7,-1 0 1,1 0-23,-3 0 0,1 0 14,-1 0 0,0 0-49,1 0 0,-1 0 42,1 0 1,-1 0-50,1 0 0,-1 0 59,0 0-42,1 0 1,-1 0 18,1 0-6,-1 0 0,0 0-12,1 0 0,-3 0 16,0 0-13,1 0 0,1 0 13,1 0-18,-1 0 13,0-3 0,1 3-6,-1-2 1,-2 1 2,1 1 1,-3 0-1,2 0 0,0 0-63,3 0 0,-3 0 50,0 0 16,1 0 1,1 0-22,0 0-134,1 0 1,-1 2 131,1 0 0,-1 0-67,1-2 0,-1 0 59,0 0 0,1 0-4,-1 0 1,1 0-50,-1 0 0,0 0 30,1 0 0,-1 0-83,1 0 0,-1-2 79,1 0 0,-3 0-238,0 2 0,0 0 22,3 0 272,-4 0 0,3 0 0,-2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1:05.928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19 19 8128,'-2'4'0,"1"2"0,-5-6 0,5 5-296,-4-2-368,4-1 461,-2-2 280,3 0 62,0 0-74,0-3 44,3 2-69,-2-5 51,2 6-216,-1-6 109,-1 5-22,2-2-4,-3 3 1,1 0 63,1 0-70,-1 0 48,1-2-12,1 1 8,-2-2 2,5 3 1,-5 0-9,3 0 0,-2 0-6,4 0 1,-5 0 12,3 0 0,-2 0 7,3 0-11,-4 0 6,5 0-3,-3 0 1,2 0 14,-1 0-34,-3 0-3,5 0 20,-2 3 1,0-2-4,0 1 16,-2-2-12,3 0 0,-3 0 10,2 0 1,-2 0-13,2 0 10,-2 0-6,3 0 1,-3 0-5,2 0-9,-2 0 13,3 0 0,-3 0-41,2 0 34,-3 0-68,5 0 0,-4 0 65,2 0 0,-2 0-89,2 0 56,-2 0-2,3 0 70,-1-2 0,2 1-48,1-1 0,-3 0 46,0 0-35,1 2 1,1-3 24,0 3 0,1-2-15,-1-1 0,-1 1 5,-1 2-6,0 0 1,2 0-6,1 0-34,-1 0 36,1 0 0,-1 0-6,1 0 1,-3 0-3,0 0 1,0 0 1,3 0 13,-1 0 0,-2 0-2,1 0 4,-1 0-18,2 0 45,1 0-34,-1 0 25,1 0-17,-1 0-46,1 0 42,-1 0 1,-2 0-29,1 0 1,-3 0 21,2 0-2,-3 0 9,5 0 1,-5 0-9,4 0 1,-3 0-39,2 0 28,-2 0 10,3 0 2,-1 0 0,0 0 19,0 0 0,-1 0 35,1 0-18,-3 0 0,3 0-13,-2 0-6,-1 0-5,4 0 1,-3 2 3,2 1 0,-2-1-77,2-2 67,-2 0-2,4 0 0,-4 0 3,3 3 1,-2-3-4,-1 2 1,0-1 0,2-1 1,-2 0-2,3 0 1,-3 0 8,2 0 1,0 1-4,0 1 3,1-1-4,-1 1 1,2-2-3,1 0 1,-3 0-1,0 0 1,-1 0 1,1 0-2,0 3 1,3-2 0,-1 1 0,-2-1 1,1-1 1,-3 0-1,2 0-1,0 0 0,3 0 0,-1 0 0,0 0 0,-1 0 0,-1 0 0,-2 0 0,2 0 0,-1 0-9,1 0 9,0 0-27,3 0 23,-1 0 3,0 0 1,1 0-1,-1 0 27,1 0 0,-3 0-27,0 0 21,-2 0-17,3 3 1,-3-3 0,2 3 9,-3-3-18,5 0 0,-4 0 4,2 0-3,-3 0-1,5 0 1,-5 0 3,4 0 1,-3 0-3,2 0 3,-3 0 0,5 0 0,-4 0-1,2 0 2,-3 0 6,5 0 0,-5 0 0,4 0 1,-3 0-8,2 0 3,-2 0-6,3 3 5,-1-2 0,0 2-4,0-3 0,0 0 5,0 3-5,2-3 9,-3 3-3,4-3 0,-1 0 22,1 0 0,-3 0-20,0 0-7,1 0 0,1 0 6,0 0 0,-1 0-14,-1 0 14,0 0-3,3 0 0,-1 0-3,0 0 0,-1 0-6,-1 0 4,0 0 0,3 0 0,-1 0 2,0 0 1,-1 0 0,-1 0 0,-2 0 8,2 0 0,-1 0-7,1 0 85,0 0-76,3 0-1,-1-3-5,0 3 0,1-3-22,-1 3 24,1 0 0,-3 0-15,0 0 1,-2 0 9,3 0 1,-3 0-26,2 0 0,-2 0 22,2 0 0,-1 0-2,1 0 5,-3 0 0,4 0-7,-3 3 11,3-3-10,-1 3 8,2-3 0,1 0-4,-1 0 0,-2 0 7,1 0-5,-1 0 0,2 0-1,1 0 0,-1 0 0,1 0 0,-1 0 0,1 0 0,-1 0 0,-2 0 0,0 0 0,1 0 17,1 0 0,1 0-16,-1 0 1,-2 0 0,1 0 0,-1 0 4,2 0-9,1 0 1,-1 0 5,0 0-2,1 0 0,-1 0-5,1 0 1,-3 2 4,0 0-4,1 1 1,1-3 2,0 0 0,-1 0-1,-1 0 1,-2 0 0,2 0 0,-2 0 0,3 0 0,-3 2 0,2 0 0,-2 0 0,3-2 0,-3 0 0,2 0 0,-2 0 0,2 0 0,-1 0 0,1 0 0,-3 0 0,5 0 0,-5 0 2,4 0 1,-3 1 3,2 1 14,-3-1 2,5 1-8,-2-2 1,0 0-10,0 0 1,-2 0-10,3 0 1,-3 0 15,2 0-12,-2 0 0,3 0-2,-1 0 0,0 0-3,0 0 0,-1 0 6,1 0-2,-3 0 3,5 0-5,-3 0-1,4 0 0,-3 0-2,0 0 1,-1 0 4,1 0-1,-3 0 4,5 0-5,-2 0 3,2 0-3,0 0 18,1 0 17,-1 0-13,1 0 0,-3 0-13,0 0 1,-2 0 0,3 0 1,-3 0-1,2 0 0,-2 0 7,2 0 0,-2 0 1,4 0 87,-3 0-94,4 0 0,-3 0 113,0 0-119,-2 0 0,1 0 7,-1 0-42,-1 0 48,2 0 1,-3 3-57,3-1 61,-3 0-35,3 1 16,-3 0-25,0 4 6,0-1 0,0 0-1,0 1 0,0-3 23,0 0 0,-1 1-9,-1 1 0,2-2-15,-3 1 1,3-1 13,0 2 1,0 1 5,0-1 0,0 1-4,0-1 0,0 3 10,0-1 1,0 1-42,0-3 1,0 3-8,0-1 1,0 1 11,0-3 1,0 3-2,3-1 1,-3 2 6,2-2 1,-1-1 2,-1 2 0,2-2 22,0-1 0,1 1-25,-3-1 1,0 1 52,0 2 0,0-2-48,0 1 0,0 0 1,2-2 0,-1 0 30,1 1 1,-1-1-20,-1 1 0,0-1 17,0 1 1,0-1-18,0 0 0,0 1 8,0-1 1,0 1-10,0-1 0,0 1-38,0 2 38,0-2 5,0 5 1,2-4-77,0 2 1,0-2 55,-2 1 29,0-2 1,0 2-24,0-1 1,0-2 140,0-1 1,0-1-95,0 2 0,0 1 10,0-1 0,0 1 71,0-1 1,1 0-85,1-2 1,-1 2 22,1-2 0,-1 2-2,-1 0 1,0 1-30,0-1 0,0 0 26,0 1 1,0 0-101,0 2 0,0-2 70,0 1 1,0-1-15,0 0 1,0-1-16,0 1 1,0 1 24,0 1 1,0-1 0,0-1 0,0-1-5,0 0 1,0-1 17,0-1 1,0 0-15,0 3 0,0-1-22,0 1 1,0-3-36,0 0 0,0 0-128,0 3 1,0-3-136,0 0 159,0 1 150,0 1 0,0 0 0,0 1 0</inkml:trace>
  <inkml:trace contextRef="#ctx0" brushRef="#br0" timeOffset="2759">679 287 8211,'0'-4'-1623,"0"-1"1707,0 1 130,3 0-155,-2 2 1,1 2-29,-2 2 0,3 6 33,-1 4 0,0 4-40,-2 3 0,1 3-20,1 2 0,-2 1-99,3 1 0,-3 1 17,0 1 1,0 0-200,0-2 1,0-4 346,-3 0 1,3-6-152,-2-3 178,-2-3 0,3-7-160,-1-3 1,-1-3 189,1-3 1,0-4-57,2 0 0,0-2-12,0-1 0,0 0-35,0 0 0,0 0 4,0-2 0,0 1-9,0-1 0,0 1 0,0 2 1,-1-1 25,-1 0 0,2-1-32,-3-1 0,3 2 95,0-2 1,-1 2-32,-1 2 0,1-1 11,-1 2 1,-1 0 2,1 2 1,0 1 29,2 0-139,-3 1 0,2 0 126,-4 2-131,4 1 112,-2 3-59,3 0 220,0 0 0,3 0-141,1 0 0,2 1 152,0 1 1,1-1-79,2 1 1,-1-2-76,2 0 1,3-2-288,2 0 1,4-2 106,0 2 0,0-1-93,3 1 0,-2 1-141,-1-1 1,0 2-173,0 2 0,-2 0 43,-2 2 1,-5-1 434,-1 2 0,1 3 0,0-1 0</inkml:trace>
  <inkml:trace contextRef="#ctx0" brushRef="#br0" timeOffset="3076">673 454 7880,'6'-4'-208,"-2"1"43,1 0 1,-1 3 94,2-2 0,1-1 40,-1 1 0,1-1 30,2 3 0,-1 0-162,2 0 1,3 0-168,2 0 0,0 1 329,-2 1 0,3 2 0,0 2 0</inkml:trace>
  <inkml:trace contextRef="#ctx0" brushRef="#br0" timeOffset="3392">660 601 8164,'-4'0'-1056,"1"-1"1241,3-1 1,0 1-90,0-3 1,3 1-36,2-1 0,3 2-56,3-2 1,1 0-11,1 0 1,2-1-44,3 3 1,1-1 84,2 1 1,0 1-395,2-1 1,0 2 356,1 2 0,-2 2 0,-3 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0:45.933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1 65 6247,'3'0'854,"0"0"-765,-3 0 0,1 0 43,1 0-56,-1 0-29,1 0-93,1 0 183,-2 0-211,5 0 0,-5 0 120,3 0 1,-1 0-97,1 0 0,-2 0 87,2 0-28,0 0 0,3 0-11,-1 0 0,1 0-2,-1 0 0,-2 0-15,1 0 1,-1 0 21,2 0 1,1 0-22,-1 0 1,1 0 20,-1 0-18,0 0 1,1 0 4,-1 0 3,1 0 1,-1 0-3,1 0 6,-1 0 0,0 0 20,1 0 1,-3 0-18,0 0 20,1 0 0,0-1-15,0-1 1,0 1 9,0-1 0,-2 2-8,1 0 1,1 0 1,1 0 0,-2 0-2,1 0-5,-1 0 0,2 0-11,1 0 1,-3 0 12,0 0 0,1 0 18,1 0 1,-2 0-16,1 2 0,-1-1-14,2 1 0,1-1 6,-1-1 0,0 0 0,1 0 0,-1 0 2,1 0 1,0 0-1,1 0 0,0 0-7,0 0 1,-1 0 5,0 0 0,1 0-4,1 0 0,-1 0 4,-1 0 0,-1 0 0,0 0 0,1 0 0,-1 0 0,1 0 0,-1 0 0,1 0 0,-1 0 0,0 0 0,-1 0 0,-1 0 0,-2-1 0,2-1 0,-2 1 0,3-1-1,-1-1 0,2 1 1,-2-2 0,2 3 0,-2-2 0,0 2 0,0-1 0,-2 1 0,2-1 0,1 1 0,1 1-1,0 0 1,1 0 1,-1 0-1,1-3 0,-1 3 0,0-2 0,1 1 0,-1 1 0,1 0 0,-1 0 0,1 0 0,-1 0 0,0-2 0,1 0 0,0-1 0,1 3 1,0 0 1,1 0 0,-3 0 9,1-2-11,-1 1 1,0-2 34,1 3 1,-3 0-31,0 0 0,1 0 2,1 0 0,-2 0-19,1 0 19,-1 0 0,2 0-8,1 0 0,-3 0 6,0 0 0,-2 0-7,3 0 0,-3 0 1,2 0 26,0 0-4,3 0 3,-1 0-23,1-3 2,-1 3-10,1-3 1,-1 3 10,0 0 1,-1 0-7,-1 0 1,0 0 2,3 0 1,-3 0-9,0 0 1,0 0 3,3 0 1,-1 0 1,1 0 1,-1 0 0,0 0 0,1 0 0,-1 0 0,1 0 0,-1-1 0,1-1 0,-1 1 0,0-1 0,1 1 0,-1 1 0,-2 0-8,1 0 0,-1 0-19,2 0 1,1 0-4,-1-3 0,-1 3-6,-1-2 0,0 1 12,3 1-17,-1 0 1,0 0 23,1 0 1,-3 0-14,0 0-12,1 0 89,1 0-43,0 0 13,1 0 27,-1 0-48,1 0 0,-2 1 27,0 1-20,0-2 0,-1 3 0,2-3-2,1 0 1,-3 0-3,0 0 0,-2 0-39,3 0 17,-1 0 1,2 2 20,1 1 0,-3-1-4,0-2 1,1 0 10,1 0 0,-2 0-11,1 0 1,-1 0 17,2 0-16,1 0 0,-1 0 14,1 0 0,-1 0 5,0 0 0,-1 0 0,-1 0 0,0 0-11,3 0 1,-3 0-1,0 0 1,0 0 2,3 0 0,-3 0 5,0 0-18,1 0 1,1 0 10,1 0 0,-3 0-18,0 0 14,0-3-4,3 2 0,-1-2 1,1 3 2,-1 0 24,-2 0-22,1 0-3,-1 0 1,0 0 2,0 0 0,-1 0-5,1 0 4,-3 0-1,5 0 1,-5 0-3,4 0 0,-3 0 2,2 0-3,-3 0 3,5 0 0,-4 0 0,2 0 0,-2 0 0,2 0 0,-2 0 12,3 0-5,-1 0 1,0 0-5,1 0 1,-3 0 0,2 0-6,-3 0 7,5 0-10,-2 0 7,2 0 0,-2 0-5,1 0 0,-3 0 4,2 0 0,-2 0-1,2 0 1,-1 0 15,1 0-15,-3 0 61,5 0-57,-2 0 0,0 2 24,0 1-13,-3-1-5,5-2 1,-4 0-10,2 3-3,-3-3 1,3 3-3,-2-3 8,-1 3 0,2-2-26,-1 1 25,-1 1-16,2-2 13,-3 5-6,0-6 4,0 6 1,1-4 0,1 2 0,-1-3 0,1 3 0,-2-2 0,0-1 0,0 2 0,0-1 0,0-1 0,0 2 0,3-2 0,-1 1 0,0-1 0,-2 2 0,0-1 3,0-1-2,0 2 13,3 0 1,-3-2-14,3 3 0,-3-2 48,0 3 1,0-3-42,0 2 1,0-2 1,0 3 1,0-1-8,0 2 1,0 1 0,0-1 1,0 1-65,0 2 1,0-2 62,0 1 1,2 2-83,1-2 0,-1 3 68,-2-2 0,2 1-116,0-1 1,2 1 92,-2-1 1,1 2-52,-1-3 0,0 3 80,2-2 1,-3-1-2,2-2 1,-3 1 77,0-1 1,2 1-98,1-1 1,-1 1 115,-2-1-93,0 0 0,0 1 73,0-1 1,0 1-59,0-1 0,0 0 3,0 1 1,0-1-17,0 1 1,0-1-2,0 1 0,0-1-17,0 0 1,0 1 22,0-1 0,0 1-17,0-1 0,0 0 12,0 1 1,0-1 5,0 1 1,0-1-8,0 0 151,0 4-134,0 0 1,0 2 7,0-1 0,0-2-37,0-3 1,0 1 27,0-1 0,0 0-139,0 1 0,0 0 128,0 2 0,0-2-109,0 1 0,0 1 83,0 0 1,2 2-202,0 0 1,0 1-1,-2-2 0,0 2-216,0-1 439,3 1 0,-2 4 0,2 0 0</inkml:trace>
  <inkml:trace contextRef="#ctx0" brushRef="#br0" timeOffset="1400">795 219 8192,'-3'-4'-102,"0"2"0,-4-1-98,1 1 0,1 0 263,1 2 0,0 2 76,-3 0 1,-1 5-58,-1 0 1,0 4 55,1-1 1,-2 6 105,0 3 1,-3 4-53,3 5 0,-2 4 99,-1 4 1,3 2 85,1 0 0,3-2-101,2-2 1,2-4-297,6-2 0,4-7 152,4-4 1,3-6-688,0-2 1,3-5 348,-1-2 0,-1-2-645,-1-2 0,-1-4 851,1-5 0,-1-4 0,1-1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0:30.632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7 71 7163,'-4'0'152,"1"0"24,3 0 378,0 0-561,3 0 0,-1 0-14,2 0 67,-3 0-36,5 0 1,-5 0-185,4 0 184,-4 0-24,5 0 9,-3 0 0,4 0 0,-1-1 1,1-1 0,-3 2 4,0-3 1,0 3-13,3 0 1,-3-1 10,0-1 0,1 1-11,1-1 1,0-1 5,1 1 0,-1-1-2,1 1 1,-1 1-3,1-1 0,-1 2-88,0 0 51,1 0 0,-1 0 29,1 0 1,-3 0 20,0 0 1,-2 0-22,3 0 0,-3 0 27,2 0 0,-2 0-23,2 2 0,-1-1 13,1 1 1,-2-1-16,2-1 15,-2 0 12,3 0-14,-1 0 4,0 0-4,1 0 1,-3 0 6,2 0-5,-3 0 0,3 0 3,-2 0 0,-1 0-2,4 0-3,-4 0 1,3 0-12,-2 0 0,-1 0-19,4 0 13,-4 0 14,5 0 1,-3-1-12,1-1 3,2 1-42,-3-1 37,3 2-10,1 0 9,-1 0 0,1 0-3,-1 0 1,-2 0-26,1 0 1,-3 0 27,2 2 0,-2-1 19,3 1 0,-2 0-18,1 0 1,2-1 4,-2 1 0,0-2-4,0 0 1,0 1-11,3 1 1,-3-1 14,0 1 1,1-1-4,1-1 1,-2 0 19,1 0 1,-1 0-22,2 0 1,-1 0 55,-1 0-51,0 0 1,3 0-15,-1 0 0,-2 0 8,1 0 8,-1 0 1,2 0 4,1 0 0,-3 0-5,0 0 33,1 0-43,1 0 32,0 0 1,1 0-22,-1 0 19,-2 0 1,1 0-10,0 0 1,-2 0 1,2 0 0,-3 0-2,2 0 0,-2 0-1,2 0 0,-1 0 0,1 0 0,-2 0 0,2 0 0,-2 0 0,3 0 0,-1 0 10,2 0 0,1 0-5,-1 0 1,-2 0 0,1 0 1,-3 0 0,2 0 1,0-2 0,3 0 1,-3-1-7,0 3 4,1 0 1,1 0-5,0 0 0,0 0 3,-2-2 0,2 1 40,-2-1-40,2 1 1,1 1 17,-1 0 0,0 0-4,1 0 0,-3-1 2,0-1 0,1 1-7,1-1 0,-2 2 1,1 0 0,-1 0-6,2 0 1,-1-1 17,-1-1-42,0 1 0,2-2 13,1 3 0,-3 0-3,0 0 1,-1 0 2,1 0 0,-2 0-3,2 0 0,-2-1 6,3-1 0,-3 2 0,2-3 0,-2 3-3,3 0 1,-3 0 2,2 0 0,-2 0-3,2 0 1,-2 0 1,3 0 0,-1 0-1,2 0 0,-1 0 0,-1 0 1,-2 0 0,2 0 0,-1-1 0,1-1 0,-2 1 0,2-1 0,-2 1 22,3 1 0,-2 0-18,2-3 5,0 3 1,-1-3 1,2 3 0,1 0 1,-3 0 27,0 0 0,-2 0-22,3 0 23,-1-3 1,2 2-28,1-1 1,-3 1 1,0 1 1,0 0-14,0-2 0,2 1 1,-2-1 1,0 1-4,0 1-4,0 0 0,3 0-12,-1 0 1,-2 0 22,1 0-28,-1 0 21,2 0 0,1 0-2,-1 0 0,-2 0-22,1 0 0,-3 0-4,2 0 1,-2 0 14,2 0 0,-1 0-4,1 0 1,-2 0 21,2 0 0,-2 0-15,3 0 1,-3 0 9,2 0 1,-2 0-22,3 0 52,-4 0-23,5 0 0,-5 0 4,3 0 1,-2 0 23,3 0-34,-4 0 1,3 0 23,-2 0-17,-1 0 2,4 0 1,-3 0 3,2 0-21,-3 0 0,3 0 11,-2 0-1,-1-3-11,5 2 0,-5-1 10,3 2 62,-2 0-59,3 0 54,-1 0 0,0 0-41,0 0 74,-2 0-68,4 0 4,-6 0-34,6 0 47,-5 0-50,4 0 31,-4 2 49,2-1 0,-2 3-46,1-2 17,-1-1-30,1 1 0,-2-1 14,0 1-23,3-1-6,-2 2 1,2-2-45,-3 1 53,0-2 0,0 4-35,0-2 29,0-1-8,0 5 1,0-5 5,0 3 1,0-2-1,0 3 1,0-3-1,0 2 2,0-2 0,0 3-5,0-1 4,0-1 1,0 3-2,0-2 0,0 0 0,0 0 1,0-2 0,0 3 0,0-1 0,0 2 0,0 1 0,0-1 0,0 1 0,0-1 0,0 0 0,0-1 0,0-1 0,0 0 0,0 3 0,0-1 0,0 0 0,0 1 0,0-3 0,0 0 0,0 1 0,0 1 0,0 0 0,0-1 0,0-1 0,0 0 0,0 3-32,0-1 0,0 1 26,0-1-89,0 0 86,0 4 1,0-3-11,0 1 1,0-1-7,0 0 0,0-1 2,0 1 0,2-1 8,0 1 0,0-1 4,-2 0 0,2 1 14,1-1 0,-1 0-15,0-2 0,-1 2-5,1-2 1,1 2-9,-1 0 14,0 1 1,1-1-6,-1 0 0,0 1 3,-2-1 0,0-1-24,0-1 0,2 0-49,0 3 53,0-1 1,-2 0 12,0 1 0,1-1-10,1-2 0,-1 1 30,1 0 0,-1 0 2,-1 2 1,0-1-2,0 1 0,0-1 8,0 1 1,0-1-1,0 0 0,0 1-14,0-1 0,0 3-73,3-1 0,-3 2 70,2-2 1,1 0-54,-1 3 0,1-1 41,-3 0 0,2 2-138,0-4 0,0 3 43,-2-3 0,2 3 115,0-2 0,0-1 0,-2-1 0</inkml:trace>
  <inkml:trace contextRef="#ctx0" brushRef="#br0" timeOffset="1001">520 250 8302,'0'6'-725,"0"1"0,0-3 911,0 0 1,0 1-28,0 4 0,0 1 78,0 3 1,0 0-124,0 2 0,0 1-24,0 4 1,0-1-185,0 0 1,0 0 86,0 1 1,0-1-374,0 0 0,0 0 192,0-2 0,0-1-554,0-1 742,3-1 0,-3 1 0,3-2 0</inkml:trace>
  <inkml:trace contextRef="#ctx0" brushRef="#br0" timeOffset="1743">488 269 8271,'-7'0'-14,"1"0"31,0 0 178,-1 0 0,1 0 225,-1 0 1,3 2 213,0 0-388,-1 3-103,2-4 0,3 2-186,4-3 0,2-3-95,0-1 1,4-3 151,0-1 1,2 1-126,1-2 1,0 2 12,0 1 1,2-1-54,0 1 0,2 0 20,-2 2 1,0 0 63,-2 2 0,-1 1 39,1-1 1,0 4 7,0 3 0,-4 1-29,-2 3 1,-2 1 21,-3 2 1,1 3-41,-3 0 0,-1 1 43,-1-1 1,-5-1 49,-3 3 1,-2 0-49,-1 0 1,0-2-163,0-2 1,0 0 98,0 0 0,1-1 51,2-1 0,0-4 82,4-3 1,-1-2-94,1 0 1,2-2 60,2-2 1,2-3-53,0-3 1,0 0-97,2-3 1,0 3 99,2 0 0,0-1 3,3 0 0,-3 1 13,0 4 0,1-2-10,1 2 1,1 0 70,-1 0 0,0 3-86,1-1 0,0 1-9,1 1 1,0 0 31,3 0 0,-2 1-18,1 1 1,1 3 21,2 4 1,-1 2-4,-1 0 1,0-1-72,-2 1 0,-1 2-97,-2 1 1,0 1 205,-2-2 1,-1-2-88,-3 0 1,-3-1 271,-1 3 1,-2 0-64,-3 0 0,-1 0 74,-3-1 1,1-1-51,-1 0 0,-3-3 46,-1 3 1,-2-3-213,0 1 0,2-2 93,0-1 0,3-2-260,-1-2 1,1-2-23,1 0 188,3 0 0,-2-5 0,2-2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0:16.75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7 1 7207,'-1'3'782,"-1"-1"-519,2-1 90,-3 2 45,3-2-113,0 2-18,0-1-127,0-1-73,0 5 222,0-5-316,0 1 124,0 1-172,0-2 1,0 2 103,3-3-115,-3 0 0,4 0-87,-2 0 134,-1 0 1,2 2-24,-1 0 1,0 0 59,2-2-286,-3 0 261,5 0 1,-4 2 2,2 0 1,-2 1-15,2-3 0,-2 0 69,3 0 0,-3 0 7,2 0 0,-2 0 58,3 0-5,-1 0 1,2 0-80,1 0 0,-3 0 280,0 0-257,0 0 0,3 0-5,-1 0 0,-1 0 65,-1 0-141,0 0 1,3 2 38,-1 0 0,0 0-11,1-2 0,-2 1-18,0 1 1,0-1 43,0 1 1,0-2-23,2 0 1,1 0 7,1 0 1,0 0 0,-3 0 0,0 0 3,1 0 1,-1 0 2,1 0 1,0 0-2,1 0 1,-1 0 0,2 0-1,-2 0 0,-1 0 0,1 0 0,-1 0-107,1 0 99,-1 0-8,1 0 0,-1 0 6,0 0 1,-1 0 13,-1 0 0,-2 0-5,2 0 1,-2 0 0,3 0 1,-3 0 10,2 0 0,-2 0-21,0-2 57,1 1-46,1-2 0,0 3 47,0 0-40,-2 0-3,4 0 1,-5 0-10,3 0 16,-2 0-19,3 0 1,-3 0 16,2 0-67,-2 0 56,3 0-31,-1 0 22,2 0 1,-2 0-2,1 0 0,-3 0 15,2 0 1,-2 0-19,3 0 29,-4 0-25,5-3 25,-3 2-17,4-1-53,-1 2 28,1 0 0,-1 0-4,0 0 1,-1 0-18,-1 0 1,-2 0 13,2 0 37,1-3-27,1 2 1,0-2 45,1 3 0,-3 0-38,0 0 1,-1 0 76,1 0 0,-2 0-58,2 0 0,-2 0 16,3 0 23,-4 0-27,5 0 5,-3 0 7,1 0-79,2 0 56,-3 0 0,1 1-41,1 1 14,-4-1 9,5 2 1,-5-3 8,4 0 0,-4 0 0,4 0 12,-3 2-17,0-1 21,1 2-18,-2-3 19,4 0-9,-4 0 0,5 0-5,-5 0 2,4 0 0,-3 0 0,2 0-1,-3 0 1,3 0 1,-2 0-2,-1 0 57,2 0-19,0 0 6,-3 0-38,3 0 13,-3 3-8,0-2 1,0 4 1,0-3-25,0 2 1,0-2 20,0 2 0,0-1-127,0 1 1,0-2 23,0 2 39,-3 1 1,3 1-3,-3 0 0,3 1 30,0-1 1,0 1-39,0-1 0,0 1 23,0 2 1,0-2-104,0 1 0,0 2 93,0-2 0,0 4 84,0-2 0,0 0-77,0 1 1,0-3 65,0 3 1,0-1-52,0 1 0,0 1 5,0-1 0,0-1 63,0 0 1,0 0-54,0 1 1,0 0 73,0-2 0,0 0-61,0 0 0,0-1 34,0 2 0,0-2-35,0 1 1,0-2 17,0-1 0,0 3-15,0-1 1,0 1 2,0-3 0,0 1-26,0-1 0,0 1 22,0-1 0,0 0-75,0 1 0,0-1 65,0 1 0,0-1 27,3 0 0,-3 1-69,2-1 1,-1 3-6,-1-1 0,2 2 64,0-2 0,1 0-1,-3 3 1,0-3 13,0 0 1,2 1-34,0 0 0,0 0-4,-2 0 1,0-2 3,0 1 0,0 2-175,0-2 0,-2 1 102,0-3 0,0 1-191,2-1 0,0 3-86,0-1 365,0 1 0,-3-3 0,-1 1 0</inkml:trace>
  <inkml:trace contextRef="#ctx0" brushRef="#br0" timeOffset="1158">171 576 8215,'-4'4'-74,"-1"1"1,4-3 181,-1 2 0,-1-2-96,1 2 1,-1-2 276,1 3-249,1-4 216,-2 2-176,3-3 1,0-1 43,0-1 1,0 1-94,0-4 1,2 1-27,0-2 0,3-1 114,0-2 1,0-1-178,2-3 0,-1 0 82,1 1 1,-1-1-93,1 0 1,-1-3 32,0-1 1,3 1-58,-1-1 1,2 0 43,-2-3 1,-1-1-16,2 0 0,-2 0-6,-1 4 0,1-1 56,-1 3 1,0-2-15,-2 2 1,1 2-25,-3 2-37,3 4 77,-4-3 8,5 7 1,-5 3-63,1 4 1,1 3 11,-1 1 0,0 2 0,-2 3 0,1 0 0,0 2 0,2 2 0,0 3 0,0 1-259,1 3 1,0 1 43,2 0 1,1 4-8,-1 1 0,1 1 0,-1 1 1,1-1 274,-1-1 0,0-3 0,-2-5 0,1-6 0,-3-8 0,0-4 0,-1-4 0,1-7 0,-1-5 0,2-4 0</inkml:trace>
  <inkml:trace contextRef="#ctx0" brushRef="#br0" timeOffset="1509">249 435 8075,'-4'0'91,"-1"0"290,4 0 26,-5 0 90,5 0-495,-1 0 80,2 3 0,2-3-146,3 3 1,0-3-10,2 0 0,-1 0 26,1 0 1,0 0-519,1 0 0,0 0 77,3 0 488,-3 0 0,7 0 0,-2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26:27.132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24 71 8166,'0'-8'-826,"0"3"1,0 0 1028,0-1 0,0 1 63,0 0 0,0 3-88,0-4 1,0 4 96,0-4 1,0 4 130,0-3-78,0 3-465,0-5 293,0 6-119,0-3 82,0 4 0,0 2-226,0 3 0,0 1 98,0 4 0,3 2-111,-1 2 0,1 3 30,-3 2 0,0 2 57,0 0 1,0 2-41,0 1 0,0 2 65,0 0 1,-1 5 0,-1 1 1,1-1-10,-2 3 0,0-4 22,0-1 0,0 0-20,3 3 1,-2-4-121,-1-2 1,0-1 85,3-2 1,0 3-6,0-3 0,0 2 49,0-7 1,0 3-37,0-2 1,0-1 76,0-2 0,-2-3-69,-1 0 1,1-3 41,2 0-43,0-1 103,0-1-55,0 0 3,0-4-6,0 0-15,0-4 17,0 0 6,3 0 1,-2 0-13,2 0-6,-3 0-6,0 0-10,4 0 18,-3 0 1,3 0 85,-1 0-81,-2 0 56,2 0-55,1-4 0,-3 3 6,5-1 52,-5 1 5,6 1-44,-2 0 1,3 0 0,0 0-4,0 0 1,-1 0-5,1 0 0,0 0-33,0 0 1,0 0 28,0 0 1,1 0-27,1 0 1,0 0 12,3 0 0,-3 0-3,4 0 1,-4 0-21,3 0 0,-1 0 22,3 0 1,-1 0-15,5 0 0,-3 0 12,0 0 0,4 0-8,1 0 0,1 1 5,2 1 1,0-1 3,-1 2 0,1-2-2,0-1 0,-3 2-1,0 1 1,-4 0 2,2-3 0,-2 0-2,2 0 1,1 2 24,3 1 1,1 0-23,0-3 0,2 0 10,0 0 0,3 0-9,-2 0 1,-1 0-11,-2 0 1,0-3 11,2 0 0,-4 1-1,2 2 0,-1-1 21,3-2 0,2 2-21,4-1 1,-1 0 58,1-1 1,-2 2-51,-1-1 1,0-2-6,-5 2 1,1-2 7,-4 1 1,6 2 13,2-5 1,4 4 0,1-3 1,0-1-1,-2-2 1,-1 3-5,-3 0 0,2 0-10,-3-3 1,0 2 64,-1 1 1,2 3-50,4-4 1,2 2-14,0-1 0,0 1 14,-2 4 0,-2-2-59,-1-1 1,1 0 32,-4 3 1,2 0-5,-2 0 1,5 0-34,3 0 1,5-2 40,-2-1 0,0 0-7,-6 3 0,-2 0 2,0 0 0,1 0-25,4 0 0,-1 0 20,4-3 1,0 2-17,3-2 0,-2 3-32,-1 0 1,-3 0-5,-5 0 0,4 2 45,-1 1 1,7 0-9,1 0 1,1-1 15,-2 3 0,-3-2-24,-2 2 1,2-3 85,1 4 0,3-4-71,2 4 0,1-5 62,1 2 1,1 0-56,-5 0 0,-2 1 10,-4-2 1,3 0-25,5 3 1,2-3 20,3 1 0,-4-2 6,-3 2 0,0-2-10,-1 2 1,2 0-10,3 0 1,1-1 1,3-2 0,-4 3-2,1 0 0,-7 2 0,-2-3 0,5 4 5,1-4 0,3 4-17,3-4 1,-4 3 15,-2-2 0,-5 2-4,0-2 0,2 1 1,5-2 0,1-1 1,5 2 1,-5-2-2,-3-1 0,-4 0 4,2 3 0,-2-2-18,7 2 0,0-3-2,2 0 1,-3 0-39,-2 0 0,-5 0 48,-3 0 0,3 1-91,2 2 1,4-2 77,5 1 1,-6 0-85,-2 1 0,-4-2 83,-5 1 0,3 2-6,2-2 1,2 1 26,7-3 1,-3 0 2,3 0 1,-7 0 40,2 0 1,-5 0-65,2 0 1,3 0 33,5 0 0,1 0-20,1 0 1,-6 0 67,-5 0 0,1 0-58,0 0 1,5 0-2,3 0 1,0 0-3,0 0 1,-3 0 2,-5 0 0,0 0-29,0 0 0,-1 0 27,7 0 0,0 0-33,2 0 1,-1 0 27,-5 0 0,0 0-38,-8 0 0,4 0-2,5 0 0,5 0-4,-1 0 0,1 0 36,-6 0 1,-2 0-5,0 0 0,3 0 80,2 0 1,3 0-82,0 0 1,0 0 138,0 0 0,0 0-120,-6 0 1,6-1 75,-3-1 0,5-2-11,2-1 1,-1-1 2,-1 3 0,-6-2-16,-4 2 1,4-3 4,7 1 0,1 0-24,1 0 1,-4 2 5,-6-2 0,-1 3-87,0-4 1,7 2 82,1-1 1,2-1-91,-1 3 0,-4-3 52,-2 1 1,2 0-11,0 0 0,5 2-11,1-2 1,0 2 25,-2-2 1,-5 1-11,-1-2 1,2 2 3,1 1 1,4 3 33,1-3 1,-1 2-30,-4 1 0,-4 0 26,-2 0 0,3 0-27,5 0 0,3 0-1,0 0 1,-6 0-10,-5 0 1,0 3 15,3-1 1,2 2-82,6-2 0,-2 0 72,-1 3 1,-2-2-55,-3 2 0,-2-3 40,2 1 1,5 0-61,0 0 0,2 2 55,-2-2 0,-5 2-3,-3-2 1,0 3 20,3-1 1,5-1 3,6 2 0,-7-2 2,-4 1 0,-2 1-20,-3-3 0,6 3 18,5 0 1,-1-2-8,3 1 0,-5-2 23,-3 2 0,-1-2-21,1 2 0,3-1 50,5 2 0,-2 0 0,2-4 1,-5 4 7,0-4 1,-4 3-22,1-2 1,5 2-14,0-2 0,2 0-12,-2 0 1,-4-1 13,-3 3 1,0-3-24,0 1 1,6-3 10,7 0 1,-3 3-8,-3 0 0,-3-1 40,-5-2 1,5 0-32,3 0 1,1 0 17,2 0 1,-3 3-14,-2 0 1,-3 0 48,0 0 1,0-2-43,8 5 1,-2-4 11,-1 4 0,-3-4 25,-2 3 0,-1-2 0,-2 2 1,7-2 60,1 2 1,4-3-80,-4 1 1,-2 0-57,-8 0 1,5 0 65,0 0 0,6-2-81,2 1 0,-1-1 68,-4-1 1,-2 0-53,-4 0 1,4 3 12,2 0 0,1-1-14,1-2 0,-3 0 60,-2 0 0,-1 1-35,-2 2 1,1-2 23,3 1 1,3-1-15,4-1 0,-2 0-38,-6 0 0,0 0 38,-5 0 1,6 0-49,4 0 1,2 0-21,1 0 1,-3 0-13,-8 0 1,2 0 81,1 0 0,4 0 4,4 0 1,-1-3 27,-4 1 0,-2-1-58,-4 3 1,3-1 3,0-1 1,7 1 4,-2-2 1,1 2-13,-3 1 1,-2-1-29,-4-1 0,2 1 4,1-2 0,1 2 1,6 1 14,1 0 0,-9 0-8,-2 0 1,-1 0-6,-1 0 0,6 0 2,4 0 36,-3 0 0,2 0 0,-7 0 21,-2 0 1,-1 1 11,-2 2 1,-1-2 11,4 1 0,1 2-40,4-1-10,-2-1 0,-3 1 0,-7-1-17,-1 0 1,-2 2-2,-1-2 0,5 2-5,3-2 0,1-1-30,-1 2 42,-2 1 1,1-2 0,-5 2-12,-1 0 1,-3 1-48,-3-2 0,0 2 50,3-2 1,3 3-179,2-1 123,-2-1 0,3 2 0,-3-3 39,1 2 1,-4-4 25,0 2 1,-2 1 0,-6-2 1,1 1-65,-4-3 99,6 0 1,-3 2 0,4 1-45,-1-1 0,0-1 11,2-1 1,4 0-16,-4 0 0,3 0 15,-6 0-14,0 0 1,1 0 0,-2 0-8,-2 0 1,0 0-1,-4 0 1,0 0-26,0 0 0,-3 0-32,3 0 49,-2 0 0,1 0 0,2 0-14,0 0 1,0-1 40,1-2 0,1 2 1,-3-1 0,2 0 14,-3-1-23,4 2 1,-2-2 0,1 3 3,-3 0 1,0-1 30,1-2-9,-3 3 0,4-4-7,-4 4 0,-3 0-10,0 0 5,0 0 1,1 0-5,-1 0 0,-3 0 0,5 0 1,-6 0 3,2 0 0,-2 0 6,2 0-12,-2 0 0,2-1-1,-3-1 0,0 1 2,0-3-1,0 4 13,0-3 0,0 1 13,0-3-8,0 3 1,-1-2 0,-1 1 39,0-2 0,-1-2 76,3-1 1,-2 0-107,-1 0 1,-1-3 226,2-3-262,1 0 0,-4-6 0,4-1-188,-2-2 1,0-4-94,3-2 0,0-2-356,0-3 0,0-3 248,0-5 397,4-2 0,0-3 0,4-1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6:32.038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33 32 7903,'0'-3'-203,"2"1"-57,-1 1 482,2-2 138,-3 2-295,0-1 60,0 2 1,0 2 15,0 3-13,0 3 0,2 2-175,0 3 0,0 1-32,-2 1 0,0 2 1,0 4-221,0 3 220,0 1 79,0 3 0,-2 1 0,-2 3 0</inkml:trace>
  <inkml:trace contextRef="#ctx0" brushRef="#br0" timeOffset="816">52 0 7908,'-4'0'-121,"-1"0"372,1 0 0,-2 1-83,-1 1 1,3-1 0,0 2 137,1 0-114,-2-3 1,4 6 48,-3-2-301,2-1 64,-1 3 80,3-5 1,3 1-31,2-2 0,2 0-168,2 0 167,0 0 0,-1-2-113,1 0 0,2-1 0,-1 2 10,0-1 1,2 0-119,-1 2 0,-2 0 0,0 0 167,1 0 0,-3 0-16,4 0 0,-3 0 1,1 0-36,-2 2 0,-2 0-28,0 2 35,0 0 1,-4 3 0,1-1-139,-1 1 165,-1-1 1,-3-1-33,-1 2 1,-3-2 0,0 3-95,-2-1 1,-2 0 69,3-1 45,-4 0 1,4 1-8,-2-1 1,2 1 0,-1-1 3,2 1 1,1-1-54,-1 0 170,1-2 1,2 1-156,-1-3 31,4 0 0,-1-2 41,4 0 1,2 0-20,2 0 1,0-2 52,1 0-46,-1 0 1,1 0 0,0-1 0,1 2-1,1 0 1,0 1 0,1 1-235,0 1 239,-2 2 0,3 2 1,-1 1 26,0-1 31,-3 3 0,2-1 0,-4 3 33,-1 0 1,-2 1 98,0-2 1,-2 2-14,-2-1 0,-2-1 215,-2 1-306,-4-3 1,3 3 0,-4-2 221,0-2 1,-2 1-48,1-2-284,-1 0 0,1 0 0,0-1 229,2-1-684,-1-2 0,0 1 0,0-3-1182,0 0 1665,2 0 0,-3 0 0,2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5:35.26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27 14 8031,'-5'-2'-339,"1"0"1,2-1 611,-2 3 0,2 0-64,0-2 1,1 1-223,-2-1 72,3 1 0,-3 4-128,3 1 0,0 2-120,0 0 0,0 4 93,0 3 0,0 1-56,0 3 1,2 2 24,0 2 1,2 3 126,-1-3 0,2 3 0,-2-1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5:30.93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7 0 6232,'0'4'1789,"0"1"-1667,0-1 1,0 3-5,0 2 1,0 1-143,0 2 1,-1 4 128,-1 1 0,1 2-137,-1 0 0,1 2-411,1 1 1,0 0 442,0-1 0,0-1 0,0 2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28:02.68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180 101 5885,'0'-3'2298,"-3"0"-2138,2 0 158,-2 2-221,3-1 1,0 2 76,0 2 0,0 0-188,0 2 0,0 0 65,0 3 1,0 0-250,0 1 0,0 0 0,0 3 0,1-2 2,1 1 0,-1 1-382,1 2 0,1 0 578,-1 2 0,3 2 0,-1 2 0</inkml:trace>
  <inkml:trace contextRef="#ctx0" brushRef="#br0" timeOffset="1051">117 501 7948,'0'-3'-1068,"0"0"1319,0 3 1,-1 0 79,-1 0-107,1 0-114,-2 0 1,3 3-138,0 1 0,0 1 86,0 2 0,0 0-233,0 2 1,0 0 83,0 2 0,-2 1-201,0 1 1,0 0 72,2 2 0,0 1-18,0-1 1,0 2 235,0-2 0,0 2 0,0-2 0,-3 3 0,-1-2 0</inkml:trace>
  <inkml:trace contextRef="#ctx0" brushRef="#br0" timeOffset="2335">218 564 7948,'0'4'0,"-3"1"0,3-3-348,-2 2 381,-2-2 594,3 3-233,-4-1-18,4-1-418,-2 3 172,3-5-295,0 2 152,0-3-79,3 0 1,0-3 36,4-1 1,-1-2-63,1-1 1,-1 1-41,0 0 1,-1-3 65,-1 1 1,0-2 18,3 2 1,-3 1 24,0-2 1,0 0-28,0 0 0,1 1-10,-3 1 94,3 1 0,-3 0-84,2 2 179,-3-2-118,2 5 1,-4 1 10,-1 5 0,1 3-59,-3 3 0,2 0 45,-3 1 1,3 0-79,-2 3 0,2 1 74,-3-2 1,4 4-96,-1-3 0,-1 2 72,1-2 1,-1 0 0,1-3 0,1-1-3,-1 0 0,1-1 3,1 0 1,0 0 77,0-4 0,0-2-114,0 1 136,0-1 0,0 0-97,-3 1 35,3-4 1,-3 3-9,3-2 1,-2-1-4,0 3 0,-1-2 18,1 0 0,0 1-13,-2-1 0,2 2 87,-2-2 1,0 1-86,0-1 1,-2 0 186,2 2 1,0-3-101,0 2 1,0-2 158,-3 1 1,3-1-55,0 1 0,1-1 78,-1-1 173,3 0-219,-2 0-73,3 0 1,0-1-15,0-1 1,3 1 43,1-1-47,2-2 0,2 4-211,1-2 1,-1-1 110,-1 1 0,-1-1-170,1 3 1,-2 0-70,1-2 0,-3 1-83,3-1 1,-1 1 9,2 1 1,-1 0 74,1 0 1,-3-2-627,0 0 837,0 0 0,3 2 0,-1 0 0</inkml:trace>
  <inkml:trace contextRef="#ctx0" brushRef="#br0" timeOffset="2951">456 527 7902,'0'-7'-42,"0"4"1,0-3 0,0 2 0,0-2 0,0 0 0,0 0 537,2 2 0,-1-2-361,1 2 1,-1 0-196,-1 0-67,0 0 112,0-3-192,0 1 210,-3 2 0,0 1-101,-4 3 0,1 1 44,-1 1 1,0 4-153,-1 2 1,-2 4 40,-3-1 1,2 4 107,0 2 1,1 2 98,-3 2 1,1 0-94,1 2 0,0 0 132,2 1 0,3 1-113,1-2 0,4-1 90,-1 0 1,4-3-29,2-2 0,6 1 14,2-3 0,2-3-71,3-4 0,1-1 36,3-3 0,-1-1-20,2-3 1,-3-6 14,-2-2 0,-1-4 56,-4 0 1,-1-3-61,0 0 0,-3-3 296,0 4 0,-3-4-89,-3 3 0,1 0-158,-1 0 1,0 1-67,-2-1 1,0 4-94,0 0 1,-3 1-246,-1-3 0,-2 1 185,0 1 0,-2-1-342,0 4 1,0-3 182,-3 3 1,3 1 328,-3 3 0,0 3 0,-1-2 0</inkml:trace>
  <inkml:trace contextRef="#ctx0" brushRef="#br0" timeOffset="3202">412 704 7978,'6'-21'-905,"0"0"0,1-1 905,-1 3 0,1 0 0,-1-1 0</inkml:trace>
  <inkml:trace contextRef="#ctx0" brushRef="#br0" timeOffset="4044">13 787 7017,'-4'0'31,"1"-1"69,1-1 367,1 1-165,-2-2-346,3 3 1,1 0 5,1 0 1,-1 0-99,4 0 0,-1 0 20,2 0 0,3 0-244,0 0 1,2 0 359,0-3 0,1 0 0,1-4 0</inkml:trace>
  <inkml:trace contextRef="#ctx0" brushRef="#br0" timeOffset="4719">19 575 7993,'0'-6'-165,"0"-1"42,0 1 1,3-1 130,-1 1 1,3-3-233,-1 1 0,2-3 71,0 3 0,3-2 0,0 2 0,1-2 153,1 0 0,1-2 0,1 2 0</inkml:trace>
  <inkml:trace contextRef="#ctx0" brushRef="#br0" timeOffset="6412">925 56 8003,'0'-3'-1156,"0"-3"632,0 6 814,0-6 76,0 2-218,0-2 0,0 2 330,0-1-361,0 4 1,0-3 31,0 2-20,0 1 0,0-1-132,0 4 0,0 3 122,0 3 0,0 2-352,0 3 1,0 1-86,0 1 0,0 2-67,0 4 0,0 0 385,0 2 0,0 1 0,0 1 0</inkml:trace>
  <inkml:trace contextRef="#ctx0" brushRef="#br0" timeOffset="7596">777 519 8021,'0'5'0,"-3"-1"0,2-3-40,-3 1 1,2 1 123,-3-1 1,4 1 85,-1-1 1,0-1 142,0 1-187,1 2-34,-1-3 155,2 1-211,0-2 1,2-2 116,3 0 0,0-3-260,-1 1 0,2-2-22,-2 0 1,2-1-18,0 1 0,1-1-53,-1 1 1,0 0 122,-2-1 1,2-1-37,-2 2 1,-1-2 71,2 4 0,-3-1-47,2 1-18,-2-2 103,0 5-72,-2-2 1,0 6 7,0 1 1,0 5-48,0 2 0,-2 1 65,0 1 0,-1 2-46,1 2 1,1 3 31,-1 1 0,1 0-7,-1 2 1,1 0-5,-1 1 0,1 0 45,1-3 0,-2 0-2,0-4 1,0-1 162,2-4 0,-2-2 4,-1-1 171,1-2-232,-1 0 0,2-4-49,-3-1 1,2-1-46,-3-1 54,4 0 1,-5 0-14,2 0 0,0-2 25,0 0 0,0-1-12,-3 1 0,3 1 129,0-1 0,0-1-82,-3 1 0,1-1 175,-1 1 0,3 1-111,0-1 0,2 1 380,-3 1-181,4 0-5,-5 0-97,6 0-130,-3 0 1,6 2 9,1 1 1,-1-1 10,2 1 1,0-3-169,3 2 0,-1 0 106,2 0 0,-1-1-291,0 1 1,-1-1 91,2-1 1,0 0-129,0 0 1,-1 0-178,-1 0 1,1 0-204,1 0 0,-1 0 634,-1 0 0,2-3 0,1-1 0</inkml:trace>
  <inkml:trace contextRef="#ctx0" brushRef="#br0" timeOffset="8246">937 488 7985,'0'-6'-755,"0"-1"721,0 1 1,2 0 338,0-1 1,3 1 93,-1-1 0,3 1-63,1 0 1,-1-1-269,2 1 1,1 1 83,0 1 0,0 3-166,1-1 0,-2 1 53,1 1 0,-2 5-130,1 1 0,-4 5-117,-1 0 0,0 1-18,0 3 0,-1 0-40,0 5 0,-3-2 74,2 6 1,-2-2-51,-2 2 0,-1 1-1,-4-2 1,1 0 136,-1 1 1,-1-1-42,-1 0 0,-2-3 167,0-3 0,-1-2-71,-1 2 1,1-5-19,-1-2 0,3-2 23,1-1 1,0-4-13,0-1 0,3-4 119,2-2 1,2-5-78,0-1 1,1-2 189,1 2 1,1-3-68,1 3 0,2-2 133,2-1 1,1 0 81,-1 0 1,0 1 73,1 1 0,-1 2-47,1 3 1,1-2-123,1 1 1,-1 0 138,-1 5 0,-1 0-25,1 2 1,1 1-281,1 1 1,0 2-78,0 5 1,-3-1-191,0 2 1,2 1-271,-4 2 0,4-3 279,-4 1 1,-1-1-228,2 1 1,-4 1 140,1-1 0,0-2-89,0-1 0,-1 0-346,1-2 718,-2 0 0,0 1 0,0-1 0</inkml:trace>
  <inkml:trace contextRef="#ctx0" brushRef="#br0" timeOffset="8713">1156 621 7985,'3'-3'0,"3"2"16,-5-4 1,4 3 166,0-2 1,0 0-147,2 0 1,-3-2 139,0 2 0,1-2 37,1-3 1,0 2 38,1-1 1,-3-2 13,0 2 0,-1-2-173,1 2 1,-3 1 73,1-2 0,1 0-276,-1 0 0,1 1 96,-3 1 0,-3 3-34,-2 0 1,-1 2 25,-3 0 1,-1 2-319,-2 0 0,-1 0 78,0 2 0,0 2-36,0 2 0,0 4 99,1 0 0,0 5 97,1 2 0,-1 3-22,4 1 0,-1 4 19,3 3 0,0 0 143,2 0 0,1-2-68,3 2 0,3-1 224,1 1 1,5-5-66,4-2 1,1-4-132,3-7 1,0-1 17,2-5 1,3-2-3,-1-4 0,3-5 58,-3-6 1,0-2-60,-1-5 1,-3 1 77,-2 0 1,0-3-100,-7 1 1,1 0 216,-3 1 1,-2 4-183,-2 1 0,-2 2-190,-2 0 1,-2 1-53,-2 1 0,-4 1 71,-3 1 1,-1 2-253,-3-1 1,-2 1 127,-2 3 0,-1-1-88,3 3 0,0 0 354,0 2 0,-2 0 0,2 0 0,-2 6 0,5 1 0</inkml:trace>
  <inkml:trace contextRef="#ctx0" brushRef="#br0" timeOffset="9064">1264 601 7887,'0'-5'-123,"0"1"0,0 0 224,0-3-231,0 4 70,0 0 0,-3 6-3,-1 1 1,-3 7-10,-1 2 0,-2 7 113,-3 1 1,-2 3-343,0 2 1,-1 0 300,1 2 0,2 1 0,-3 3 0</inkml:trace>
  <inkml:trace contextRef="#ctx0" brushRef="#br0" timeOffset="10423">1706 46 7879,'0'-7'0,"2"3"-846,1 0 559,-1-1 329,-2-1 0,0 0 269,0-1 184,0 4-248,0 0-122,0 3 1,0 3-118,0 1 1,-2 4 80,-1 0 0,-1 4-235,2-2 0,-1 2 76,1 1 1,1 0-55,-4 0 0,3 0-170,-2 0 1,3-1 293,-2 1 0,0 3 0,-1 0 0</inkml:trace>
  <inkml:trace contextRef="#ctx0" brushRef="#br0" timeOffset="11524">1565 634 7116,'-3'0'9,"-3"0"0,5 0 292,-4 0 197,4 0-109,-2 0-430,3 0 83,0 3-59,0-3 0,3 3-30,1-3 0,2-2 122,0 0 0,1-3-132,-1 1 1,0-3 98,1-1 1,0 0-71,2-3 0,-4 1 50,1-1 1,-1-1-126,1 2 1,-1 0 79,-1 2 0,-3 1-37,1 0 41,-1 1 10,-1 2 0,-1 2-33,-1 4 0,1 4 30,-3 3 0,-1 3 11,-1 1 0,0 0-11,2 4 0,-2-2 28,2 2 1,0 0-71,0 3 1,3-3-104,-1 0 1,1 1 112,1 2 0,0 0-13,0-6 1,0 2 89,0-1 0,0-4-71,0 0 0,0-1 42,0-2 0,0-2-43,0-1 0,0-1 151,0 2-123,0-2 92,-3 2-73,-1-3 0,-2 3 4,0-2 108,-1 2 0,1-3-72,-1 1 1,-1-1 148,-1-3 1,1 2-101,1 0 1,1 0 67,-1-2 1,1 0-48,0 0 0,-1 0 141,1 0 1,2 0 188,-1 0-46,4 0 41,-2 0-295,3 0 0,3 0 61,1 0 0,3-2-44,1 0 1,2-2-148,3 2 1,0-1 139,0 1 0,-1 1-312,1-1 1,-2 1-123,0 1 1,-3 0-125,3 0 1,-3 0-676,0 0 777,2 0 0,-3 0-433,2 0 0,-2-1-20,-1-1 751,1-1 0,2-4 0,1 1 0</inkml:trace>
  <inkml:trace contextRef="#ctx0" brushRef="#br0" timeOffset="12283">1739 563 7851,'-8'0'62,"-1"0"1,1 0 279,1 0 29,1 0 79,-1 0-183,4 0-47,0 3 1,6-2 0,1 1 0,5-1-183,1-1 0,3 0 127,2 0 0,-1 0-234,4 0 0,-2 0 41,1 0 0,-1 0-235,-1 0 0,-1 0 124,1 0 0,-4 0 0,-1 0 0,0 2 0,-3 1 0,-2 0 0,-1 2-980,-1 1 909,-1 3 0,-3-1 12,-1 3 0,-2-1 247,-5 0 1,1 2-78,-2-1 0,-1-1 153,-2 1 0,0-3-52,-2 0 1,2-1-6,0 0 1,1-2 44,3 0 0,-1 0-38,1-3 0,3 0 124,1-2-173,4 0 0,-1-1 135,4-1 0,0 1-129,5-4 1,-2 3 143,6-2 1,-2 2-123,1-2 0,0 2-3,1 0 1,1 1-8,-1-2 1,-1 3-95,0-2 0,-2 2-10,1 2 1,-2 1 50,-1 4 0,1-1-159,-1 1 0,-2 1 110,1 1 0,-4 2-28,1 0 0,-1 0 39,-1 0 0,-1 1 185,-1-1 0,-1 1-53,-4 1 0,1-1 67,-1-2 0,-1 0-110,-1-4 0,0 1-1,0-1 1,0 0-101,-2 1 0,-1-4 72,2-1 0,-2-1-200,2-1 1,-3 0 44,3 0 0,-2-1-154,2-1 0,0 1-327,4-3 28,0-1 298,2-1 0,4 0 168,4 2 0,2 0 129,0 2 0,3 2 0,-1-3 0,4 1 0,-1-1 0,1-2 0,1 2 0,-1-4 0</inkml:trace>
  <inkml:trace contextRef="#ctx0" brushRef="#br0" timeOffset="12716">1970 742 7851,'10'-3'-317,"-3"-1"-316,4-2 514,-3 2 1,3-1 555,-2 3 1,2-3-48,0 1 1,-1-2-25,1 0 0,-4 1-138,2-1 0,-1 1-84,0-4 0,-3 2 0,1 0 0,-2 1 141,0 0 0,-3-3-159,2 0 0,-3 1-9,0 2 1,0 1-118,0 1 1,-3 0-51,-1-3 0,-2 3 65,0 0 0,-1 2-106,-2 0 1,1 1 43,-2 1 1,-2 1-40,-3 1 1,2 2 69,-2 2 0,1 1-18,-1 2 0,1-1-3,-1 2 0,2 3-7,0 2 0,2 3 79,0-1 1,4 2-43,1 0 0,2 1 152,4 1 1,1 0-83,1 3 1,5-5-61,3 1 0,5-2 27,0-6 0,4 2-181,1-6 1,3-2 13,-2-4 0,2-2 2,-1-5 1,0-2-46,-1-6 1,-4-2 60,0-2 0,-2-2 116,-2 0 1,-3 0-98,-2-1 0,-3 4 147,-1 1 1,-2 1-35,0 2 1,-2-1 17,-2 3 0,0-2-94,-5 4 0,2-1 8,-3 0 0,-2 1-285,2-3 0,-4 1 103,2-3 0,0 2-128,-1 1 1,0 0 93,-1 2 1,2 0-412,1 6 682,-1 0 0,0 4 0,-3 2 0</inkml:trace>
  <inkml:trace contextRef="#ctx0" brushRef="#br0" timeOffset="13040">2150 659 7332,'-3'-3'77,"2"0"0,-2 4-140,1 1 0,0 1 76,-2 4 1,0 2-326,-3 2 1,0 4 103,-1 2 0,-2 1 30,-3 2 1,-1 2 177,-1 1 0,-1 5 0,-3 1 0,-1 3 0</inkml:trace>
  <inkml:trace contextRef="#ctx0" brushRef="#br0" timeOffset="14909">2483 57 7803,'0'-6'-812,"0"0"0,0 1 1126,0 1 1,0 2-4,0-2-18,0 2-243,0-1 1,0 4 83,0 1 1,0 2-111,0 2 1,0 4 53,0 0 1,0 2-168,0 1 1,0 0-145,0 0 1,0 2-547,0 0 779,0 0 0,-2 0 0,-2 2 0</inkml:trace>
  <inkml:trace contextRef="#ctx0" brushRef="#br0" timeOffset="16226">2400 690 7929,'-4'0'-122,"-1"0"0,3 0 198,-2 0 1,2 0 142,-2 0 1,2 0 217,-3 0 2,4 0-383,-5 0 174,5 0-239,-1 0-20,2 0 0,0 0-64,2 0 33,2 0 0,2 0 85,1 0 1,-1-2-112,1-3 1,-1 2 52,0-1 1,1-1-42,-1-1 0,-1-1 55,-1-2 1,0 2-1,3-2 1,-3 2-42,0 1 0,-2 0 0,0-1 0,1 3-16,-1 0 33,0 2-27,-2-1 0,0 6 44,0 1 1,0 3-135,0 1 0,0 2 32,0 3 0,0 1-53,0 1 1,0-1 57,0 3 0,0-2-98,0 2 0,0 0 243,0 2 0,0-1-88,0-1 0,0-2 80,0 2 0,0-3-102,0 1 0,0-4 192,0 0 1,-1-3 98,-1 0 8,1 0-168,-4-2-11,4-2 0,-3-2 85,2-2-90,1 0 0,-4 0 0,0-2 1,0-1 140,-2 0 0,1 1-134,-1 0 1,3 2 177,0 0 0,0 0 44,-3 0 0,1 0 57,-1 0 0,1 0-30,0 0 1,1 2-84,1 0 1,3 1 34,-2-1 94,3-1-188,0 4 0,3-4-36,1 1 1,2-1-133,3-1 0,-1-1-84,2-1 0,1-1 51,2-1 1,-1-2-357,-1 2 1,0-1 188,-2 1 0,1-2-474,-1 2 0,-1 1 314,-1 1 1,-1 1 386,1 1 0,-1 0 0,1 0 0</inkml:trace>
  <inkml:trace contextRef="#ctx0" brushRef="#br0" timeOffset="16777">2566 671 7733,'0'-3'-486,"0"-3"1,1 5 769,1-1-168,-2 1 1,3 1 1,-3 1-90,0 1 0,-2 2-19,0 2 0,-3 3-52,1-1 0,0 6-142,0-1 0,0 2 115,-3 0 1,1-1 53,-1 3 1,2 0-45,0 2 1,0 0 14,3-2 1,-2-2 159,2-4 0,0-2-103,2-3 0,3-2 111,1-2 0,2-2-68,0-2 1,2-2 153,1-5 1,2 2-30,0-2 0,1 0-106,-2 1 1,2-1-14,-1 3 1,-1-1-25,1 1 1,-3 2-85,0-1 1,-3 4 72,-1-1 0,-2 1-200,3 1 0,-4 3 55,1 1 0,-1 2-318,-1 0 1,0 1-273,0-1 709,0 0 0,-3 1 0,0-1 0</inkml:trace>
  <inkml:trace contextRef="#ctx0" brushRef="#br0" timeOffset="17009">2688 575 7972,'0'-6'-53,"0"-1"1,-2 3-229,-1 0 231,1 2 93,2-1 0,0 9 207,0 3 0,-2 6-92,0 4 1,-1 3-259,1 4 1,-2 0-19,-2 2 1,0 1-151,2 3 1,-2 2 20,2 0 1,-1 1 246,1-3 0,-2-3 0,3-1 0</inkml:trace>
  <inkml:trace contextRef="#ctx0" brushRef="#br0" timeOffset="17660">2811 703 7884,'2'-6'-243,"-1"2"-364,1-1 687,-1 1 0,-1-2 12,0-1 1,0 1 197,0-1 0,0 3-114,0 0 1,0 0-33,0-3 0,0 1-27,0-1 0,0 1-95,0 0 0,-1 0 29,-1 2 1,-1-1-132,-4 2 0,1 1-137,-1 2 0,1 1 103,-1 1 1,-1 2-57,-1 5 0,-1 4 74,1 4 0,-2 2 256,0 3 0,1 0-142,-1 4 0,6 0 240,-2-1 0,3 4-55,0 1 0,2 0-127,4 0 1,2-3-142,5-5 0,1-2 165,2-7 1,2-1-141,1-5 0,-2-2 63,2-5 1,1-5-88,-1-2 0,2-3 27,-2-1 1,0-3 63,-2-1 0,0-3 19,0 1 0,-3-2 128,-2 0 1,-2 0-66,-1 0 0,0-1-48,-3 1 0,0 3-300,-2 1 0,-3 2 107,-1 2 1,-3-1-231,-1 1 0,-2 2 139,-3 1 1,0 0-416,0 2 0,1 2 638,-1 0 0,-3 2 0,0-1 0</inkml:trace>
  <inkml:trace contextRef="#ctx0" brushRef="#br0" timeOffset="17968">2880 690 7872,'-13'13'0,"0"0"-176,1 0 1,-1 3 69,0 1 1,2 2 105,1 2 0,0 2 0,-1 3 0,2 0 0,2-1 0,-2 4 0,-1 0 0</inkml:trace>
  <inkml:trace contextRef="#ctx0" brushRef="#br0" timeOffset="19227">3285 94 7838,'0'-6'-162,"0"2"0,0 0-122,0 2 0,2 1 466,0-3 0,1 3-64,-3 1 1,0 5-133,0 3 1,-1 5 71,-1-1 0,1 4-117,-1 3 1,-1 1-9,1-1 0,-2 0 67,2 0 0,-3 3 0,1 1 0</inkml:trace>
  <inkml:trace contextRef="#ctx0" brushRef="#br0" timeOffset="20428">3144 698 7884,'-3'0'-191,"-1"0"693,2 0-351,1 0 0,-2 0 149,0 0-97,3 0-277,-3 0-53,3 0 144,0 0 1,3 0 48,1 0 0,2 0-176,0 0 1,1-1-20,-1-1 0,1 1-41,2-4 1,-2 1 34,1-2 0,2-1 62,-2 1 1,1-1-46,-3 1 1,0 0 63,1-1 0,-3 1 6,0-1 1,-1 3-95,1 0 229,-3 2-41,2 0 0,-5 2-19,0 2 1,-2 4-1,1 3 1,-2 2 13,1 0 1,-2 1 26,0 1 0,2 0-59,0 2 0,1-1 0,-1 4 1,2-1 5,-2 2 0,2 0-102,0 0 0,-1-2 81,1 1 0,0-3-6,2 2 1,0-5 7,0 1 0,0-5-13,0 1 21,-3-2-12,2-4 0,-2 0-92,1-3 91,1 0 0,-5 0 0,2 0 1,-2 0-23,0 0 1,0 0 54,-1 0 0,0 0-12,-2-3 0,2 3 237,-1-2 0,1 1-79,0 1 1,3 0 384,0 0-338,-1 0 0,1 0 136,0 0-61,2 0 11,0 0-168,2-3 1,2 2 9,3-1 1,0 1-160,2 1 1,0-2 75,1 0 1,0-2-155,3 2 1,-1-1 105,1 1 0,1 0-104,-2-2 1,0 3 69,1-2 1,-2 3-417,1 0 0,-2 0-257,1 0 1,0 0 9,0 0 683,-1 0 0,-1 0 0,-1 0 0</inkml:trace>
  <inkml:trace contextRef="#ctx0" brushRef="#br0" timeOffset="21362">3515 647 7672,'-4'0'267,"0"0"267,2 0-53,-4 0-206,3 0-241,-4 0 0,1 0-184,0 0 182,-1 0 0,1 2-40,-1 0 1,1 0 6,0-2 0,-1 0 67,1 0 0,-1 2 68,-2 0 0,2 0-65,-2-2 1,2 3 10,1-1 0,-3 0 21,1-2 0,-1 2-116,3 0 0,0 1 102,2-1 0,-2-1-260,2 1 95,-2 2 1,2-2-237,0 3-54,2 0 291,-1-1 1,3 2 24,0 1 0,0-3-24,0 0 1,1 1-170,1 1 178,-1 0 1,4 1 13,-3-1 1,0 1 29,-2-1 1,1-2 6,1 1 1,-1-1 17,1 2-45,-1 1 0,-1-1-18,0 1-16,0-1 124,0 0-72,0 1 1,-3-3 52,1 0-66,0-2 56,2 1 6,0-3 1,0-1-37,0-1 1,0 0 20,0-2 6,3 0-11,1-3 1,2 1-6,0 0 0,1 1-38,-1 1 0,1 0-5,-1 0 1,1-1-8,2 3 1,-1-1-53,2 1 0,-1 1 77,1-1 1,-1 1-64,2 1 1,-3 3 46,3 2 0,-3 0 5,0 2 0,-1 2-15,0 2 1,-1 1 98,-2 1 0,-1-1-27,-3 1 0,0 0 122,0 0 0,-3 0 69,-1 0 1,-2-1-57,-1-2 0,0 2-4,-1-4 0,0 1 0,-3-3 0,0 1 0,-1-2 432,-1 0-531,0 0 0,2-3 44,-2 2 1,4-2-66,-4 0 0,2-2-164,0 0 0,2 0-134,3 0 0,-1-2 116,1-3 0,2 2-183,2-2 0,-1 1 74,1-2 1,0 1-927,2 1 565,3 0 621,0-3 0,4 1 0,-1 0 0</inkml:trace>
  <inkml:trace contextRef="#ctx0" brushRef="#br0" timeOffset="21854">3612 768 7885,'2'-6'-92,"1"0"0,-1 1 154,-2 1 1,0 0 108,3-3 0,-3 1 44,2 0 0,0-1-141,0 1 1,-1-1 113,1 1 0,-1-1-227,-1 1 0,0 2 2,0 0 68,0-1-115,0-1 0,-3 2 10,-2 2 0,0 2-61,-2 2 1,0 3 21,-1 3 1,1 1 82,-2 3 0,-1 1 17,-1 4 1,0 0 163,0 2 1,0 3 50,2 2 1,-1 1 170,1 0 0,1-2-186,4-2 1,1-1-75,3 0 1,4-4-235,2-1 1,4-4 114,5-3 0,-1-1-345,3 0 0,-1-4 173,3-1 1,-1-2-124,3-2 1,-1-2 82,0-4 1,-1-3 94,0-4 1,0 1 61,-2-3 0,-4-1 159,-2-1 0,-3 0 451,0 0 0,-3 0-276,-3 2 1,-2-1 43,-2 3 1,-2 0-70,-2 2 1,-4 1-265,0 2 1,-3 0 26,-2 1 1,-1 2-486,-4-2 0,1 1 140,0 1 0,2 0-504,0 2 838,2 3 0,-3-1 0,1 3 0</inkml:trace>
  <inkml:trace contextRef="#ctx0" brushRef="#br0" timeOffset="22620">3746 684 7833,'0'-4'-738,"0"0"1,0 1 1174,0-1-230,0 3 1,0-1-103,0 4 1,-2 0-40,0 4 1,-4 2-9,0 5 1,-4 0-67,-2 2 1,-1 5-197,0 3 0,-3 4-38,-1 1 1,-1 3 10,1 1 231,-1 1 0,1 1 0,-2-1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27:25.944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186 1 6940,'-3'0'70,"0"0"0,3 3 19,0 1 0,0 2-133,0 0 1,-2 3 76,0 2 0,0 2-220,2 2 1,0-1-40,0 3 1,0 0 225,0 0 0,2 1 0,2-1 0</inkml:trace>
  <inkml:trace contextRef="#ctx0" brushRef="#br0" timeOffset="1401">174 411 7821,'-4'0'-275,"1"0"0,1 0 424,0-3 0,-1 3 112,1-2-116,1 1 100,-5 1-316,3 0 123,-3 0-143,-1 0 89,1 0 1,-1 2 122,1 0-184,-1 0 1,1 0 51,0 1 0,1-1-49,1 1 0,0-3 65,-3 2 1,3 0-34,0 0 0,0-1 29,-3 4 1,3-4-19,0 1 1,1 0 11,-1 0 0,2-1 0,-2 4-23,2-4 1,-1 4 22,1-3-158,1 3 152,-2-1 1,3 2-51,0 0 1,0-1 38,0-1 0,0 0-40,0 3 1,1-1 20,1 1 1,-1-1-2,1 0 1,-2 1 12,0-1 1,0 1-7,0-1 0,0-2 48,0 1-69,3-1-22,-2 2 32,2-2 3,-3-1-23,0-3 13,0 0 32,0-3 1,2 1-11,0-2 0,0 2 64,-2-2 1,1 2-56,1-3 0,-1 3 60,1-2 0,2 2-34,0-3 1,-1 4 2,2-1 0,-3-1 10,2 1-18,0 0 1,3 2-65,-1 0 1,1 2 57,-1 0 1,0 3-20,-2-1 1,2 3 12,-2 1 0,1 0-17,-1 3 1,1-1 9,-3 1 0,3 0 86,-3-3 1,0 2-27,-2-2 0,0-1 123,0 2 0,0-1 11,0 0 1,-3-3-79,-1 2 0,0-2 53,0 1 0,0-2-68,-3 1 1,1-3 62,-1 2 1,0-2-44,-1 0 0,1-2-133,-2 0 1,1 0-25,0 0 0,1 0-149,-2 0 1,1 0-103,0-2 0,0 0 116,0-2 0,3 0-265,1-3 229,2 1 227,-1-1 0,6-2 0,1-1 0</inkml:trace>
  <inkml:trace contextRef="#ctx0" brushRef="#br0" timeOffset="1927">314 469 8005,'0'-6'-326,"0"-1"1,0 3 73,0 0 484,0-1 0,0-1-66,0 0 1,0 1 270,0 1-317,0 0 0,-1-2-6,-1 2 0,0-1-134,-2 3 0,2 0 167,-2 2-240,-1-3 1,-3 2 119,-1-1 1,0 2-153,1 2 1,0 2-16,-3 2 0,1 1 18,-1 2 0,0-2 55,2 4 0,-1 0-5,1 2 1,1 2 82,4 0 0,-1 2-53,3 1 1,0 0 149,2 1 0,1 1-83,3-1 1,2 0 75,7 0 1,-1 0-79,5-2 1,2-1-151,3-4 0,1-2 69,-4-1 0,1-5 57,-5-2 0,2-2-13,-2-2 1,-2-4-5,-3-5 1,-2-1 21,-2-1 1,0-3 31,-4-1 0,2 0 149,-2-1 0,0 0-97,-2 1 0,0-2 129,0 0 1,0 1-102,-3 0 0,0 3-40,-4 2 1,0 0-213,-1 0 1,-1 1 135,-2 1 1,-1 2-509,1 3 1,-1-1 61,-1 1 446,0 2 0,-2 2 0,-2 2 0</inkml:trace>
  <inkml:trace contextRef="#ctx0" brushRef="#br0" timeOffset="2310">372 463 7861,'0'3'-489,"-2"0"0,1-2 560,-1 1 0,-1-1 45,1 4 0,-1-1-70,1 2 0,-1 4-141,-1 0 1,-2 3 78,2 2 0,-4 1-97,-1 4 0,1-1 5,1 0 0,-1 0-381,-1 1 489,-2-1 0,1 0 0,-3 0 0</inkml:trace>
  <inkml:trace contextRef="#ctx0" brushRef="#br0" timeOffset="3693">865 37 7885,'-3'7'-509,"3"-3"408,-2 0 0,1-2-133,1 3 0,0-1 134,0 2 1,0 2 162,0 0 1,0 2-237,0 3 1,0 0-43,0 0 215,0-1 0,-3 4 0,-1 0 0</inkml:trace>
  <inkml:trace contextRef="#ctx0" brushRef="#br0" timeOffset="8822">820 399 7882,'3'-7'-295,"-2"4"1,2-1 254,-3 2 1,0 0 44,0-2 1,0 2 276,0-2-59,0 2-94,0-3 0,0 3 33,0-2 17,-3 2-181,-1 0 0,-2 2-53,0 0 0,-1 0 89,1 0 1,-1 2-116,1 3 1,-3 0 80,1 2 1,-3 2-79,3 2 1,-3 1 83,2 1 1,-1 0-157,1 2 0,-2 2 117,3 5 0,-1-2 41,3 4 0,0-1 51,2 0 0,1 2-72,3-1 1,0-2 92,0-1 1,1-4-74,1-2 0,1-1 27,4-1 0,0-3-3,2-2 1,-2-1 35,4-3 0,0 1-98,2-3 1,-1 0 49,1-2 0,-2 0-24,0 0 0,-1-1-4,3-1 0,-2-1 16,0-4 1,-4-1-1,2-1 1,-3-2 139,-1 3 0,0-3-133,-3 3 0,0-3 120,-2 2 1,0-1-42,0 1 1,0 1 154,0 1 1,-3 2-125,-1 0 1,-5 0-35,-1 3 0,0 0-167,-1 2 0,0 1 117,-2 1 1,-2 1-316,0 4 0,3 0 57,1 2 1,3 0-75,-1 4 0,1 0-354,2 0 1,-2 1 8,6 0 637,-3 0 0,5 5 0,-3-3 0</inkml:trace>
  <inkml:trace contextRef="#ctx0" brushRef="#br0" timeOffset="9498">974 487 7881,'0'-6'-123,"0"2"1,0-1-341,0 0 0,0 2 564,0-1 0,0-1-7,0-1 0,0 2 55,0-1 0,0 1-49,0-2 0,0 1 193,0 1-67,-3 0-120,0-3-32,-3 1 1,-1 2-103,1 2 0,-1 2-54,1 0 1,-1 1 98,1 3 0,-3 1-166,1 6 0,-3 0 52,0 4 1,-1 2-2,-1 2 1,1 3 63,1 2 1,2-2 13,2 2 0,2-1 10,0 3 0,3 0 8,4-1 0,6-2 45,4-1 1,2-1-63,3-2 1,0 1 59,2-5 0,-2-1-40,1-3 1,-4-2 66,1-5 0,0-2-59,0-4 0,1-5 66,-1-6 1,-1-3-2,1-3 0,0 0 7,0-1 1,-1 1 163,-3 0 0,-2 0-57,-2-1 1,-1 1 67,-2 0 1,-1 3-44,-3 1 0,-2 0-223,-2 0 0,-1 3 90,-6-1 1,-2 1-179,-1 3 0,-4-2-127,1 3 0,-2 0-207,0 4 0,2 1-288,2 3 1,0 0 53,0 0 666,0 0 0,2 6 0,0 1 0</inkml:trace>
  <inkml:trace contextRef="#ctx0" brushRef="#br0" timeOffset="9904">910 834 7876,'4'-20'0,"1"-1"0,-2 0-107,0 0 0,1 0 82,3 0 0,-1-2-67,1-3 1,0 3 0,1-1-126,0 0 1,1-1 211,-3 0-259,1-1 0,-2 3 264,0 2 0,3 1 0,-1 1 0</inkml:trace>
  <inkml:trace contextRef="#ctx0" brushRef="#br0" timeOffset="11248">1545 89 7382,'0'3'-441,"0"3"378,0-3 1,-2 4 82,0-1 1,0-1-168,2 2 0,0-2 66,0 3 0,0 2-118,0 1 199,0 1 0,0 1 0,0 0 0</inkml:trace>
  <inkml:trace contextRef="#ctx0" brushRef="#br0" timeOffset="12299">1444 505 7908,'-7'0'7,"1"0"30,-1 0 1,1 0 80,0 0 0,-1-3 113,1 1 0,-1 0-122,1 2 0,0-1 326,2-1-317,-2 2 0,5-3 256,-4 3-426,4 0 0,-1 0 20,4 0 0,2 0-46,2 0 1,0-2-54,1-1 0,2 1 75,2 2 1,1 0-162,1 0 0,-3 0 66,1 0 1,0 1-63,2 1 0,-3 0 44,1 2 0,-3-2 23,0 2 0,2 0 19,-2 0 1,1 2-8,-3-2 1,1 3 127,-1 1 0,-2-1-108,1 2 1,-3 0 171,2 0 1,-3-1-81,2-1 0,-3 1 88,0 1 1,-3 0-64,-1-1 0,1 0 27,-2 3 1,1-2-44,-2 1 0,-1 1 53,1 2 1,-1 0-158,1 2 0,0-1 105,-1 4 0,-1-1-61,-1 2 1,3-1 45,1 0 0,2 0-132,-2-1 1,1-1 112,1-1 1,1-4-198,2-3 243,0-4 0,0 2 0,0-2 0</inkml:trace>
  <inkml:trace contextRef="#ctx0" brushRef="#br0" timeOffset="12581">1444 723 7674,'6'0'47,"0"-3"-69,1 1 0,-1-2-49,1 2 0,-1-2-215,0 2 1,1-3 101,-1 3 1,1-2 183,2 2 0,-2-3 0,2 1 0</inkml:trace>
  <inkml:trace contextRef="#ctx0" brushRef="#br0" timeOffset="13157">1719 602 7934,'3'-7'-153,"-1"1"1,1 0-135,-1 2 0,-2-2 278,3 2 1,-2-2 147,1 0 0,-1-3 135,1 1 0,-1-1-129,-1 3 0,0-1-69,0 1 1,-3 0 203,1-1-332,-3 1 0,2 0 78,-4 2 1,0 0-69,-1 2 0,0 1-11,-3-1 0,0 2 71,-1 2 1,-1 3-86,0 3 0,0 1 86,0 4 1,1-1-224,-1 5 0,1 0 128,1 2 0,2 1 0,2 1 1,2 1-1,0 0 0,3 1 122,1 0 0,4-2 34,2 2 1,4-2-102,4 0 0,0-1 46,4-3 1,0-4-3,3-5 1,-3-1 13,3 0 0,-5-4-44,2-3 0,-3-4-15,-1-5 1,-3-3-2,1-5 0,-4 0 18,0 0 1,-2 0 141,-2-2 0,1 1-132,-2-1 1,0 3 90,-2-3 1,0 3-73,0-1 1,0 2-11,0-2 0,-3 3 28,-1-1 0,-2 2-235,0 2 0,-1-1-114,-2 1 0,1 2-447,-2 1 754,2 0 0,-7 2 0,1 0 0</inkml:trace>
  <inkml:trace contextRef="#ctx0" brushRef="#br0" timeOffset="13516">1744 575 7841,'-4'6'-456,"-1"-2"1,2 2 581,-1-2 0,-2 4-92,2 0 0,-2 3 69,0-2 1,-3 4-51,0 0 1,-2 4-266,0 0 0,-1 3 80,-1 1 1,-1 0 131,1 2 0,-7 3 0,3 4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27:22.510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123 7 7379,'0'-4'-202,"2"2"382,-1 2 57,2 0-101,-3 0 88,0 0-275,0 2 1,0 3 90,0 3 0,0 0-279,0 3 0,-1 0-65,-1 4 1,1-1-317,-1 3 620,2-2 0,0 3 0,0-1 0</inkml:trace>
  <inkml:trace contextRef="#ctx0" brushRef="#br0" timeOffset="791">39 427 8143,'0'-3'-573,"0"-3"0,0 5 288,0-4 1,0 3 711,0-2-273,-3 2 0,3-1-32,-2 1 0,0 1 0,0-1-58,1 1 0,-2 1-87,1 0 0,1 3 74,-1 1 1,-1 2-105,1 0 1,0 1 65,2-1 1,-3 3-120,1-1 1,0 4 68,2-2 0,0 3-87,0-1 0,-2 1 110,0 0 0,0 2-7,2 0 0,0 2 28,0-2 1,2-1-30,0-3 1,1 0 61,-1-2 1,2-1-52,2-4 0,-2-1 153,1-3 0,-1-1-76,2-1 1,1-1-55,-1-4 0,1 1-7,2 2 0,-4-2-3,1 2 0,-1-1-72,2 1 0,-3-1 106,0 3-272,0-3 1,1 4-109,-1-1 344,-3 1 0,5 4 0,-2 1 0</inkml:trace>
  <inkml:trace contextRef="#ctx0" brushRef="#br0" timeOffset="1074">161 365 8062,'-3'-6'0,"3"-1"-148,-3 4 1,2-2-477,-1 3 723,1-1 0,-2 5-28,3 2 1,0 3 41,-3 6 0,3 3-23,-2 1 1,0 2-173,0 3 1,1-2 6,-4 4 1,3-1-96,-2 3 1,2 0-168,0-1 1,2 1 121,0 0 0,0-3 215,0 1 0,0-4 0,0 2 0</inkml:trace>
  <inkml:trace contextRef="#ctx0" brushRef="#br0" timeOffset="1733">283 436 7935,'0'-5'-304,"0"1"1,0 2 224,0-2 1,0 2 271,0-3 1,0 3-24,0-2 0,0 2 59,0-3-95,-3 1 1,2 0-61,-1 0 0,-1 2 85,1-3-230,-3 4 0,2-2-94,-4 3 178,1 0 0,-1 1-142,1 1 1,0 4 82,-1 2 0,1 4-37,-1 1 1,1 1 67,0 3 1,1 0 99,1 2 0,0 4-52,0 2 1,1 1 98,3 2 1,3 0-62,1 0 0,5 2-32,2-2 1,2-3-63,1-4 1,0-6 73,1-5 0,-1-3 1,-2-2 0,1-3 6,0-4 1,-1-6-236,-1-4 0,0-3 32,-2-4 1,1 1 116,-4-3 1,2 0 20,-4 0 1,-1-2-14,-1-3 1,-1 2 2,-1 0 1,-1 2-3,-4 3 1,0 0-180,-5 2 1,-1 1 109,-2 4 0,0-1-159,-2 3 0,1 0-11,-1 1 0,2 5-16,0 0 1,0 0 273,0 2 0,0 3 0,0 2 0</inkml:trace>
  <inkml:trace contextRef="#ctx0" brushRef="#br0" timeOffset="2109">334 474 7951,'-6'9'0,"-1"1"-375,-2 3 1,2 1 187,-1 1 0,0 2 80,2 4 0,-3 2-2,1 3 1,-1-1 8,3 1 1,-1 0-179,-2 2 278,2-4 0,-2 3 0,2-4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27:18.880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226 13 8111,'0'-3'-807,"0"-3"1014,0 5-148,0-2 0,0 6-110,0 2 0,0 1 78,0 3 0,0 3-6,0 3 1,1 5-329,1-1 1,-1 4-74,1 1 380,-1 1 0,2 0 0,0 1 0</inkml:trace>
  <inkml:trace contextRef="#ctx0" brushRef="#br0" timeOffset="1170">71 421 8030,'-6'0'-48,"0"0"1,-1 1-130,1 1 526,-1-2 0,1 4-7,0-2 0,1-1 356,1 1-431,0 1 1,-1-2 141,1 1-28,3 2-314,-2-3 0,4 1-74,1-2 1,1 0-36,4 0 1,0 0-185,1-2 0,2-2 118,3-2 0,3 1-171,1 1 0,-1 0 105,-1-3 0,0 2-83,0 0 0,1 0 4,-1 3 1,-4 0 120,2 2 1,-4 0 32,-1 0 1,-1 0-29,0 0 0,-4 3 142,0 1 0,-3 2-85,0 0 0,0 3 144,-3-1 1,0 3-79,-4-2 1,-1 1 40,-1-1 0,-2 2-76,0 0 0,1-1-6,0 1 1,0-3 41,-1 0 1,-1-1-24,4-3 0,-1 1 39,3-3-80,0 0 118,2-2-100,1-3 84,3 0 1,3-3-28,1 2 1,2-1 0,0 3 1,1-3-6,-1 3 0,1 0-6,2 2 0,-2 0-31,2 0 0,-2 0 31,2 0 1,-1 0-149,2 0 0,-2 3 132,1 1 0,-2 2-135,-1 0 0,1 1 87,-1 2 0,-2-1 38,-2 2 1,-1-1 128,-1 2 1,0-1-95,0 0 1,-1 0 88,-1-1 1,-2-2-69,-2 2 0,-1-2 130,1 2 0,-3-4-64,1 1 0,-4-1-32,2 2 1,-2-2-48,-1 0 0,0-2-119,0-3 0,-2 0-111,0 0 1,0 0 73,2 0 0,3-1 3,2-1 0,1 0 31,0-2 1,4 0-159,1-3 0,3 1 102,1 0 0,4-1 163,0 1 0,1-1 0,1 1 0,2 2 0,1-1 0,1 4 0,1-8 0,0 2 0</inkml:trace>
  <inkml:trace contextRef="#ctx0" brushRef="#br0" timeOffset="1620">291 544 8033,'5'-7'-695,"-3"3"664,5 0 1,-2 0 15,1 0 0,-2-2 260,1 2-90,-1-2 0,0 0 15,1-1 0,-4 1-67,1 0 1,1-2 7,-1 0 1,0 1-77,-2-2 1,0 1-23,0 0 0,0 1 103,0-2 1,0 2-125,0 1 1,-3-1 107,-1 1 0,1 1-170,-2 1 0,1 3 69,-2-1 1,-1 1 0,0 2-42,-1 1 1,0 1-1,0 4-176,1 2 1,0 1 30,1 3 1,-1 0 107,1-1 0,0 4 62,-1 1 0,2 2-42,0 0 1,2 1 148,3 1 0,0 0-89,0 3 0,1-2 58,1 2 1,3-3-64,3-4 0,3-2 34,4-4 0,-1-2-11,3-5 0,-2-1-4,2-3 0,0-4-43,0-2 1,0-4 30,-2-2 0,0-4 9,-2-1 0,-2-2-19,0-3 1,-4 0 114,2-1 1,-5 3-22,-2 3 0,-1-1 154,-1-1 0,0 1-55,0 1 1,-3 3-112,-1 3 1,-2 1-164,-3 0 1,1 0 102,-2 4 1,-1 0-300,-2 2 1,0 1 129,0 3 0,-2 0-299,0 0 0,1 2 140,3 2 0,-1 1-324,2 6 637,0-1 0,-2 6 0,2 0 0</inkml:trace>
  <inkml:trace contextRef="#ctx0" brushRef="#br0" timeOffset="2054">444 421 7936,'-2'-4'-581,"1"1"502,-5 3 0,5-2 69,-3 0 0,1 0 163,-1 2 1,2 1 1,-2 1 0,2-1-39,-3 4 1,1 0 14,-2 3 1,-3 0-149,0 3 1,0 0 125,1 4 0,0-1-336,-3 3 1,0 3 127,-1 4 0,-1 1-705,0 3 804,0-1 0,0 4 0,0-2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27:15.489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181 26 7593,'0'-4'-791,"0"0"901,0 2 0,0-1 66,0 0 26,0 3-26,0-6 12,0 5-59,0-2 45,0 3-180,0 0 0,0 3 86,0 2 0,0 2-228,0 2 0,0 2 127,0 0 0,0 1-264,0 1 1,0-2 76,0-1 0,0 1 208,0 2 0,0 0 0,0 0 0</inkml:trace>
  <inkml:trace contextRef="#ctx0" brushRef="#br0" timeOffset="1208">45 404 8148,'-3'0'-496,"-3"0"1,5 0 144,-4 0 666,4 0-52,-5 0-200,3 0 0,-2 0 220,1 0-36,3 0-8,-5 0-105,5-3 0,-2-1-63,3-2 0,0 1 47,0 1 0,1 0-117,1-3 1,0 1 94,2 0 1,0 0-183,3 2 1,-1-2 63,0 2 1,1 0-59,-1 0 0,1 2 55,-1 0 1,0 2-114,1 0 0,-1 2-4,1 0 0,-1 5 118,1-1 1,-1 4-148,0-1 1,0 2 67,-2 0 1,1 1 6,-3 1 0,1 0 30,-1 0 1,-1 2 10,1 0 0,-2-1 93,-2-1 1,1 2-106,-4 0 1,1 2 57,-2-2 1,-1 0-29,1-2 1,0-1 9,-1-1 1,1 0-5,-1-2 1,1-1 80,-1-4 0,1 1-68,0-3 1,-1 0 100,1-5 0,0 1-60,2-4 0,-1 1-29,3-4 1,0 0 80,2 0 0,0-1-67,0 1 1,0-1 61,0 1 1,2 0-50,0 0 0,3 4 163,-1-1 1,0 1-51,0-2 0,0 4-37,3 1 0,-1 1-61,0 1 1,2 0 4,0 0 1,-1 1-112,2 1 1,-2 1 127,-1 4 1,-1 1-151,-1 1 0,0 2 111,3-3 1,-3 1-294,0 0 0,-2-2-24,0 2 1,1-2-351,-1-1 648,0 1 0,-2-1 0,0 0 0</inkml:trace>
  <inkml:trace contextRef="#ctx0" brushRef="#br0" timeOffset="1742">263 444 8148,'1'-6'-844,"1"-1"0,0 1 788,2 2 0,-3-2 233,1 2 0,1-1-84,-1-2 0,1 1 121,-1-1 0,-1 1-126,1-1 0,-1 1 128,-1 0 1,0-1-120,0 1 0,-1 2 31,-1-1 1,1 3-56,-4-2 0,1 2 8,-2 0 1,-1 2-86,-2 0 1,1 0 50,-2 2 0,0 1-153,-1 3 0,-1-1 103,4 3 1,-3 2-156,0 1 1,1 2 96,-1 2 1,3-1-41,0 3 1,1 0 80,3 3 1,1 1-6,3 0 1,0 2 124,0-2 0,3-1-79,1 1 0,5-2-54,2-1 0,3-3 36,1-5 1,3-1 6,-1-2 0,-1-4 3,1 0 0,-3-6 53,1-1 0,-1-4-21,-1 0 1,-3-6 85,1 1 1,-3-2 22,1 1 0,-5-2-65,-2-1 0,1-2 1,-1 3-1,-1-1 1,0 0-1,-1 1 75,0 0 1,-1 1-64,-1 0 1,0 4-394,-4 0 0,1 1-33,-4 0 0,1 1-184,0 5 0,0-1-25,-3 3 1,1-1 533,-3 3 0,-3 0 0,0 0 0</inkml:trace>
  <inkml:trace contextRef="#ctx0" brushRef="#br0" timeOffset="1983">225 655 8201,'-3'-13'0,"2"0"0,-1 0 0,-1-2-347,1-3 1,0 0 250,2-1 1,1-3-1,0 1 1,2 0-20,1 1 1,1 3 0,2 1-1,2 1 115,-1 3 0,2-4 0,0 2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27:09.083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199 1 8283,'0'16'-555,"0"-1"0,0 1 277,0 0 1,0 2 221,0 1 1,0 2-40,0-3 1,0 3-458,0-2 552,0 3 0,0-6 0,0 4 0</inkml:trace>
  <inkml:trace contextRef="#ctx0" brushRef="#br0" timeOffset="1219">16 405 8146,'-1'5'-40,"-1"-3"0,1 0 67,-2 1-72,2-3 66,1 4 79,0-4 0,3-1-130,0-2 1,0 2 100,0-5 1,-1 2-57,3-1 1,-3-2 17,4 2 0,-4-3-154,4 1 0,-2-1 28,1 0 1,0 0 71,-3 0 1,0 0-140,3 0 1,-3 3 42,1 0 0,-2-1-236,2-1 247,-2 2 1,2 3 152,-3 4 0,0 3-68,0 6 0,-1-1 13,-1 3 1,1 0-30,-2 3 0,2-1 14,1 1 0,0-2-36,0 2 1,0-2 28,0 4 1,0-1 1,0-1 0,0-3-9,0 0 1,0-3 22,0 0 0,0 2-15,0-2 0,0-2 6,0-3 0,0-2 32,0 2-55,0-3 35,0 2 0,0-4-31,-3 3-15,2-2 1,-5 3 28,3-1 0,0-2-56,0 1 119,2 3 1,-5-3 47,4 3 325,-5-3-328,3 5 1,-1-6 417,0 5-355,3-5 0,-4 4 302,3-3-115,0-1 142,0 3-115,2-4-176,-3 0 1,5 0 139,2 0 0,-1-1-105,3-2 0,-2 2-68,2-5 0,0 4 42,3-4 1,0 4-267,0-3 0,0 3-35,0-1 1,-1 0-80,1 0 0,0 0-40,0 3 1,0 0 94,0 0 1,0 0-617,0 0 0,0 0-16,-1 0 767,1 0 0,0 0 0,0 0 0</inkml:trace>
  <inkml:trace contextRef="#ctx0" brushRef="#br0" timeOffset="1862">278 349 7212,'0'-5'-975,"0"-1"1271,0 5 0,0-4-115,0 3 0,0 0 369,0-3-132,0 3-61,0-5-18,0 2-157,0-2 0,0 1-50,0 1 179,0 3-326,-4-1 0,0 0 87,-4 1 1,0-1-79,0 3 0,0 1-17,0 1 1,-2 0-162,-1 3 0,-2 1-11,3 2 1,-4 0 140,4 3 0,-3-1-64,2 3 0,1-1 81,2 1 0,3 2 77,-1-2 0,5 3-78,-2 2 0,3-1 111,3 1 1,2 0-48,5 0 1,3 0 128,6 3 0,-1 0-281,6 3 0,-2-1 91,4 1 1,-4-7 254,-1-4 1,-3-7-73,0-4 1,-1-2 26,-2-2 0,-2-3-125,-3-6 1,-1-4 15,-1-3 0,-3-4 43,0 1 0,-3-1 101,1 1 1,-2-1-226,-1 4 1,0-2 75,0 2 1,-1 1-134,-2-1 0,-1 2 77,-4 3 1,0-2-324,0 2 0,-1-2 118,-1-1 0,0 4-408,-3 1 0,0 3 168,-3 0 1,0 3-88,1 3 527,-5 1 0,0 4 0,-4 2 0</inkml:trace>
  <inkml:trace contextRef="#ctx0" brushRef="#br0" timeOffset="2161">292 577 8027,'0'-8'0,"0"0"0,-2-3-339,-1 1 0,0-1 260,3 3 1,0-2-68,0-1 1,1-2-8,2 3 1,-1-4 152,3 1 0,0-2 0,3-1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5:54.90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186 58 6040,'0'3'54,"0"0"-20,0-3 719,0 0-472,0-3-222,0 0 61,0-4 1,0 3-61,0 0 1,0-1 6,0-1 0,0 0 53,0-1-52,0 1 0,0 1 24,0 1-105,0 3 1,0-1-13,0 4 1,0 1 75,0 4-260,0 2 0,0 1 1,0 3-23,0 0 40,0 2 0,0 0 191,0 2 0,0 0 0,0 2 0</inkml:trace>
  <inkml:trace contextRef="#ctx0" brushRef="#br0" timeOffset="1249">52 572 7929,'-4'-6'0,"-1"2"0,3-2-56,-2 2 0,2-2 225,-3 0 39,4-1 1,-4 1 0,3-1 135,0 1 1,1 1-128,-1-1 0,1 3-136,-1-4 30,1 2 1,2 0-1,1 0 151,2 0-116,-1 1 1,3 1-249,-2 0 0,2 3 0,0 0 100,1 0-183,-1 0 0,1 0 1,-1 3-370,0 1 430,1 2 0,-1 1 0,1 1-209,-1 3 0,1 1-78,-1 1 269,-2 3 1,1-2 0,-1 2-40,-1 0 0,0 0 24,-3-1 1,0-1-83,0 3 354,0-3 0,0 2-72,0-3 0,0-1 0,-1 1-10,-1 0 0,1-3 91,-3-1 1,2-2-53,-3-1 1,2 1-13,-2-1-50,0-2 1,2-1-1,-2-1 9,1 0 1,-1 0-13,-1-2 0,-1 0-6,1 0 1,-1 0 165,-2 0-161,2 0 0,-2-3 1,3-1 100,-1 1 0,1-3-33,2 2 1,-2-1 278,2 1-270,1-2 55,1 2 1,2-2 4,0 0 0,0 0-16,2 2 1,2-2-12,2 2 0,1-2 34,-1-1-75,1 4 1,0-3 0,1 3 40,0-1 0,1-1-105,0 3 0,-2-2 0,2 2 1,0 0-1,-1 1 0,0 1 0,-1 1 1,0 1-323,-1 0 1,-2 3-26,-2-1 1,1 2 82,-1 0 1,2 3-684,-2-1 454,0 1 482,-2-3 0,0 3 0,0 1 0</inkml:trace>
  <inkml:trace contextRef="#ctx0" brushRef="#br0" timeOffset="2026">200 584 8025,'-4'2'-390,"0"0"1143,2 0-327,0-2-139,-1 0-173,2 0-148,-2 0-52,3 0 0,2-1 146,0-1 1,3 1-150,0-4 1,0 1 86,2-2 0,-1-3-156,1 1 0,-1-4-7,0 2 0,3-3 28,0 1 1,1-1 48,-1 0 1,1 0-52,-1 0 0,0 1 0,-2-1 106,0 3 1,1-2-74,-4 4 409,-1 2-149,2 0 18,-4 3 1,2 0 0,-4 3 47,-1 3 1,1 5-139,-4 1 0,1 2-114,-2 0 1,0 3 139,2 1-243,-2 0 0,5 1 1,-3 1 53,1 1-80,-2 2 1,5-2 85,-3-1 1,3 2 0,0-3-230,0 1 286,0-2 1,0-2 0,0-1-42,0-1 43,0-2 0,0-2 0,0-1-13,3 0 25,-3 1 1,3-1 1,-3-1 19,0-1-40,-3 0 66,3 0 1,-5-1 31,2-1-33,-2-1 1,2 4 24,-4-3 1,1 0-26,0-2 1,-1 0 72,1 0-46,-1 0 27,-2 3 1,4-2 0,-1 1 5,0-1 143,0-1 1,0 0 346,0 0-330,-1 0-107,1 0 1,1 0-1,2 1 288,0 1-252,1-2 0,2 4 169,0-2-134,0-1-109,3 2 1,0-1-122,4 0 1,0 0 0,1-2-140,0 0 0,3 0-46,-3 0 60,4 0 0,-3 0-228,2 0 1,1 0 0,-1 0-437,1 0 534,-2 0 1,2 0 0,-1 0-1390,1 0 1648,-2 0 0,2 3 0,-2 0 0</inkml:trace>
  <inkml:trace contextRef="#ctx0" brushRef="#br0" timeOffset="2593">462 493 7824,'3'-7'15,"-2"1"1,4 0 0,-3-1 240,-1 1 24,3-1 0,-3 1 1,2 0-12,-1-1 0,-1 1-34,1-1-134,2 1 0,-3-1-52,1 1 1,-2 0-32,0-1 0,0 3-48,0 0 1,-2 2-301,-3 0 229,2 1 0,-3 4-114,0 1 1,-1 4 0,-2 2 52,0 0 1,1 2 109,-3 3 1,1 4-74,-1 0 232,-1 0 1,3 6 0,-2-2 20,3 0 1,1 1-168,0-2 0,4 1 5,1-2 0,2 0 72,2-4-15,1-1 1,7-5 0,0-2 13,2-2-54,1-2 1,1-5 0,0 0-1,1 0 1,1-4-10,-1-2-30,-2-3 0,4-4 1,-3-1-128,1-1 113,3-1 1,-6-1 43,1 0 0,-1 3-81,-3-1 0,-1-1 46,-4 1 1,-1 2-1,-4 3-139,-1 1 1,-2 0 104,-5 0-7,2 2 1,-7 0 0,1 3-559,-1 1 466,1-2 0,-2 5 194,0-2 0,0-2 0,2 3 0,0-2 0</inkml:trace>
  <inkml:trace contextRef="#ctx0" brushRef="#br0" timeOffset="2926">539 475 7666,'-6'0'1564,"-1"0"-1238,1 2 0,0 2 1,-1 2-115,1 1 1,-1 3-236,-2 3 1,2 1-104,-2 5 0,0-1-432,1 3 0,-1 2 152,3 1 1,-1-2-921,1 2 1326,-1-1 0,1 0 0,0-1 0</inkml:trace>
  <inkml:trace contextRef="#ctx0" brushRef="#br0" timeOffset="5719">931 63 7209,'-4'-3'38,"0"0"459,2 3-150,2 0-267,-6 0 0,4 3-133,-2 1 1,3 1 87,-1 2 1,1 0-48,1 2 1,-2 1-196,0 2 0,-1 1 99,3 0 0,0 3-248,0 1 0,0 1-3,0 2 359,0-1 0,0 3 0,0 1 0</inkml:trace>
  <inkml:trace contextRef="#ctx0" brushRef="#br0" timeOffset="7011">744 474 7979,'0'-4'413,"-1"1"-104,-1 3-165,1-3 1,-2 2 183,3-3-158,0-1 1,0-1-106,0 0 0,0-1 3,0 1 1,0-1-68,0 1 0,1-1 120,1 1 0,-1 0-190,4 2 0,-2-2-22,2 2-116,0 1 0,0 0 1,2 3-46,2 0 1,0 4-92,0 2 0,-1 1 126,2 4 1,-2 1-179,1 3 230,1-2 1,-3 6 0,1-2-41,-3 1 1,0 4 181,-3-1 0,0 1 6,-2-1 1,-1-1 134,-1-1 0,-2-1-54,-2-3 0,-1 0 139,-2-2 1,2-3-132,-1-1 1,1-2 81,0-1 1,1 0-123,-1-2 1,1-1 7,-1-3 1,3 0-65,0 0 1,2 0 19,-3 0 1,2-1-16,-1-1 1,-1-1 45,3-4-2,-3 1 0,3-1 0,-1 1 48,0 0 0,0-1 139,1 1 0,1-3-57,-1 1 0,1-1-97,1 3 1,0-1 94,0 1 0,1 2-60,1-1 0,-1 2 112,4-1 1,-1-1-124,2 2 1,1 1-16,-1-1 0,1 3-41,-1-2 0,3 2-116,-1 2 0,1 1 0,-3 1 0,1 2-148,-1-2 0,0 2 12,1 0 0,-1 2 41,1 1 1,-2 0-191,0 0 1,0-2-40,-3 2 0,2-2 91,-2-1 1,1 0 322,-1-2 0,-1 2 0,2-3 0</inkml:trace>
  <inkml:trace contextRef="#ctx0" brushRef="#br0" timeOffset="7637">919 514 7816,'0'-4'-856,"0"0"514,0-1 860,0-1 1,0 2-129,0-1 1,0 1 269,0-2-436,0-1 0,0 1 13,0-1 1,2 1-152,0 0 1,1-1 4,-1 1 1,-1-1-60,4 1 1,-1-1-18,2 1 0,-1 0-146,-1 2 0,0 1 66,3 3 1,-1 0-157,0 0 1,0 1 23,-2 1 0,2 4-3,-2 5 1,2 1-73,1 1 0,-3 1 85,0 1 1,-2-1 42,2 3 0,-2 0 78,0 2 1,-1 0 74,-1-2 1,0 1 0,0-1 0,-1 0 0,-1-1 0,-2 0 0,0-2 0,0-2 259,-1-2 0,-1-2-176,0 1 1,1-2-62,1-1 1,0-2-43,-3-2 32,1-1 1,0-1-15,-1 0 0,3-2-23,0-1 0,0-2-6,0 1 1,-2-2 68,2 0 0,0 0 125,0-1 1,2 3 124,-2 0-207,2-1-46,-1-1 48,3 0-47,0-1 1,1 1 156,1 2-117,2-2 0,2 3-29,1-3 17,-1 2 0,0-2 1,1 3-129,-1-1 1,1-1 107,-1 3 0,0-2-327,1 2 1,-1-1 5,1 3 0,-1 0-114,1 0 1,-1 3 98,0 2 0,0 1-7,-2 3 1,1-2-65,-3 4 0,1-2 353,-1 1 0,-1 1 0,2 2 0,-3 0 0</inkml:trace>
  <inkml:trace contextRef="#ctx0" brushRef="#br0" timeOffset="8221">1168 481 7816,'0'-4'-111,"2"-1"-86,0 0 0,2 2 272,-1-1 235,-1-1 0,-2 1 1,0 0 417,0-1-517,3-1 1,-3 0 16,2-1 1,-1 3-8,-1 0 0,-2 2-226,0-3 1,-2 3 178,1-2-374,-2 2 0,2 0 3,-4 2 0,1 0-114,0 0 0,-1 0 87,1 2 1,-1 0-26,1 2 1,-3 3 57,1 1 0,-3 1 71,3 0 1,-1 2 191,3 4 0,-1-1 24,1 3 0,0 0 64,2 2 0,1 3-138,3-1 0,0 0-18,0-1 1,3 1 20,1 0-126,5-2 0,1-3 1,3-4 14,2-2 1,1-1 58,1-5 0,1-1 5,-3-3 0,2-3 15,-2-1 0,0-5 101,-2-1 0,-3-1-43,-2-2 1,-1 2 151,0-4 1,-3-1-105,0 1 0,-2-2 159,0 2-253,-1-3 1,-1 2 0,-1-3 38,-1 2 0,-1 0-109,-1 2 1,-4 0-70,1 5 0,-3-2-184,2 4 0,-4-1-34,2 3 0,-2 2-204,-1 2 0,2 1 556,0 1 0,3 2 0,-3 2 0,0 3 0,-1 6 0</inkml:trace>
  <inkml:trace contextRef="#ctx0" brushRef="#br0" timeOffset="8563">1226 487 7816,'-4'7'-121,"2"-1"0,-1 1 121,1-1 0,-3 3 0,1 2 0,-2 1 23,0 1 0,-3 2 37,0 0-176,-2 6 0,3-4 0,-3 4-164,0-1 1,0 0 7,0 1 0,0 0 69,2 3 1,0-4 202,3 2 0,0-2 0,-1-1 0,1 0 0</inkml:trace>
  <inkml:trace contextRef="#ctx0" brushRef="#br0" timeOffset="9554">1495 456 7816,'-4'0'-1136,"2"-3"1113,-1 3 743,2-3-419,-5 0-194,6 0 0,-3-4 111,3 1-264,0-1 0,0 1 0,0-1 129,3 1 1,0-1 51,4-2 1,-3 2-9,0-1 1,0-2-39,3 2 1,-1 0 7,1 4 0,-1-2-64,0 2 0,1 1-98,-1 1 1,3 1-236,-1 1 0,3 0 146,-2 0 0,1 3-65,-1 1 0,2 3 68,-3 1 0,3 2 71,-3 3 0,0 0 44,-3 0 1,-1-1-7,-1 1 0,1 3 2,-2 1 1,-1-1 127,-3 2 0,-2-1 30,-4 5 1,0-2 64,-3 1 0,2-1 137,-1-1-220,-1-2 0,-2-2 0,0-2-27,1 0 1,1-3-66,0-1 0,3-5 11,0-2 1,1-1 69,0-1-139,4 0 1,-1-3 0,3-1 5,-1-2 0,-1-1 14,3-2 1,0 2 14,0-2 0,0 2 9,0 1 0,1 0 57,1-1 0,0 1-2,2-1 0,0 3 57,0 0 1,2-1 0,-2-1-1,1 0 1,2 0 0,-1 1 0,1 1 169,-1-1 0,1 1-521,-1 0 0,3 2-34,-1-3 97,1 4 0,-3-2 0,0 3-290,1 0 0,-1 3 120,1 1 1,-2 4-120,0 1 276,0 2 1,-4-1 194,1 3 0,-1 3 0,-1 0 0</inkml:trace>
  <inkml:trace contextRef="#ctx0" brushRef="#br0" timeOffset="10255">1758 353 7816,'-6'0'-445,"-1"0"725,1 0 1,1 0 0,1 0 810,-1 0-950,-1 0 1,2 0 0,0 0 154,-1 0-642,2 3 1,-3-3 88,2 2 171,1 2 1,0-3-8,3 4 1,0-3-185,0 2 1,1-2 47,1 0 0,2-2 67,2 0 1,3 0 73,-1 0 0,3 0 26,-2 0 1,2-2 22,0 0 1,-2-3 9,0 1 0,0 0 85,-1 0 1,1 2-65,-3-2 1,1 1 164,-1-1 273,-2 3-98,1-2-263,-4 3 0,1 1-7,-4 1 0,-1 3-11,-4 4 1,1 0-49,-1 0 0,-1 0-14,-1 2 1,1 0 16,1-2 1,1 1-23,-1-1 1,1 0-42,0 0 1,0-2 35,2 1 1,-1-3-23,2 0-69,1-4-243,2 2 270,0-3 0,3 0-18,1 0 0,0 0 96,0 0 1,1 0-8,1 0 0,0 0 12,1 0 1,-1 0 7,1 0 1,-1 0 12,0 0 1,1 3-68,-1 1 1,1 2 10,-1 0 1,-2 1 72,1 2 0,-4-1 102,1 2 1,-1 1-68,-1 2 0,-1 0 129,-1 0 0,-1-1-6,-4 1 1,1-1-93,-1-1 0,-1 0 143,-1-2 0,-2 2-201,0-3 1,-1 1-228,-1-3 0,1-2-20,1-2 0,-1-1-294,2-1 1,-2 0 178,1 0 1,3-1-57,4-1 0,-1 0 374,2-2 0,1 0 0,2-3 0</inkml:trace>
  <inkml:trace contextRef="#ctx0" brushRef="#br0" timeOffset="10822">2021 366 7710,'0'-7'-356,"0"1"999,0-1-260,0 4-447,-3 0 0,0 3 106,-4 0 0,-1 1 34,-1 1 0,0 1-37,0 4 0,-1-1-136,-5 1 0,1 1-73,-1 1 0,-1 2 70,1 0 1,-2 1-74,2 1 1,3 0 30,1-1 1,2 2 109,-1 1 1,2 1 26,2 3 0,0 3-4,4-1 0,0 1 42,2 0 0,1-2 162,1 1 0,1-4-33,4-2 1,0-4-76,2-3 0,1-3-268,5-3 1,-1-2 128,4-2 1,-1-2 105,5-2 1,-4-4 11,1 0 1,-4-2-8,0-1 1,-2-2 37,0 0 0,-4-3 215,-2 1 0,-1 1 73,-4-2 1,2 1-133,-2-2 1,0 3-306,-2 1 1,0 1-127,0 1 0,-1 3-241,-1-1 0,-1 4 68,-4 0 1,-1 4-325,-1 3 1,-2 0 180,0 0 494,-1 0 0,-1 3 0,0 0 0</inkml:trace>
  <inkml:trace contextRef="#ctx0" brushRef="#br0" timeOffset="11312">1989 444 7652,'3'-3'52,"3"-1"0,-5 0 69,1 0 1,1 1 30,-1-1 1,2 2 29,-2-2 1,1 2-76,-1 0-273,-1 1-254,2 1 0,-4 4 194,-1 2 1,-1 2 36,-4 2 1,0 1 150,-2 2 1,-1 2-25,-5 3 0,1 0 108,-4 1 0,2 3 201,-1 2 0,-4-1-240,2 3 0,-1-4 9,3 4 1,2-5-172,4-2 1,3-4 154,3-4 0,3-2 0,2-2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5:38.89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1740 72 8043,'0'-6'-706,"0"1"675,0 1 1,0 2 225,0-2-92,0 2 38,0-1 1,0 3 138,0-3-28,0 3-120,0-3 1,0 6-113,0 1 1,0 2 94,0 0 0,0 3-249,0 2 1,0 2 65,0 2 1,1 1-358,1 1 0,-2 1 59,3-1 366,-3 2 0,3 3 0,1 1 0</inkml:trace>
  <inkml:trace contextRef="#ctx0" brushRef="#br0" timeOffset="-6372">52 585 8176,'-4'0'-965,"2"3"1070,2-2 1,-3 2 441,1-1-242,0-1 0,0 3 146,0-2-369,0-1 0,1 2 213,-1-1-335,1-1-42,-2 2-3,3 0 1,1-3-38,1 2 1,0-1 106,2-1-161,0 0 1,3-1 29,-1-1 0,0-1 53,-2-4 1,2 1 45,-2 0 1,2-3 63,0 0 0,-2 0-21,1 1 0,-2 0 18,1-3 0,1 3-8,-2 0 0,1 1 16,-2 0 101,0 1-102,-2-1-11,0 4 1,0 1-4,0 4 0,-1 2-114,-1 5 0,2 1 34,-3 2 1,3 3-160,0 0 0,0 5-36,0 0 0,-1 0 122,-1-1 1,1 1 100,-1-1 1,1-1-98,1 0 1,0-1 227,0-2 0,-2 0-120,0-5 0,-1 2 274,1-4 63,1 1-179,-4-3 21,1-2-121,-2 1 1,-1-4 89,1 1 0,2-1-82,-1-1 0,1 0 174,-2 0 1,-1 0-100,1 0 1,1 0 172,1 0 1,0 2 11,-3 0-191,4 0 0,-2-1 90,3 1 36,0-1-143,2 2 129,0 0-102,3-3 0,0 3-40,3-3 1,1 0-1,-1 0 1,1 0-54,-1 0 0,3 0-129,-1 0 0,2 0-157,-2 0 0,0 2 94,3 1 0,-3 1-400,3-2 1,0 2 246,1-2 1,-1 3 326,0 0 0,-1 0 0,3 2 0</inkml:trace>
  <inkml:trace contextRef="#ctx0" brushRef="#br0" timeOffset="-5781">264 597 8004,'3'-1'-360,"-1"-1"-16,-1 1 1,1-4 624,0 0 0,1 2-47,-1-1 0,0-1-29,2-1 0,-3-1-25,2 1 1,-1 0-30,1-1 0,-1-1 68,-2-1 0,0 1 152,0 1-42,3 1-118,-3-1 0,2 2-171,-4 0 1,1 0 82,-3 3 0,1 0-157,-1 2 1,-2 3 40,-3 1 1,0 3-128,0 1 0,2 2-15,-4 3 0,1 3 96,-1 1 0,-1 2-161,1 2 1,2 2 33,1 3 1,1 0 131,3-1 0,1 1-18,3-1 1,1 1 91,4 0 0,0-2-83,5-3 0,3-2-179,2-6 0,2-3 152,-2-2 1,0-1 141,-2-3 0,-2-4 25,-1-4 1,-2-6-138,1-2 1,-2-3 343,-1-2 1,-1-2-109,-1 2 1,-3-1-4,1 1 1,-1-1 0,-1 3-1,0 1 1,0 1 0,0 2-1,-1 4 1,-1 2 148,-2 2 0,-2 3-439,0 0 1,0 3 111,-1 4 0,-1 2-602,-1 4 1,0 2 284,3 0 1,0 0-345,-1 0 0,3 0 678,0 2 0,2 0 0,-1 2 0</inkml:trace>
  <inkml:trace contextRef="#ctx0" brushRef="#br0" timeOffset="-5238">489 559 8051,'0'-6'-1383,"0"0"1677,0-1 1,0 3 328,0 0-25,0-1-410,0-1 0,-1 0-102,-1 2 1,1-1-42,-3 3 1,-1 0-112,-1 2 1,-1 0-31,1 0 0,-2 0 141,-1 3 0,-2-2-134,0 3 0,-1 1 93,-1 4 0,0 1-54,0 3 1,3-1 50,2 1 0,1 3-173,0 1 0,1 2 52,-1 3 0,4-2-71,1 4 0,4-1 175,2 3 0,3 2-5,1 0 0,3-3-98,4-4 1,-1-2 52,3-2 1,0-5 26,2-5 1,0-4-16,-2-5 0,1-8 94,-3-8 0,-1-2 12,-3-4 0,-2-1 140,-3-1 1,0 0-29,-2-1 0,-1 1 159,-3 2 1,0 2-23,0 3 0,-5 0-59,-1 0 1,-5 4-451,0 2 0,-1 5 138,0-1 0,-4 3-242,-1 2 1,1 1 75,1 3 236,2 0 0,-3 6 0,0 1 0</inkml:trace>
  <inkml:trace contextRef="#ctx0" brushRef="#br0" timeOffset="-4929">520 502 7938,'-6'6'-557,"-3"1"390,1-1 0,-1 3 308,3 2 0,-1 4-50,1 2 0,-3 4-412,-2 3 1,1 1 6,-1 1 1,3 0 313,0 2 0,-2-2 0,0 5 0,-3-1 0</inkml:trace>
  <inkml:trace contextRef="#ctx0" brushRef="#br0" timeOffset="-2545">790 591 7971,'-5'0'-266,"1"2"0,2-1 494,-2 1 0,2 0-45,0 0 1,-1-1-146,1 4 1,-1-4 255,1 1-344,1 2 181,-1-1-156,2 4 0,2-2 80,3 0 0,0 0-165,2-3 0,-1 0-50,1-2 0,0 0 33,1 0 0,-1 0 16,2 0 0,0-1 44,0-1 0,-1-2 63,-1-5 0,-1 2-36,1-1 0,-3-2 77,0 2 1,-2-4-33,3 2 0,-3 0 24,2 2 0,-3 1 32,2 0 0,-3 1-37,0-1 19,0 4 1,0 0-32,-3 3 1,2 1-4,-3 1 0,2 2 3,0 5 1,-1-1-43,1 2 0,-2 2 24,2 3 0,0-1-3,2 3 0,-3-2-54,1 2 1,0 0 56,2 2 0,0 1-192,0-1 1,0 2 103,0 1 0,0-1-83,0-2 1,2 0 66,0-2 0,1-1 38,-3-4 0,0 0-20,0-1 1,0-2-12,0-2 97,0-1 0,0-1 0,-1-2 0,-1 0 98,-3-2 0,2 0-35,-1-1 214,-1 0 1,-1 0-80,0 0 1,-1 0 176,1 0 1,-1 0-92,1 0 1,-1 0 290,1 0-232,0 0-130,-1 0 1,3 0-89,0 0 225,2 0-264,-1 0 1,8 0-71,2 0 1,1-1 45,1-1 0,-2 2-16,2-3 0,0 3-209,-1 0 1,3 0 74,-2 0 1,1 0-272,-1 0 0,-1 0 146,-1 0 1,1 0-300,1 0 1,2-2 178,-3-1 1,1-2 338,0 1 0,-2-2 0,2 0 0</inkml:trace>
  <inkml:trace contextRef="#ctx0" brushRef="#br0" timeOffset="-2062">969 572 7948,'-6'0'0,"-1"0"-510,4 0 0,-2 1 103,3 1 585,-3-1 0,4 2 55,-1 0-17,1-3-149,1 6 0,3-3 0,1 1 1,4-1-142,1-3 1,2 2 102,0 0 0,1 0-133,1-2 0,-3 0 44,1 0 1,0 0-69,2 0 1,-3 0 114,1 0 1,-2 1-295,1 1 292,-2-1 1,1 3-5,-2-2 1,-4-1 87,-1 3 0,-1 1-95,-1 1 1,-1 3 139,-1-1 0,-1 4-71,-4-2 1,0 2 37,-1 1 0,0 2-47,-3 0 0,3 2 114,0-2 0,1 1-145,0-1 1,1-2-81,2 2 1,-1 1-219,3-1 0,0-2 100,2-3 0,0-2 28,0 1 1,0-2 166,0-1 0,3-2 0,0-1 0</inkml:trace>
  <inkml:trace contextRef="#ctx0" brushRef="#br0" timeOffset="-1827">976 770 7948,'0'-6'0,"0"1"-1384,0 1 889,2 0 563,-1-3 1,5 2-23,-2 1 1,2 1 10,0 3 0,1-2-148,-1-1 1,1 1 80,2 2 1,-2 3-167,1 1 1,2 0 115,-2 0 1,3-2 59,-2 3 0,-1-4 0,1 5 0,1-3 0</inkml:trace>
  <inkml:trace contextRef="#ctx0" brushRef="#br0" timeOffset="-1344">1220 675 7948,'0'-4'-308,"0"2"16,0-1 1,2 1 542,1-2 0,-1 2-32,-2-2 0,0 1 74,0-1 0,0 2-90,0-2 1,0-1-163,0-1 1,0 0 12,0-1 1,0 1-93,0-1 1,-2 1 93,-1 0 1,-1-1-103,2 1 0,-3 0-285,1 2 0,-2 1 147,0 3 0,-1 0-149,1 0 0,-1 3 121,1 1 0,0 5 126,-1 4 0,3 1-46,0 3 0,0 2 295,0 2 0,1 1-48,3 0 1,0-1-36,0 2 1,3 2 7,1 1 1,5 0-14,1-5 1,5 0-229,0-4 0,2-5 121,0-5 0,2-4-18,0-6 0,-2-3 25,0-5 0,-2-4 3,0-5 1,-5 1 42,-1-2 0,-3 2 15,-1 1 1,0 1 153,-3 2 0,0-2-111,-2 4 1,-3-1-186,-1 3 0,-3 0 141,-1 0 1,0 2-469,-3 3 1,1-1 154,-3 1 0,-2-2 278,0 2 0,0-2 0,-1 4 0,0-2 0</inkml:trace>
  <inkml:trace contextRef="#ctx0" brushRef="#br0" timeOffset="-1069">1329 558 7873,'-4'7'-669,"0"-1"1,0 4 400,-3 0 1,3 2 267,0 1 0,-1 3 0,-4 1 0,1 4 0,-2 3 0,-1 1 0,-2 0 0,0 1 0,0 5 0,1 2 0</inkml:trace>
  <inkml:trace contextRef="#ctx0" brushRef="#br0" timeOffset="1115">1585 636 7912,'-6'0'-159,"1"0"230,1 0 1,2 3 277,-2-1 1,1 0-119,-1-2 1,2 2 202,-2 0-203,2 0 1,-1 0-221,1 1-62,1-1 1,-1 0-74,4 0 1,-1 0-17,4-2 0,-1 0 81,2 0 1,1-1-12,-1-1 1,3 1 16,-1-3 0,1-1-93,-3-4 1,1 2 59,-1-2 1,0 0 81,1 1 1,-1-3-22,1 2 1,-3-1-1,0 1 0,-2 0 53,0 3 1,-1 0-69,1-1 82,-1 4-51,2 0 1,-4 8-17,-1 1 1,1 7 19,-1 0 1,-1 3-140,1-1 0,0 3 47,2-1 0,0 1 22,0-1 1,0 2 49,0-2 0,0 1 0,0-1 0,0-2 16,0-2 0,0 0-40,0 0 1,0-3 118,0-2 0,0-1-95,0 0 34,-3-1-11,3 1-247,-3-4 216,0 3 0,1-5-9,-2 4 1,2-3 27,-2 2 0,2 0-22,-3 0 1,1 2 77,-2-2 0,-1-1-77,1 2 1,-1-2 14,1 2 0,0 0 20,-1-3 913,-2 0-644,-1-2 0,1-1 144,2-1-104,4-2 0,3-2-72,0 0 1,0 1-27,0 1 0,0 2-57,2-2 1,2 0-25,2 0 0,1 1 30,-1 3 0,3 0 10,-1 0 0,4 0-118,-1 0 1,1 0-183,0 0 1,1 1-160,0 1 1,-2-1 165,-1 3 0,1-2-76,2 0 1,0 1 46,0-1 0,-3 0-351,1-2 0,-3 0 68,0 0 0,2 0 435,-2 0 0,4-3 0,-2 0 0</inkml:trace>
  <inkml:trace contextRef="#ctx0" brushRef="#br0" timeOffset="1850">1848 539 7986,'0'-6'-50,"0"-1"1,0 3 0,0 0-81,0-1 407,0 2 1,-2-1-63,0 2 1,0 1 318,2-3-358,-3 2 1,1-1 40,-2 0-19,0 3 1,-3-3-164,1 3 0,-1 0 74,1 0 0,-1 3-122,-2 1 0,2 2-86,-4 0 0,3 1 120,-1-1 1,2 3-123,1-1 0,-3 3 20,1 0 0,1 1-94,3-2 0,2 2 77,-2-1 0,2-1 53,0 1 0,1-3-64,1 0 1,1-1-9,1 0 0,2-2 23,2 0 0,1-2 31,-1-3 1,3 2 110,-1 0 1,4 1-97,-2-1 1,2-1 114,-2 3 0,2 0-161,-1 0 1,1 3-121,1-1 1,0 1 192,0 4 1,-3 0-1,1 1 1,-3 1-90,1 0 0,-4 2 42,-1 0 1,-3 2 99,1-2 1,-1 0-104,-1-2 0,-3 0 145,-1 0 0,-2-3-36,0 1 0,-1-5 50,1 0 0,-1-4-22,-2 0 1,1-1-59,-2-1 0,0-3 38,-1-1 0,0-2-25,2-3 1,0-2 116,0-4 1,3-1-68,0-3 0,0 2 29,4-1 0,0 2-49,2-1 0,0-1-15,0 3 1,0 0 44,2 2 1,2 0 2,2-2 1,1 4-152,-1-2 0,3 2 112,-1 0 0,2-1-468,-2 1 1,-1 0 189,2 0 1,-2 0-842,-1 2 1074,1 1 0,2-4 0,1-2 0</inkml:trace>
  <inkml:trace contextRef="#ctx0" brushRef="#br0" timeOffset="2399">1984 635 7857,'0'-8'-47,"0"-1"1,0 2-193,0-1 1,0 1 470,0-1 0,0 1 0,0-2 1,0 0-89,0 0 0,0-1 20,0 1 0,-1 0-173,-1 3 0,1 0 18,-1-1 0,-2 1-95,0 2 1,1 1 142,-2 3 1,1 0-162,-2 0 1,-1 2-106,1 2 1,-1 1 63,1 6 1,-1 0 24,1 4 0,0 1 76,-1 4 0,1-1 78,-1 0 0,3 0 1,0 1 0,2 1 124,0 0 1,2 2-62,2-2 1,3-2 117,3 0 0,2 0-299,3-4 1,2-2 90,0-3 0,2-5 36,-2 0 1,1-4 12,-1-1 1,-1-6-133,3-2 1,-3-4 79,1-3 1,-2-1 20,-2-1 0,-2-2 65,-2 2 0,-4 0 169,-1-1 1,-1 3-237,-1 2 1,-3 0 52,-1 0 1,-4 0-345,-1 1 1,-3 1 108,-1 0 0,1 1-116,-3-3 0,1 2-148,1 0 1,1 3-183,1 0 1,0 1 603,3 0 0,-4 1 0,2 0 0</inkml:trace>
  <inkml:trace contextRef="#ctx0" brushRef="#br0" timeOffset="2700">2034 547 7954,'-6'0'-640,"-1"0"698,1 2 1,1 2-44,1 2 1,2 4-125,-2 3 1,2 2 99,-3 4 9,4-1 0,-8 9 0,2 0 0</inkml:trace>
  <inkml:trace contextRef="#ctx0" brushRef="#br0" timeOffset="4017">2548 44 8083,'0'-6'0,"0"2"0,0-1 0,0 0-495,0 3 0,0-4 747,0 2-32,0 1 481,0 0-444,0 3 0,0 5-146,0 1 1,-1 6 75,-1 0 1,2 2-337,-3 3 1,2 0 120,-1 2 0,1 1-523,-1-1 0,1 0 109,1 0 442,0 1 0,-3 2 0,0 1 0</inkml:trace>
  <inkml:trace contextRef="#ctx0" brushRef="#br0" timeOffset="5768">2348 649 6841,'-3'0'1151,"0"1"-777,3 1-291,0-1 1,-1 2 172,-1-3-365,1 0 190,-2 0 0,3 0-180,0 3 80,0-3-106,0 3 125,3-3 1,0-1-145,1-1 1,2-1 105,-2-4 1,2 1-12,0-1 0,1-1-13,-1-1 0,1-2 45,-1 0 0,1-1 17,-1-1 0,0 3-35,-2-1 42,2 3 34,-6-1-14,3 2 1,-3 5 3,0 2 0,0 5 7,0 3 1,0 3-69,0 0 0,0 2 1,-2 1 54,0 1-158,0 3 1,2-2 82,0 1 0,0 1-13,0-3 1,0 2-1,0-2-42,0 2 75,0-3 0,0 1-33,0-4 0,0 0-9,0-2 1,0 1 223,0-1-140,0-1 142,0-1 1,-1-1-102,-1-2 1,1-1 48,-4-3 1,3 0-21,-2 0 1,0 2 91,-3 0 0,3 0-63,0-2 0,-3 0 87,-1 0 1,-1 0-10,3 0 1,-3 0-54,1 0 0,-3 0-48,2 0 1,1 0 20,1 0 0,1 2-2,0 0 78,-1 1-28,4-3 5,0 2-89,3-1 1,3 3 52,1-2 1,2-1-39,0 1 0,1-2-58,2 0 0,-2 2 59,4 1 0,-2-1-217,1-2 0,1 0 11,2 0 0,-2 0 0,-1 0-47,2 0-28,-3 0 1,2 0-250,-2 0 1,2 0-239,-3 0 1,1 0-12,-3 0 690,1 0 0,-1 0 0,0 0 0</inkml:trace>
  <inkml:trace contextRef="#ctx0" brushRef="#br0" timeOffset="6493">2580 616 6616,'4'-6'371,"-1"0"-93,-1 2 1,-1-2 24,1 2 0,-1 0-95,-1 0 1,0 0-3,0-3-10,0 1 1,0-1-96,0 1 65,0 0 19,0-1-142,-3 1 0,0 2 226,-4-1-322,1 4 0,-1-2 88,1 3 0,-1 3-88,1 1 0,-1 2 115,-2 0 1,2 3-141,-1 2 0,1 1 20,0 1 0,1 2-109,-1 0 0,1 2 118,0-2 0,1 2 1,2-2-70,0-1 108,1 3 0,2-4 1,0 0-89,0-1 143,0-5 1,3 2-75,1-5 0,2-1 65,0-3 1,0-1-72,1-1 1,1-2 5,1-5 0,-1 2 32,-1-4 1,0 0-4,2-2 0,-2 1-6,1-1 1,-1 0-8,0 0 1,-1 0 0,0 0-14,-2 1 27,2-1 0,-5 1 0,3 0 33,-1 2 1,-1-1 0,-2 1-9,0 1 1,0 2-1,0 1-31,0-1 13,0 1-37,0 2 1,-1 2 44,-1 2-22,1 2 0,-2 4 1,1 3 4,0 1-6,0-2 1,1 6-1,0 0 3,-1 2 1,0 1-6,2 2-55,0 0 1,-3 1 57,1-1 1,0 2-330,2 1 1,0 2 137,0-1 1,0 2 0,1 0-276,1-1 313,-1-2 0,2-7-208,-1-2 1,0-3 366,2-6 0,0-1 0,3-3 0</inkml:trace>
  <inkml:trace contextRef="#ctx0" brushRef="#br0" timeOffset="7077">2733 635 7918,'4'-6'-85,"-1"2"594,-3-1-305,0 1 0,0 0 1,0 0 374,0-1-445,0 2 0,0-3 84,0 2 0,0 0-153,0 0 0,-1 0-43,-1 0 0,0-2 1,-2 2-1,0-2 0,-1 1 1,1 0-1,-1 1 0,-1 1-455,0 2 311,-3 0 0,2 1-127,-2 0 0,0 1 79,0 1 0,-1 2 87,1 5 0,0-1 0,1 5-29,-1 0 139,1 4 1,4 0 0,0 2-139,1 0 190,1 0 1,2 1-68,0 2 1,3-2 0,2 1 2,3-1-94,4-1 0,3-3 0,1-3 72,0-4-39,2-2 0,-2-3 1,3-3-4,-2-2 112,-2-6 0,-3-3-56,-1-3 0,-1-2 1,-3-2 300,0 1-182,0-3 0,-4 3 58,2-3 1,-3 0 23,-2-1 1,0 2-121,0 1 0,0 1 0,0 4-247,-2 1 164,1-1 1,-5 3-363,2-2 1,-2 3-147,-3 3 0,2 0 503,-2 3 0,-1 0 0,0 2 0</inkml:trace>
  <inkml:trace contextRef="#ctx0" brushRef="#br0" timeOffset="7385">2766 571 7852,'-3'7'0,"2"1"-115,-3 1 1,1 2 162,-1 0 0,0 1-157,-2 1 1,-3 3-1,0 1 123,2 1-213,-3 1 1,2 1-1,-3 2-437,0 1 409,1-1 227,-2 0 0,5 1 0,-2-1 0</inkml:trace>
  <inkml:trace contextRef="#ctx0" brushRef="#br0" timeOffset="8711">3363 0 7886,'0'4'0,"-1"2"-115,-1-2 0,1 2 0,-1 1-121,1 1 1,-1 0 264,0 3 0,0 0 53,2 1-260,0 4 1,0 0 0,0 2 28,0-1 0,-1 0-27,-1 2 1,1 2 175,-1 1 0,1-1 0,1-2 0</inkml:trace>
  <inkml:trace contextRef="#ctx0" brushRef="#br0" timeOffset="10504">3132 636 7975,'-4'-3'-1554,"-1"0"1624,4 0 0,-3 2 656,2-4-411,1 4 275,-1-5-136,-1 6-116,2-6 0,-4 5-41,3-4 1,0 3-87,2-2 1,0 0-194,0-3 1,0 1 279,0-1-358,0 1 0,3-1 0,1 0 173,2-1-213,3 1 1,-1-3 0,2 3 11,2-1 0,-2 3-217,0-2 149,-2 5 0,4 0 0,-1 4-90,1 2 0,-2 6-74,-1 3 0,-2 2-113,-1 4 80,1 4 1,-4-1 112,-1 4 0,-1-1 0,-1-1-3,0 0 0,-3-1 422,-1 0-201,-2-1 0,-2-3 0,-1 1-20,1-1 83,-2-3 1,3 0 0,-1-4 95,0-1 1,1-4 16,0-3-30,-1-2 0,5 0-123,-4-4 184,4-2 1,0-5-32,3-2 1,0 1 0,0-1-53,0 0 1,0 0 157,0 0 0,0-1 10,0 4-96,0-3 1,1 3-46,1 0 1,-1 0 187,4-1 0,-1 2-150,2-1 0,1 4-206,-1 1 90,3 0 0,-2 2 0,3-1-189,-1 1 0,-2 4-189,2 1 1,-1 2 79,0 0 0,-1 2-301,2 0 416,-5 2 0,2 1-275,-2 0 0,1-1 55,-1 0 0,1 2 67,-3-1 1,1-2 284,-1 0 0,-1 1 0,2 0 0</inkml:trace>
  <inkml:trace contextRef="#ctx0" brushRef="#br0" timeOffset="11019">3356 693 7960,'5'-6'-142,"-1"2"0,-1-2 95,2 2 0,0 1 0,-3-1 142,2 1 107,-3-2-96,5 2 0,-3-4 68,1 1 0,-1 2 0,-3-1 64,0 0 0,2 0-46,0-2 0,1 1 46,-3-1-182,0 1 1,-1-3 235,-1 1-351,-2-1 0,0 3 1,0 0-41,-1 2 1,1-1 70,0 3-6,0 0 1,-3 2 0,1 2 52,-1 3-44,-2 0 1,2 3 0,-2 0 46,2 3-81,1 4 1,-3-1 77,1 3 0,-1 1 0,3 3 5,-1 0 0,3 3-7,0 0 1,2-1-66,0 0 1,3 1-58,3 1 111,0-2 0,9-2-201,-3-3 1,3-6 0,1-6-3,1-3 0,2-4 97,-2-6 0,0-1-181,-2-10 137,3-1 1,-3-2 0,2-3 87,-1 0 0,-3 2 99,-1 1 1,-3 1 156,0 0 0,-1 2-176,-4 1 108,0 1 1,-2 3-87,0 0 0,-3 3 1,-2 0 13,-3 1 1,0 1-188,-2 3 1,-1 0 41,-2 3 1,1 0 0,1 2 0,1 0 0,0 1-278,0 1 0,2 2 0,-1 2 97,2 0 1,4 4 264,0 0 0,3 2 0,0-2 0,-3 5 0,-1-1 0</inkml:trace>
  <inkml:trace contextRef="#ctx0" brushRef="#br0" timeOffset="11447">3567 648 7945,'3'-3'-21,"0"-3"0,2 3 0,-1-2 277,1 1-48,-2 0 1,0-3 1,-1 1 1,-1-1 0,1 1 282,-1 0-305,2-1 0,-2 1 1,1-1 0,-2 1 0,0 0 193,-2 2-247,1-2 1,-5 5-173,2-1 3,1-1 1,-3 2-1,2 0-190,-2 2 1,-1 1 62,-1 5 0,1-2-94,-2 6 1,0-2 14,0 4 236,-2-1 0,3 5 1,-2-1 20,1 0 0,0 2 17,3 1 1,0 3 150,2 1 0,1 0-107,3 1 17,0-4 1,6 5 0,2-5 21,4-1-191,0-3 0,2-7 1,1-2-95,2-4 1,-1-3-33,1-2 147,-2-8 1,0-3 0,-2-6-72,0-1 0,-2-1 10,-1 0 0,-2-1 82,1 3 1,-2 0 157,-1-1-141,1 1 0,-4 3 0,0 1 135,-3 1 1,0 4-271,-3-1 0,0 3 133,-4 0-50,1 3 0,-1 0-183,-2 3 1,1 0 0,-2 3-1030,-2 1 1279,3 1 0,-3 4 0,2-1 0</inkml:trace>
  <inkml:trace contextRef="#ctx0" brushRef="#br0" timeOffset="11846">3638 629 7886,'0'-4'-515,"0"-1"728,0 4-80,0-2 1,0 4 0,0 1-172,0 2 1,-2 2-2,-3 0 1,2 3 112,-1 0 0,-1 3 347,-1 0-356,-1 1 0,0 6 0,-1-2-110,0 1 0,-4 4 23,2-1 1,0 3-175,-1 0 0,3-3 196,0-1 0,1-1 0,0-3 0</inkml:trace>
  <inkml:trace contextRef="#ctx0" brushRef="#br0" timeOffset="12336">3439 598 7974,'0'-4'-90,"0"2"218,0 7 0,-2 0-210,-1 6 1,-2 0 100,1 1-121,-2 4 0,-2-2 0,-1 4-72,-1 2 1,1 2-192,-2 4 0,1 0 365,0-1 0,-5 4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6:27.35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19 212 7846,'-2'7'-900,"0"-1"1155,-2-2-26,2 2 87,0-3-46,-1 1-221,2 1 73,-2-4 0,3 1-73,0-4 1,1 1 139,1-1-92,-1-1 1,2-1-52,-1-2 1,0 1 114,2 1-218,-2 0 1,3-3 83,-3 1 0,2 0-97,-2-1 1,2 1 70,-1-1 1,2 0-25,-1-1 0,-1 0 85,2-3 0,-2 1 6,2 0 1,0-3 46,-1 3 0,1-2-80,0-1 1,0 2 5,-3 0 0,2 3 11,-2-3 0,3 3-57,-3 0 64,0 1 0,-1 1-162,1 2 82,-2 1-5,3 3 1,-2 0 15,1 0 0,-1 1 21,1 1 0,-1 1-65,-1 4 1,3 0 54,1 1 1,-1 2-162,2 3 1,-1 3 88,2 1 0,1 4-369,-1 3 0,-2-1 149,1 0 1,-1 1-102,2 1 0,1 2 86,-1-1 0,-1-2 161,-1-5 1,-3-2 144,1-2 0,1-2 0,-1-3 0,3 0 0,-1-4 0</inkml:trace>
  <inkml:trace contextRef="#ctx0" brushRef="#br0" timeOffset="359">91 192 8148,'-4'2'-28,"-1"0"1,3 1 151,-2-3 0,2 0 367,-2 0-419,2 0 294,-1 0-359,3 0 0,1 0 126,1 0 1,0-1-135,2-1 1,-2 1 121,2-1 0,1 1-394,1 1 1,0-2-89,1 0 1,-1 0-620,1 2 980,-1 0 0,3 0 0,1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27:40.913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161 14 6447,'0'-4'-18,"0"2"233,0 2-109,0 0-48,0 2 1,0 2-135,0 2 1,0 2 110,0 0 1,2 1-191,0 4 1,0-2 60,-2 4 1,0-1-190,0 1 283,0 2 0,3 5 0,1 0 0</inkml:trace>
  <inkml:trace contextRef="#ctx0" brushRef="#br0" timeOffset="1282">193 456 7847,'0'-4'-122,"0"-2"1,0 5-300,0-3 445,0 2 233,3-3-90,-2 1 1,2 0-16,-3-1 0,-1 3-13,-1-2 0,0 3-3,-2-2 1,2 3-62,-2 0 0,-1-2 20,-1-1 0,-1 1-3,1 2 0,-1 0-45,-2 0 1,2 0 60,-4 0 0,1 3-143,-1 1 1,-1 2 81,1 1 0,1-1-143,0 0 0,1 2 100,-2 0 1,4 0-97,-2 3 1,3-1 74,1 0 1,0 2-110,3-4 0,-2 3 55,2-3 0,0 1 46,2-3 0,0 0-13,3-2 0,-1 2 7,3-2 1,0-1-23,0-1 0,0 0 24,2 0 0,-1-1-11,1 1 0,1-1 14,1 1 1,0-1-60,-1 1 0,2 1 9,3-1 0,-2 3-79,0-1 0,-3 0 25,3 0 1,-3 1 58,3 4 1,-3-2 83,1 2 0,-3-2-88,-2-1 1,1 1 118,-3 2 0,1-2-62,-3 1 1,0 2 42,0-2 0,-3 1 27,-2 0 0,0-2 1,-2 2 0,1-4 0,-1-1 17,-2 1 0,2 1 0,-2-1 0,0 0 1,1-2-30,0-1 1,-1-1-62,0 1 0,-2-1 48,3-1 1,-1 0 72,3 0 1,-1-3-63,1-1 0,2-2-3,2 0 1,2-1 29,0 1 1,0-3-34,0 1 0,0-3-59,2 3 0,0-4 69,2 1 0,0-1-91,3-1 1,-1 1 70,1-1 0,-1 0-98,0 0 1,2 0-1,0 0 1,-1 1-120,2-1 1,-2 0-127,-1 0 0,3-2 99,-1 0 1,-1 2-114,-3 3 0,0 0 334,0-1 0,2-1 0,-3 2 0</inkml:trace>
  <inkml:trace contextRef="#ctx0" brushRef="#br0" timeOffset="2016">315 501 7474,'4'-3'-581,"1"2"804,-4-5 1,4 5-70,-3-3 0,0 1-64,-2-1 0,0 2 18,0-2 0,0 2 9,0-3 1,0 3-47,0-2 0,0 0-99,0-3 1,0 3 81,0 0 1,0 2-134,-3-3 0,2 4-59,-3-1 138,-1 1 0,-1 1-110,0 0 1,-2 1 73,0 1 0,1 4-38,-2 2 1,0 3 52,0 0 0,-2 1-85,0 1 0,1 2 120,0 0 1,2 3 1,-1-1 0,2 1 99,1 2 1,2-2-81,2-1 1,4 3 56,2-3 1,5 3-74,2-5 1,1 0-10,1-3 0,2 1-36,0-3 1,-1-1-105,-1-5 1,0-1 99,0-3 0,1-4-30,-1-2 0,1-4-4,-3-5 0,-2-1 27,0-4 0,-1 1 188,-1 0 1,0 0-65,-5-1 1,0 1 37,-2 0 0,0 0-63,0 2 0,-5 1-17,-1 1 1,-5 2-28,0 0 0,-1-1-88,-1 3 1,1 1-247,-1 3 0,0 2 129,0 0 1,2 0-231,1 3 0,2 0 417,-1 2 0,-1 6 0,0 1 0</inkml:trace>
  <inkml:trace contextRef="#ctx0" brushRef="#br0" timeOffset="2382">379 521 7839,'-3'0'-1180,"0"0"1444,0 0-162,-1 0 1,-2 3-39,-1 1 1,1 2-106,0 3 1,-1 1 85,1 3 1,-1 3-326,-2 3 280,2 1 0,-5 4 0,2-1 0</inkml:trace>
  <inkml:trace contextRef="#ctx0" brushRef="#br0" timeOffset="3818">829 40 7447,'0'-4'-1164,"0"1"1015,0 0 450,0 3-195,0-6 218,0 5-200,0-4 120,0 4-66,0-2-75,0 3 1,0 1-120,0 1 1,0 1 61,0 4 0,0 2-216,0 2 1,0 2 57,0 2 1,0-1-183,0 3 1,0 1-77,0 3 370,0-1 0,0 5 0,0-2 0</inkml:trace>
  <inkml:trace contextRef="#ctx0" brushRef="#br0" timeOffset="4992">815 470 7836,'0'-4'-114,"0"0"1,1 2 94,1-3 0,-1 3 232,1-2-127,-1 0 0,-1-3 6,0 1 0,0 2-30,0-1 61,0 1 0,0-2-113,0-1 0,0 3 48,0 0 0,-2 2-85,-1-3 1,-2 4 111,1-1 0,1 0-174,-2 0 1,1 2 19,-2-3 1,-3 3 36,1 3 0,-2-1-86,2 4 1,-2 0 118,-3 4 1,1 1-44,1 2 0,-2 2 32,2 0 0,-2 2 3,4-2 0,1 3 0,2-1 0,0 1 9,2-1 0,1 1-13,3-3 0,0-3 2,3-1 1,2-3-62,4 1 1,2-5 61,0-2 1,1-1-111,1-1 0,0-1 56,-1-1 1,1-2-69,0-2 0,-2-1 64,0-2 1,-2-1-3,2-3 0,1 0 30,-4 1 0,1-1 1,-3 0 0,1-2 88,-1 0 0,-2 0-57,0 2 0,-2 0 139,0 1 0,1 1-84,-1 0 0,0 3 207,-2 0-224,0 4 1,-1-1 6,-1 2 1,2 2 27,-3 3 1,0 2-25,-1 5 1,0-1-105,0 3 0,2 0 92,-3 4 1,1-1-113,-2 3 0,1 0 41,1 3 0,1-3-97,-2 0 0,0 2 88,0 2 0,2 4-84,-2-2 0,2 2-147,-1 1 0,-1 0 52,3 2 1,-3-5 227,3 1 0,0-6 0,2-3 0</inkml:trace>
  <inkml:trace contextRef="#ctx0" brushRef="#br0" timeOffset="5659">970 502 7804,'0'-7'-466,"0"1"1,2-1 232,0 1 1,1-3 240,-3 1 1,0-1 95,2 3 1,-1-1 441,1 1-407,-1-3 1,-3 2-27,0-2 1,-3 4-136,3 1 0,-3 2 64,1 0 0,-4 1-114,0 1 0,-1 0 97,3 0 0,-3 3-103,1 2 0,-3 1 55,2 3 1,-1 1-91,1 5 1,-2-1 57,3 4 1,-1-1 25,3 2 1,0 1 62,-1 1 1,4-1 131,0 2 1,3-2-20,0-1 1,0 2-70,3 1 0,0-2-38,4-3 0,2-1 31,1-3 0,3-2-114,-1-1 0,-1-5 60,0-1 0,-1-3-79,3-3 1,0-2-62,0-5 1,-1-3 69,-1-3 1,-2-3 16,-3-2 1,1 0 12,-1-3 0,0 2 16,-2 0 1,1 1 32,-3 1 0,1-1 104,-3 1 0,-1 1-239,-1 1 1,-2 1 115,-2 3 0,-1 3-380,-2 2 0,-1 1 373,-3 3 0,-2-2 0,-2 3 0</inkml:trace>
  <inkml:trace contextRef="#ctx0" brushRef="#br0" timeOffset="6009">989 462 7549,'-3'-3'-128,"-3"2"65,3-1 0,-4 4 75,1 3 0,2 1 2,-1 3 1,-1 1 34,-3 3 0,0 2-318,0 2 0,-1 3 15,-2 1 0,0 2 24,1 2 1,-1 1 229,1 0 0,-1-1 0,-1 1 0</inkml:trace>
  <inkml:trace contextRef="#ctx0" brushRef="#br0" timeOffset="7359">1425 26 7795,'0'-7'-160,"0"3"54,2 0 1,-1 2-31,1-3 211,-1 4-65,-1-2 28,0 3 1,0 3-1,0 2 14,0 3 1,0 2 0,0 3-124,0 0 1,-2 0-93,0 2 0,-1-1-92,1 3 0,1 1-263,-1 1 518,1 0 0,-2 3 0,0 1 0</inkml:trace>
  <inkml:trace contextRef="#ctx0" brushRef="#br0" timeOffset="8519">1304 484 7927,'-7'0'-395,"3"0"558,0 0 1,2 0 39,-3 0 0,3 0-126,-2 0 1,2 0 329,-2 0-332,2 0 1,-3 1 327,3 1-520,0-1 53,2 2 0,1-3-26,1 0 0,1 0 55,4 0 1,-1-1-103,1-1 0,0-2-58,1-2 0,-1-1 81,2 1 1,0 0 5,0-1 1,-1-1 55,-1-1 0,-1 1-93,0 1 0,0 1 107,-2-1 0,1 1-11,-2-1 1,-1 3 56,-2 0 28,0 3 29,0-2 0,0 3-89,0 3 0,-2 0-12,-1 3 1,-1 2 21,2 0 0,-1 3-18,1 4 0,1-1 23,-1 3 0,-1 0-134,1 3 1,0 1 54,2 0 0,0 3 27,0-3 0,0 1 136,0-3 1,0-3-122,0-1 1,0-1 145,0-1 0,0-3-151,0-2 83,-3-1 1,2-3 37,-1 1 31,2-4-29,-3 2 0,1-3-39,-2 0 1,2 0 104,-2 0 0,-1 0-69,-1 0 0,0 0 0,-1 0 0,1 0 0,-1 0 0,0 0 216,-1 0 1,1 0-180,-2 0 1,1 0 11,0 0 0,3 0 165,-2 0 32,2 0 41,-1 0-240,2 0 1,2 2 29,4 0 1,2 1-17,2-1 1,1-1-51,2 1 1,-1-1 51,2-1 1,1 0-168,2 0 1,0-2-24,0 0 0,-1-3-132,-2 3 0,2-2 14,-1 2 1,-1-3-215,1 3 1,-3-1-207,0 1 1,0 2 193,1-3 1,-2 2 401,1-1 0,-1 1 0,0-2 0</inkml:trace>
  <inkml:trace contextRef="#ctx0" brushRef="#br0" timeOffset="9103">1585 452 7964,'0'-6'-35,"0"-1"1,0 1 217,0 0 1,0-3-102,0 0 0,0 3 144,0 2-40,0-1 1,-1 0-93,-1 1 0,1 1 67,-4 3 1,-1 0-146,-3 0 1,0 1 41,1 3 1,-2 1-155,-3 6 0,-2 0 8,0 4 0,-2 2-55,2 2 0,0 2-19,2 1 0,2 0 129,1-1 0,2 0-37,-1 2 1,5-2 28,2 1 0,1-3 44,1 1 1,6-2-29,2-1 1,4-1 71,1-3 1,2-3-120,2-2 0,2-3-115,0-3 1,0-2 138,1-2 1,-1-5-11,0-3 1,-2-5 80,-3 0 0,-1-2-71,-2-1 0,-1-1 118,-1-2 0,-5 3-75,0-1 1,-2 4 179,-2 0 0,0 1-175,0 1 0,-1 3-50,-1 2 1,-2 1-206,-2 0 1,-1 1 82,-2 0 1,1 1-263,-3 1 0,3 0 221,-3 0 0,3 1 213,-3 0 0,0 0 0,-2-4 0</inkml:trace>
  <inkml:trace contextRef="#ctx0" brushRef="#br0" timeOffset="9587">1719 567 7959,'4'-6'-320,"0"2"0,0-2 219,0 2 0,2-2 396,-2 0 1,0-3 53,0 0 1,-2-2-77,2 0 0,-2 1-136,3 0 0,-4-1 46,1-2 0,-1 1-161,-1 1 0,0 0 129,0 2 0,-2 1-112,0 1 0,-3 0-26,0 0 1,-1 0-111,-3 5 0,0 0-55,-1 2 1,-2 0 80,4 0 0,-3 3 1,2 2-1,-1 3 0,1 4 1,1 4-180,-2 3 1,3-2 214,-1 5 1,1 1-37,3 0 1,-2 1 19,2 0 0,1-1 51,1-2 0,2-1-14,2 1 1,2 1 106,2-3 1,3-1 18,2-5 1,0-3-116,2-2 1,-2-4 48,4-1 1,1-3-26,-1-3 0,2-1-15,0-4 0,2-3 11,0-4 1,-2 1-22,-2-3 1,-2-1 81,0-1 1,-1 0 8,-1 0 0,-4 2 51,-3 0 1,-2 2-98,0 0 0,-2 2-276,0 0 0,-5 3 101,-1 1 0,-5 2-353,1 1 1,-2-1 188,-1 1 1,-3 2-599,-1-1 896,-2 4 0,0-2 0,0 3 0</inkml:trace>
  <inkml:trace contextRef="#ctx0" brushRef="#br0" timeOffset="9970">1823 456 7828,'-6'0'0,"-1"2"-429,1 0 0,-3 4 204,-2 0 1,0 1 27,0 4 0,-3 2 107,1 2 0,-1 3 9,4 1 0,-2 1 81,1 1 0,2 2 0,-1-3 0,4 2 0</inkml:trace>
  <inkml:trace contextRef="#ctx0" brushRef="#br0" timeOffset="10486">1547 526 7980,'-6'4'0,"0"1"-146,-1-3 0,1 3 160,-1-1 0,3 2-226,0 0 1,0 4-12,-3 0 1,1 3 31,-1 2 191,1 1 0,-3 4 0,-1-1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8:26.71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1 276 7128,'0'-3'14,"0"0"275,0 0-183,0 2 0,0-2 90,0 1-72,0 1 102,0-2-302,0 0 274,0 3-198,0-3 1,0 2 134,0-1-266,0 1 31,0-2 130,0 3 1,0 0 122,0-3-95,0 3 47,0-6 0,0 2-63,0-2 0,2 0 32,0-1 0,1 0-19,-1-1 0,-1 0 3,4-3 0,-3 0-46,2-1 0,-2-1-19,2 0 0,0 0-23,0 0 0,1 0 59,-3 1 0,3 1-82,-3 0 1,2 3 68,-2 0 0,1-1-49,-1 0 1,0 3 26,2 1 1,-3 3-1,2-1-14,0 0 2,-2 1-19,2 2 0,-3 0 30,0 2 1,0 2 0,0 2 0,2 1-3,0-1 0,0 3 16,-2-1 1,0 4-16,0-2 1,0 3 16,0-1 0,2 1-58,0 0 1,1 2-3,-1 0 1,0 3-169,2-1 0,0 1 64,3 2 0,-3-1-136,0 0 0,1-2 42,1-3 0,0-3 105,-2-2-128,2-2 69,-3-4 0,1 0-19,1-3 222,-4 0 0,2-3 0,-3 0 0</inkml:trace>
  <inkml:trace contextRef="#ctx0" brushRef="#br0" timeOffset="367">14 186 8277,'-3'3'-263,"2"1"270,-1-2 1,1-1 365,1 4-442,0-4 254,0 5-175,0-3 1,0 2 197,0-1-466,3-3 0,1 2 102,2-3 0,1-1 156,2-1 0,1-1 0,2-4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8:25.48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39 97 8226,'0'-4'-1143,"0"1"893,0 3 0,0-1-32,0-1 309,0 2 0,-1-3 50,-1 3 23,1 0-21,-1 0-17,2 0 5,0 0-160,0 3 85,0-3-13,0 6-51,0-2 0,0 2 78,0 0 0,0 1-79,0-1 1,0 3 57,0-1 1,0 3-140,0-2 1,0 2 116,0 0 0,0 1-8,0 1 0,0-1 59,0 1 1,0-1-55,0-1 0,0 1 79,0-1 0,0-2-65,0 0 0,0-2 59,0-1 0,0 1-45,0-1 316,0-2-196,0-2 38,0-2 1,-1 0 104,-1 0-199,1 0 0,-3 0 90,2 0-17,2 0 25,-3 0-17,0 0-79,2-2 1,-2 0 42,3-2-53,-3 0 1,3-3-93,-2 1 0,1-1 100,1 1 1,0 0-56,0-1 1,0 2 37,0-1 1,0 3-10,0-4 1,0 0-1,0-1 1,0-1 3,0 3 1,0-1 26,0 1 0,0 0 2,0-1 1,0 1 16,0-1 0,0 1-25,0 0 1,0-1-48,0 1 0,0-1 39,0 1 1,0 2-91,0-1 0,0 1 81,0-2 1,0 1-68,0 1-12,0 0-13,0-3-167,0 4 204,0-3-177,0 5 151,0-1-42,0 2 1,1 0 52,1 2 0,-2 0-17,3 2 0,-3-2 12,0 3 0,0-3 6,0 2 0,0 0 3,0 3 1,0-1-13,0 0 0,0 3-42,0 0 0,0 0 45,0-1 1,0 2-120,0 0 1,0 3 108,0 0 1,0 0-115,0 2 0,1 0 53,1 0 1,-1 3-2,1-4 0,1-1 92,-1-2 1,2-3 20,-2 0 91,1 0 0,-3-5-225,2-1 259,-1-1 0,2-2-35,-3-1 186,0-1-149,0-4 0,0 1-32,0-1 0,-2 3 77,0 0 0,0-1-105,2-1 0,0 0 32,0-1 1,-1-1-26,-1-1 1,1 0-30,-1 0 1,1 1 29,1-2 1,0 1-70,0-1 0,0 0 60,0-3 0,-2 4-63,0-4 0,0 2 40,2-2 1,0 0-5,0 0 0,-1 1 92,-1-1 1,1 2-79,-1 0 0,1 3 6,1-3 0,-2 3 0,0-3 0,0 3-72,2 0 1,0 3 72,0 0 0,0 3-241,0-2 169,0 2-31,0 0-217,0 2 251,0 2 1,2 2-132,0 2 1,0 1 107,-2-1 0,0 1-8,0-1 0,2 1-31,1 2 1,-1-1 0,-2 2 1,0-1 26,0 2 0,0-1 2,0 3 0,0-2-49,0-1 0,0 1 37,0 2 0,0 0-69,3 0 0,-3-1 62,2 1 0,-1-2 41,-1 0 0,0-4-30,0 2 141,3-2-56,-2 0 25,2-4 5,-3 0-59,0-6 0,0 2 72,0-4 1,-1 2-48,-1-1 33,1-2 1,-2 2-28,3-2 0,-2 2 45,0-1 0,0 1-43,2-2 0,0-3 1,0 1 1,0-2 26,0 2 1,-2 0-25,-1-3 1,1 1-5,2 0 0,0-3 1,0 3 1,0-5 32,0 1 0,0-1-3,0 2 0,0 0 3,-3 0 1,3 1-23,-2 1 1,1 0-5,1 2 1,-2 3-145,0 2 200,-1 2-133,3-1 60,0 3 1,0 3-194,0 1 0,0 2 51,0 1 0,1-1-72,1 0 1,-1 2 76,1 0 1,1 0-17,-1 3 0,2-1-95,-1 3 0,-1 1 130,1 1 1,-2-1-61,3 3 0,-2-2 41,0 2 0,1 1-26,-1 3 1,0-1 106,-2 2 1,0-2-2,0-1 0,0-2-5,0 0 0,0-3 161,0-2 0,0-2 129,0-3-188,-3-1 29,2-2-75,-1-1 0,2-6 83,0-2 1,0-1-10,0-2 0,0-1 6,0-4 0,0 1-24,0-5 1,0 2 4,0-2 0,0 2-6,2-2 0,-1 2-17,1-2 1,1 2 28,-1 0 1,0 0-20,-2 0 0,0 0 24,0 2 0,0 1 0,0 1 1,0 0 5,0 2 0,0-1-19,0 1 0,-2 0 1,0 0 1,-2 2-84,2-1 0,-1 0 79,1 2 0,0 0-220,-2 2 269,3-2-193,-2 3 7,3-1-233,0 1 198,0 9 1,2-2-11,0 5 1,1 0 6,-1 0 1,-1 2 49,1 0 1,1-1-94,-1 0 0,0 1 76,-2 2 0,1 2-58,1 0 1,-1 0 57,1-2 0,-2 0-10,0-1 0,0 4-68,0 1 0,0 0 35,-2 0 0,1 0-109,-1 2 1,1-1 75,1 0 1,0-3 136,0-2 0,3-3 0,0-1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03:46:55.068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15 458 7770,'-1'5'-758,"-1"0"829,1-3 39,-3 2 1,4-4 256,0 3 56,0-2 145,0 2-184,0-3-99,0 0 1,1-3-50,2-2 0,1-2 75,4-1 0,1-1-62,1-2 0,3-2-344,2-5 0,5-2 95,1-4 0,4-6-535,1-1 1,7-6 192,-2 0 0,2-1-25,-4 2 1,-2 1-1028,-3 3 1394,-4 4 0,3-3 0,-3 3 0</inkml:trace>
  <inkml:trace contextRef="#ctx0" brushRef="#br0" timeOffset="2567">0 954 7970,'5'-6'-776,"-2"2"747,1 1 1,-2-4 321,3 2 1,0-3-55,3-2-286,0-3 0,3-2 17,2-1 0,3-2 0,3-2 4,2 0 0,1 2-85,2-3 1,0 3 90,-1 0 0,1 1-656,0 1 676,-4 4 0,3-3 0,-3 3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26:30.66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7 219 7983,'0'6'-545,"0"1"489,0-1 0,0 1 1,0-1 78,0 1 0,-3-1 79,1 0 1,0 1 7,2-1 0,0 1 92,0-1-238,0-2 135,0 1-199,0-4 0,3-4-15,1-5 1,2-5-221,0-2 282,4-1 1,-2-5 0,3-1-283,2-1 0,0 0 140,2-1 1,2 0 194,0 3 0,1-3 0,2 3 0,-1 2 0,0 4 0,0 2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25:27.36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45 58 8134,'-4'0'0,"0"2"0,-1 0-353,2 3 0,-2-4 0,2 4 275,-1 0 1,2 0 428,-2 2 1,3-1-182,-2 1 0,1-1 60,-1 0-133,1 1 0,2-1 53,0 1 0,1-4-175,1-1 0,2-1 17,5-1 0,-2-3 23,2-1-7,1-2 0,0-1 0,2-1-243,-2 0 0,3-3 31,0 3 0,1-3-154,3 2 1,0-2-390,2 0 407,0 2 340,1-3 0,2 2 0,0-3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10:13.72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32 52 7941,'0'-6'-233,"0"-1"1,0 3 210,0 0 1,-1 0 172,-1 0-32,2-2 0,-3 5-14,3-3 0,0 1 79,0-1-52,0 3-359,-3-2 363,2 3-228,-2 0 1,3 3 54,0 1 1,0 2 68,0 0 0,0 3-164,0 2 51,0-2 0,0 4 0,0-1-131,0 3 0,0 0 120,0 0 0,0 1-141,0 1 0,0 2 144,0-2 88,0 1 0,0 1 0,0 0 21,0-2 1,0-1-52,0-1 0,0-3 49,0 1 0,0-5-84,0 1 284,0-2-174,0-4 1,0 0-16,0-6 0,0 0-19,0-4 1,1 1-1,1 0 25,-1-1 0,2 1 1,-3-1 70,0-2 1,0 2-11,0-2 0,0 0-2,0 1 1,0-1 103,0 3-147,0-4 1,0 3 0,0-1 65,0 1 0,0-1-81,0 0 0,0 1-11,0-2 0,0 2-79,0 1 90,0-1 1,0-1 0,0-1-35,0 1 0,0 1 49,0 1 1,0-1-1,0 1 1,0 0-9,0-1-147,0 1 79,0-1-30,0 1-44,0 2 1,0 2 21,0 4 21,0 2 1,0 3-1,0 1-88,0 0 1,0 3 43,0-2 0,0 2-3,0 0 0,0 2-88,0 2 114,0-2 1,0 3 0,0-1-74,0 0 0,0 0 162,0-3 1,0 1-45,0-3 1,0 2 39,0-1-55,0-2 0,0 1-15,0-4 94,0 0-5,0-2 0,2-2 137,0-4-171,0-2 1,-2-2-1,0-1 175,0-2 0,1 1-12,1-2 0,-1-1 84,1-2 1,-2 0-58,0 1-63,0-1 1,0 0-1,0 0 7,0 0 0,1 0-20,1 1 0,-1-2-112,1-1 0,-1 2 165,-1-2-147,0 4 0,0-1 0,0 2 13,0 0 0,-2-2 1,0 4 1,-1-1-42,3 3 1,0 2-36,-2-1 89,1 4-34,-2-2 0,3 6-127,0 1 0,0 2 77,0 0 1,0 1-132,0-1 84,0 3 0,0 1 1,0 1-6,0 0 1,0 0-2,0 1 1,0 1 1,0 0 1,0 0-2,0 0 14,0-1 1,0 1-1,0 1-69,0 1 1,1-2 73,1-1 1,-1 1-76,1-5 24,-2 4 101,3-5-36,-2-1 0,3-3 184,-2-3-136,-2 0 1,3-3 24,-3-1 23,0 1 0,0-3 0,0 2-6,0-2 0,0 0 165,0-1 1,0 1-37,0 0 0,0-1 171,0 1-212,0-1 0,0 0 0,0-1 64,0 0 1,0-1-89,0 3 0,0-3 34,0 1 1,0-1-233,0 0 171,0 2 0,0-3 0,0 2-89,0-1 0,0 0 43,0 1 0,0 1-7,-3-2 0,3 2 52,-2 0-135,1-2 0,1 2 72,0-1 1,-2 3-27,0 0 28,-1 4 0,3-1-11,0 4-2,0 1 1,0 4 0,0 0-3,0 1 0,0 2-127,0 3 0,0 0 38,0 0 0,0 0-181,0 0 229,0-1 1,0 1 0,0 0-94,0 0 0,0 2 76,0 0 0,0 0-16,0-2 0,0-1 16,0 1 10,0 0 0,0-1 34,0-1 0,0-2 0,0-2-68,0-1 150,0 0 0,1-2-123,1-2 255,-1-1-141,2-1 0,-3-3 245,0-1-252,3-2 1,-3 0-14,3-1 38,-3-2 0,0 2 1,0-2 50,0-1 0,0 2 55,0-2 0,0-1-81,0-2 1,0 0 66,0 1-126,0-1 0,0 0 0,0-1 48,0-1 1,0 2-43,0-2 0,-2 1 32,0 2 0,-1-1 21,1 0-72,1 0 1,-2 1 0,3 1-28,0 3 0,0 1-11,0 0-15,0 4-76,0 0 126,0 3 0,0 3 1,0 2-68,0 2 0,0 1 65,0 3-98,0 0 0,0 1 0,0 2 50,0 1-64,0-2 0,0 4 0,0-3-11,0 1 2,0 3 1,0-2 0,0 1 1,0 1 0,0-4-72,-2 4 170,1-4 1,-2 2-1,3-4-67,0 1 1,0-3 9,0-1 1,0-2 19,0-1 42,0-2-1,0-1 0,1-3 0,0-1 21,1-1 1,0-2 9,-2-2 1,1-1 11,1 1 0,-1-3 229,1 1-182,-1-3 0,-1 1 1,0-3 125,0 0 1,0 0-55,0 0 0,0 0 48,0-2 0,0 1-1,0-1-153,0 2 0,0 0 1,-1 0 50,-1 0 0,1 0-148,-1 1 0,-1-1 0,1 0 0,-2 3 25,2 1-1,-3 2 0,4 1 0,-2 0-42,0 2 57,3 1 1,-3 4-33,3 1 0,-2 1-45,0 4 56,-1-1 1,3 3 0,0 1-72,0 0 0,0 3-19,0-3 0,0 3 49,0 2 1,0-1-65,0 1 100,-2 1 1,1-3 0,-1 2-44,1-1 0,1 2 4,0 1 0,0-2 9,0 0 0,0-1-114,0-1 133,0 0 0,0-3 1,0 0 7,0 0 0,0-4 20,0-2 14,0-2-71,3 0 84,-2-4 1,1 0-1,-1-2-13,1-1 0,-1-1 101,1 0 0,-1-3-43,-1 1 1,1-2 265,1 2-210,-2 1 0,3-2 0,-3 1 13,0 0 0,0 0-29,0-3 0,0 3-38,0 0 1,0-1 21,0 0-37,0 1 0,0-1 0,0 0 15,0-1 0,0 1-96,0-1 0,0 1 87,0-2 1,-2 3-180,0-3 151,0 0 0,2 1 1,0 0-61,0 0 0,0 0 58,0 1-39,0 1 0,0 1 1,0 1 36,0-1 37,0 1-58,0 2-5,0 2-1,0 7 0,-1 2 15,-1 3-27,1 2 1,-2-2 0,3 3-15,0 0 0,0 2-87,0 0 1,0 3 43,0-1 1,0-1-105,0 1 117,0 1 0,0 2 0,0-1-264,0 1 0,0 0 72,0-5 1,0 0 169,0-3 0,3-2 220,-1-1-157,0-5 0,0-2 0,0-4 242,0-2 0,-2-5-93,0-1 1,2-2 133,1-1 0,-1-3-24,-2-1-71,3-2 0,-3 2 0,2 0 159,-1-1 0,-1 2-116,0-1-146,0 3 1,0-4-1,0 3 129,0 1-264,0 0 1,0 1 0,0 1 34,0 1 1,-2 0-413,0 3 196,0-1-148,-1 3 404,2 2 0,-2 1 0,3 3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10:10.10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32 115 6767,'0'6'-49,"0"1"1,0 1 22,0 1 1,2 0-103,0 0 0,1 1 63,-3 2 0,0 1-76,0 0 0,2 0 87,0 0 1,0-3 45,-2 1 0,0-3 71,0 0-146,0 2 270,0-2-217,0-2 151,0-3 1,0-4-59,0-1 1,0-2 51,0-2 1,0 0-7,0-1 1,0 0-70,0-1 0,0 0 82,0 0 1,0-1-70,0 0 1,-2 0 36,0 0 1,0 1-19,2-2 0,0 1-57,0-2 1,0 3 45,0-3 0,-1 3-72,-1-3 0,1 1 61,-1-1 0,1 0-8,1 2 1,0 1-27,0 1 1,0 1-5,0 0-36,0-1 95,0 4-122,0 0 0,0 3 72,0 3 0,0 0-62,0 4 0,0-2 5,0 1 0,0-1-9,0 3 1,0 0-64,0-2 1,0 3 92,0-1 1,0 3-74,0-3 0,0 4 54,0-2 1,0 2-136,0-1 0,0 1 113,0-2 0,0 2-52,0 1 1,0 0 65,0 0 1,0-1-2,0-1 1,0 0 108,0-2 1,0-1-116,0-1 1,0-1 99,0 1 0,0-3-81,0 0 1,0-2 69,0 2-56,-3-2 90,3 1-36,-3-3-17,3-3 1,-1 0 88,-1-1 1,1-2-101,-1 2 1,1-2 60,1 0 0,0-1-47,0 1 0,0-1 55,-2 1 1,1 0-39,-1-1 0,1-1 70,1-1 1,0 0-40,0 0 1,0 2 6,0-1 0,0-2-22,0-1 1,0 2-2,0 0 0,0 0-78,0 0 0,0 0 77,0 0 0,0 2-55,0-1 0,0 1 43,0 0 0,0 1-67,0-1 1,0 3 50,0 0 0,-1 2 20,-1 0-89,1 2 61,-1 0 1,2 2-80,0 3 1,-1 1 75,-1 3 0,1-1-94,-1 2 0,1-1 19,1 1 0,0 1-116,0 2 0,0 1 98,0 1 0,0-2-132,0 2 1,1 1 127,1 2 0,-1-2 4,1 1 1,-1-3 11,-1 1 1,0 0-15,0-2 0,0-2 249,2-4-66,-1-1-79,2-2 0,-3-2 7,0-4 0,0-2 97,0-2 0,0-1 53,0-2 1,0 1-85,0-2 1,0 1 73,0-2 0,2 3-61,0-3 1,0 1-31,-2-1 0,0-1 8,0 2 1,0-2 10,0 2 1,0-3-15,0 3 0,0 0 5,0-1 0,0 0-78,0-1 0,0 1 59,0 0 1,0 1-105,0 0 0,-2-3 90,0 3 1,0 0-121,2 2 1,-2 1 154,0 0-166,0 1 0,1 0 61,-1 2 0,1 2-5,-1 4 0,1 2-108,1 2 1,0 3 116,0-1 1,0 3-88,0 0 1,0 1 67,0-2 0,2 2-79,0-1 0,1 1 64,-3 1 0,0 0-49,0 0 0,0-1 25,0 1 1,0 0-2,0 0 0,0-2 20,0-1 1,0 0-10,0 1 0,0 0 25,0-2 0,0 0-76,0-3 228,0 0-203,0-2 210,0-1-130,2-3 1,-1-3 7,1-1 1,-1-4 120,-1-1 1,0-1-73,0 1 0,2-2 87,0 0 1,0-1-62,-2-1 0,0 0 17,0 0 0,1 0-39,1 1 0,-1-1-31,1 0 0,-1 0-3,-1 0 0,0 3-11,0-1 1,0 0-5,0-2 0,-2 1 26,0 2 0,-1-2-73,3 4 1,-2-1 56,0 3 1,0 1-104,2 1 96,0 3 0,0-1-97,0 4 1,0 1 35,0 4 1,2 1-4,0 1 0,1 3-19,-1 1 1,-1 0 36,1 4 1,0 1-152,0 1 1,-2 2 85,3 1 0,-2-1-156,1-2 1,-1 0 112,1 1 0,-1-2 176,-1-1 1,0-1 28,0-3 1,-3-3-134,1-2 111,0-1-116,-1 0 175,3-4 1,-3 0-53,3-6 1,-2 0 33,0-4 1,-1 0-74,3-1 1,0 1 75,0-2 0,0-1 1,0-1 1,0-1 9,0-1 0,0 1-34,0-1 0,3 2-13,-1 0 1,0-1 18,-2-3 1,0 2-15,0 2 1,0 0 4,0-1 0,0-1-6,0 0 1,0 0 32,0 0 0,0 3-48,0-1 1,0 0-9,0-2 0,0 1-92,0 2 1,0-2 110,0 4 0,0-3-38,0 2 0,0 3 51,0 2-106,0 2 0,0 0 55,0 4 0,0 5-58,0 3 1,0 2-51,0 1 1,0 2-168,0 0 1,0 2-79,0-2 0,0 3 115,0-1 0,-2 1-54,0-1 1,-1 2 279,3-2 0,-2 1 0,-2 2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8:06.085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96 0 8152,'0'7'-1511,"0"1"1208,0 1 1,0 2 611,0 0 1,0 2-42,0 2 0,0 1-380,0 3 1,0-1-13,0 1 1,0-1 111,0 4 0,0-2-213,0-1 1,0-3 85,0-1 1,0-2 30,0-2 1,0-5 92,2-4 15,-1-1 0,2-7 0,-3-1 0</inkml:trace>
  <inkml:trace contextRef="#ctx0" brushRef="#br0" timeOffset="785">65 83 8152,'-7'3'-1484,"1"3"1316,-1-2 781,1-1 1,-1 2-411,1-3 71,0 0-198,-1-2 23,1 0 1,2 0-22,2-3 0,1 0 72,1-3 0,1 0-115,1 2 1,2-4 17,2 1 0,1-1-6,-1 2 1,0 0-4,1-1 0,1 1-134,1-1 0,0 1 18,0 0 1,-1 0 60,2 2 0,-1 1-171,2 3 1,-1 0 99,3 0 0,-2 0-122,-1 3 1,-1 0 93,2 4 0,-3-1-28,0 0 1,-1 3 117,-3-1 1,-1 3 10,-3-2 1,-1 0 83,-1 0 0,-2 0-128,-2 1 0,-1 3 138,-2-3 1,1 0-104,-2 1 1,-1 0 86,-2 1 1,1-1-64,1 0 0,0-3 8,2 0 0,1-1-12,1 0-1,1-4 0,2-1-100,2-4 0,2 1 94,0-3 1,0-1-84,2-4 0,0 2 67,2-2 1,0 3-16,3 2 1,-1-1 1,1 3 1,-1-3 43,0 3 0,2 0-29,0 2 0,-1 0 3,2 0 0,-1 4-68,0 2 1,-1 1 61,2 4 1,-1 0-75,0 1 1,-1 3 62,2 0 1,-4 2-8,-1-2 1,-2 0-15,0-2 0,-2 0 408,0 0 0,-2-1-119,-3-1 0,0-2 0,-2-3 1,-1 1 46,-1-1 1,1-2-105,1 1 0,-1-4-189,-1 1 0,0 1 156,0-1 0,2 0-375,-1-2 0,0 0-120,2-2 0,0-2-129,2-2 1,-2 0 176,2 2 302,1-2 0,-2-1 0,1-3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8:04.902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0 218 8152,'0'-3'-626,"0"-3"1,0 5 348,0-4 1,0 3 320,0-2 1,0 2 22,0-2 0,0 1 89,0-1-70,0 0 0,1-2 7,1 2 0,-1-2-29,1 2 1,-1 0 56,-1 0-113,0 0 0,0-3 64,0 1 1,2 2-104,0-1 1,0 3 86,-2-2 1,0 2-23,0-2 0,0 1 37,0-1-5,3 3-61,-2-5-7,2 5-83,-3-2 132,0 3-141,0 0 106,3 3 0,-3 1-125,2 2 0,-1 1 67,-1-1 1,0 1-52,0 2 1,0-2 17,0 1 1,0 2-101,0 1 0,2-1 11,0 1 0,1-1 92,-3 3 1,0 0 53,0 0 0,0-2-71,0-1 1,0 0 225,0 1 1,0-1-65,0-1 1,0-2 9,0 1 0,0-1-2,0 0 0,0-3 108,0 0-112,0 1-30,0 1 1,0-2-44,0 1 62,0-4-99,0 2 49,0-3 0,0-1 55,0-1 0,0 1 84,0-4-62,0 1 1,0-2 66,0-1 1,0 1-104,0-1 1,0 1 107,0 0 1,0-1-79,0 1 1,0-1 30,0 1 0,-1-3-30,-1 1 0,1-1-63,-1 3 0,1-3 23,1 1 1,0-3-3,0 2 1,0 0-79,0 1 1,0 0 84,0-3 0,0 3-33,0-3 0,0 2 21,0-1 0,0 1-98,0-2 1,0 4 86,0-2 0,0 2-69,0 0 0,0 1 35,0 0 1,0 1 37,0 1-127,0 3 97,0-2 1,0 3-116,0 3 0,0-2 98,0 3 1,-1 1-97,-1 1 0,2 3 84,-3-1 1,3 1-134,0 0 0,0-2 64,0 2 0,0 1-17,0 0 1,0 0 37,0 1 1,0 0 2,0 1 1,2 1-65,0 0 1,0 1 49,-2 1 1,2-1 67,0 3 1,1-3-66,-3 1 1,0 1 151,0-1 1,0-1-15,0-3 0,0-2 95,0-3 0,0 1-75,0-1-54,0-2 59,0-1-48,0-9 0,0 2-34,2-5 1,0 2 68,2 1 0,-2-3 2,0 1 0,1-4 7,-1 1 0,2 1 12,-2 0 0,0 0-21,-2-1 0,2 0-15,0 2 0,1-2 96,-3 3 0,0-3-80,0 3 1,0-3 62,0 2 0,0 0-48,0 1 1,-1 0-78,-1 0 0,0 0 10,-2 0 1,2 0-2,-2 0 0,2 1-91,0 0 1,-1 1 115,1 0 0,0-1-78,2 1 57,0-1-170,0 4 155,0 0-60,0 3 0,0 3 10,0 1 1,0 2-8,0 0 0,0 1-38,0-1 1,0 0 66,0 1 0,0 1-55,0 1 1,0 2 40,0-3 1,0 1-127,0 0 1,0-1 103,0 2 0,0 0-134,0 1 0,0 1 83,0-1 0,0 0-21,0 0 1,1 3 177,1-4 0,-1 4-83,1-4 0,-2 0 88,0 1 1,0-3-166,0 1 147,0 1 1,0-3 4,0 1 5,0-4 0,0-1 81,-2-3-51,1 0 0,-2-3 65,3-4 0,0 0-74,0-3 0,0-1 100,0-2 1,0-1-74,0-1 0,0 2 25,0-2 1,0 1-24,0-1 0,0 1-21,0-1 1,0 2-8,0 0 1,0-1-4,0-1 0,0 2-8,0-2 1,0 3 17,0 2 1,0-1-28,0-2 0,0 3 14,0-1 1,0 2 72,0-1 0,-1 1-59,-1-2 0,1 3-116,-1-3 38,2 3 1,-3-1-34,1 3-124,0 2 129,2 1-76,0 3 0,0 3-12,0 1 1,0 2 30,0 0 1,0 3 41,0 0 0,0 2-4,0 0 1,0 1-47,0 1 1,0 2-4,0 0 0,0 0-33,0 0 0,0-1 64,0 1 1,-1 0 5,-1 0 0,2 2-9,-3-2 0,3 0 127,0-2 1,0 1-79,0-1 1,-2 2 9,-1-5 0,1-1 177,2 0-204,0 1 218,0-3-179,0 2 121,0-5 0,0-2-103,0-4 0,0-2 128,0-5 1,0 1-68,0-2 1,1 1 93,1-2 1,-1 1-83,1 0 1,-1-2 5,-1 1 1,0-1 39,0-1 1,0 1-38,0 1 0,0-2 63,0 2 1,0-3-63,0 1 0,-2 0-112,-1-2 1,1 2 50,-1 0 1,2 1-113,-3 1 0,2-1 24,0 4 0,1-3 51,1 3 0,0 1-450,0 3 106,0 3-480,0-2 392,3 8 433,-2 0 0,5 4 0,-3-3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4:00.652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89 13 8045,'0'-3'-286,"0"0"571,0 0 177,0 2-378,-3-2 1,2 4 151,-1 1 1,1 2-251,-1 5 0,1 1 13,-1 3 0,-1 0 19,1-1 1,-1 2-227,1 1 1,1 1 111,-1 4 1,1-1-408,1 0 0,0 0 46,0 1 457,0-1 0,0 0 0,0 0 0</inkml:trace>
  <inkml:trace contextRef="#ctx0" brushRef="#br0" timeOffset="850">90 20 8015,'-6'0'-47,"-1"0"218,-2 2 1,4-1 198,-2 1 1,3 1-115,-3-1 1,1 2-30,-1-1 0,1 1 1,-1-2 0,3 2-90,0-2 1,2 1 238,-3-3-388,4 0 1,-1 0-28,4 0 1,-1-1-94,4-1 0,-1-1-104,2-1 1,3-2 108,0 2 0,1 0 33,-1 0 1,0 2 73,0 0 0,-2 2-138,1 0 0,0 0 105,1 0 0,-2 0-195,1 0 1,-1 0 63,0 2 0,-1 0-69,1 2 1,-1 0 218,1 3 0,-3-2-197,0 0 256,0 0 0,2-3-137,-2 2 126,-1-2 0,-3 1-138,0-1 245,0-1 1,-1 3-45,-1-2 1,0-1 74,-3 3 0,0-1 1,0 1 0,-1 0-126,-3 2 0,2 0 9,-1-2 0,-2 2 5,2-2 1,-3 2-39,3 1 0,-3-1 41,2 0 1,1 0-121,1-2 0,3 1 32,0-3-228,2 1 116,0-3 1,2-3 124,2-1 1,2-1-50,2 0 1,1 0 32,-1 0 0,1 2 38,2-2 0,-2 3-44,2-2 0,-2 3 113,-1-2 1,0 3-58,1 0 1,-1 0 18,1 0 1,-3 0-119,0 0 0,1 3 80,1 1 0,0 2 34,-2 0 1,0 0-39,-2 1 0,-2-1 51,2 1 1,-1 1-51,-1 1 1,0-1 98,0-1 0,-1-1-28,-1 1 1,1-1 290,-3 0-242,-1 1 1,-1-1-49,0 1 1,-1-2-61,1 0 1,-1 0 61,1 0 1,-1-2-231,1 1 1,0-1 66,-1 1 1,3-2-310,0 2 416,-1-2 0,-1 1 0,0-3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26:49.54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13 174 7510,'-4'-4'266,"1"-2"-180,3 6 0,0-4 176,-2 2-117,1 1-15,-2-2 1,3 4-10,0 1 1,0 0-16,0 2 0,1 1 23,1 3 0,-1 0-171,1 0 0,1 0 94,2 1 1,-2-3-112,1 0 1,1 0 70,1-4 0,3 0-151,2-2 1,2-3-129,2-4 0,-1-5-129,3-5 0,2-2 6,3-2 0,1-2 128,-1-3 1,-2 0 261,-2 1 0,-3-1 0,-2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9:59.091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32 97 7490,'0'-4'-501,"0"-2"1,0 3 993,0-4-387,-3 4 1,3-3-118,-2 2 56,1 1 1,0-2-1,0 2-1,-1 0 0,-1 0 75,3-1-117,0 3 0,0-3 73,0 2 43,-2 1-179,1-1 119,-2 2-82,3 2 0,0 0 0,0 2 43,0 1 1,0 3-20,0 0 0,0 2-7,0-2 0,0 0-4,0 3 1,0-3-51,0 3 1,0-2 65,0 1 1,0 0-66,0 1 0,0 0 32,0-2 0,0-1-7,0-1 0,0-1 31,0 1 1,0-1 24,0 1 7,0-4-45,0 0 148,3-3 0,-2-3 5,1-1-71,-2-2 1,0 0 8,0-1 0,0 1-15,0-1-3,0 1 0,0 2 0,0-1-3,0 0 1,0 0-11,0-2 1,0 1 1,0 0 0,0-1 23,0 1-55,0-1 0,0 1 0,0-1 23,0 1 0,0 0-14,0-1 0,0 0-27,0-1 1,0 0-33,0 0 28,0 1 0,0 0 1,0 1-45,0 0 1,0 1-112,0 1 151,0 3-23,0-2 22,0 3 1,0 0-1,0 3-20,0 1 1,0 2-5,0 0 0,0 2 0,0 1 1,0 2 6,0 0-34,0 1 1,0 1 0,0-1-71,0-1 1,0 1 91,0-1 1,0 1-34,0 1 0,0-1 22,0-2 1,0 2 37,0-4 1,0 3-47,0-2 39,0 2 1,1-4 37,1 2 35,-1-5 49,5-1-65,-6-3 78,6-3 1,-5-1-99,1-2 127,2 0-118,-4-1 0,3 1 1,-3-1 33,0 1 1,0 0 12,0-1 1,0 1-3,0-1 1,0 1-16,0-1 21,0 1 1,0 0-1,0-1 6,0 1 1,0-1-27,0-2 1,0 2 10,0-2 1,0 0 31,0 1-105,0-4 0,0 5 0,0-2 37,0 0 0,0 1-25,0 0 1,0 3-17,0 1 1,0 1-33,0-1 3,0 3 28,0-2-25,0 9 1,0-2 18,0 4 1,0 0-26,0-2 18,-3 0 0,3 1 1,-3 0-56,3 1 0,0 0 8,0 0 0,0 1-13,0 0 1,0 2-153,0-3 207,0 1 0,0-1 0,0 2-169,0 0 1,0-2 166,3 3 0,-3-3 2,2 0 0,-1-1-66,-1 0 62,0 2 0,0-4-9,0 1 173,3-3-39,-2-1 1,2-2-61,-3-2 0,0 0 80,0-2 1,0 0 4,0-3 1,0 1 73,0-1 1,0 0-98,0-1 1,0 1 92,0-2-118,0 2 1,0-2-1,0 0 106,0-1 0,0 2-140,0-3 0,0 3 66,0-1 1,0-1-170,0 0 112,0 0 0,0-1 0,0 3 20,0 0 1,0-2 4,0 2-22,0-1 10,0 3-107,0 0-1,0 2 1,0 4 23,0 4 1,-3 2-11,1 0 0,0 1 45,2 2-115,0-2 1,0 5 0,0-1 7,0 1 1,0 1-55,0 0 1,0 0 21,0-1 1,0 1 63,0 0 1,0 2-139,0 0 1,0 2 97,0-2 1,0 1 78,0-1 0,0-5-64,0 1 240,0 0-244,3-4 75,-2 2 37,2-5 67,-3-1 0,0-6 137,0-2-126,0 3 1,0-4-1,0 2 42,0-2 0,0-1-55,0 1 1,0-1 21,0-2 1,0 2-25,0-4 6,0 3 1,0-2-1,0 1 9,0-1 1,0 0-24,0-1 0,0 1-61,0-1 0,0-1 99,0 2-89,0-2 0,0-1 0,0 0-18,0 0 1,0 2-1,0 1 1,2 1-11,0-2 0,0 4-38,-2-2 40,0 5-51,0-2-30,0 3 83,0-1-274,0 4 249,0 4 0,0 2 0,0 0-135,0 1 1,0 0 92,0 1 0,0 0-12,0 3 0,0-2-15,0 1 56,-3 1 0,2 2 0,-1 0-39,2-1 0,0 3 12,0 0 1,0 1 26,0-1 0,0-1-40,0 3 78,0-2 1,0 0 0,0-3-2,0-1 0,-1 0 41,-1-2-23,1-3 35,-2-3 33,3-3 0,0-3-86,0-2 0,0 0 111,0-2 1,1-1-43,1-1 0,-1 0 266,1 0-283,-1 2 1,-1-4-1,0 2 151,0-1 1,0 1-104,0-2 0,0 3 9,0-3 0,0 1-67,0-1 1,0-1 30,0 2 1,-1 0-76,-1-1 0,1 0 36,-1-2 1,-1 3-96,1-1 1,-2 3 127,1-3-115,-2 3 1,4-1 0,-3 4 50,2 1-12,-3 3 1,3-2-4,-2 3 1,3 3 20,-2 4 1,1 0-24,-1 4 0,1-1-17,2 3 0,0-1-6,0 0 1,0 0-14,0 3 1,0-2-63,0 0 47,0 0 1,0 0 0,0 0-49,0 0 0,0 1-10,0 1 1,0 1 60,0-1 1,0-1 69,0 1 0,1-4-33,1 0 1,-1-3 2,1 0 0,-1-1 54,2 0 17,-3-4-58,6 0 130,-5-3 1,1-1-25,-2-1 1,3 1-9,-1-4 1,0 1 5,-2-2 1,0-1-37,0 1 11,0 0 0,0-1 0,0 1-8,0-1 1,0 1-5,0-1 0,0 0-41,0-1 0,0 1-42,0-2 38,-3-1 1,2 2-1,-1-2 18,1 1 0,1-2-68,0 0 1,-2 1 44,0-1 1,0 1-16,2-3 13,-3 3 1,3-2-1,-3 3-6,3-1 0,0 2 3,0 0 1,0 1-13,0 0-1,0 4 16,0-3-1,0 5 1,0 1-38,0 5 0,0 0-4,0 2 0,0 1 33,0 1-30,0-1 0,0 1 0,0 0-37,0 1 1,0 1-7,0 2 1,0-3-57,0 1 0,2 0 88,0 2 1,0-1-90,-2 1 1,0 0 108,0 0 1,0 0 12,0-1 1,1-1-77,1 0 138,-1-6-80,1 3 152,-2-7-65,3-1 0,-2-4 0,1-4 172,-1-1-67,2-2 0,-3 1 0,3-3 15,-3 0 0,1 1-44,1 2 1,-1-3-40,1 3 0,-1-2 12,-1-1 0,0 2-41,3 0 0,-3 2-12,2-2-45,-1-1 0,-1 2 1,0-2-11,0 1 0,0 0-85,0 2 0,0-2 88,0 0 1,0 2-46,0 0 51,-3-1 1,3 3 0,-3-2-10,3 2 1,-1 3-18,-1 0 8,1 2-32,-2-1 0,3 4 47,0 1 0,0 2-81,0 2 0,-2 1 42,0 2 1,0-1-7,2 2 0,0 0 13,0 1-42,0 1 0,0-2 0,0 3 3,0 0 0,0 0-2,0 0 0,0 0-71,0 2 1,0-1 63,0 1 16,0-2 1,0 0 0,0-1 16,0-1 1,0 0 23,0-2 1,1-1 21,1-4 46,-2 2-50,3-6 1,-3 2 10,0-4 0,2-1 156,1-4 1,-1-1-41,-2-1 0,0 0 148,0 0-138,0-1 1,0 0 0,0 0 21,0 0 1,0-1-60,0 0 1,0 0 1,0 0 0,0-1 36,0 1-166,0 2 1,0-3 0,-1 1 38,-1-1 1,1 0 46,-1 1 1,-1 0-131,1 2 0,-2-1 125,2 1-88,-3 1 1,4 3 0,-2 2 28,0 0-4,3 1 1,-3 5-107,3 1 1,0 2 117,0 0-37,0 1 1,0 1-1,0 1 20,0 1 1,0 1-65,0 2 1,0 0 2,0-1 0,0 3-74,0 0 104,3 0 1,-3 1 0,2 1-141,-1 2 1,0-2 76,1 0 0,-1-1-22,1 1 1,-2-1 159,0-3-96,0-3 0,3-1 83,-1-2 1,1-5-31,-1-2 0,-2-2 118,3-5 0,-2-1-164,1-1 200,-1-2 0,2 1 0,-1-4-10,0-1 0,0 1 90,-2-3 1,2 3 11,0-1 1,1 1-45,-3 1-99,0 0 0,0-2 0,2 0 18,0 1 1,0 1-16,-2 3 1,0-2-24,0 1 0,-1-1-172,-1 2 151,1 1 0,-2 4-226,1 1 103,-2 3 0,0-2 60,0 3 0,2 3-83,0 4 1,1 0-7,1 3 1,0-1-109,0 2 1,0 0 8,0 4 1,0-1-116,0 1 1,0-2-423,0 0 472,0 3 0,0-3 275,0 2 0,0 2 0,0-1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9:53.854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19 148 7840,'0'-7'-514,"0"4"1,0-1 689,0 2-17,-2 1 18,1-2-184,-2 3 170,3 0-172,0 0 41,0 3 1,0-1-92,0 2 1,0-2-21,0 2 0,0 1 102,0 1 0,0-2-145,0 1 0,0-1 76,0 2 1,0 1-118,0-1 0,0 3 85,0-1 1,0 1 56,0-3 0,0 3-65,0-1 1,0 3-10,0-3 0,0 2 160,0-2-124,0-1 1,0 3 192,0-4-124,0-2 127,0-1 0,0-4-86,0-1 1,0-2 78,0-2 1,0-3-53,0 1 0,0-2 131,0 2 0,0 0-38,0-3 0,0 3-88,0 0 1,0-1 24,0 0 1,0 0-22,0 3 1,0-1-19,0-2 1,0 4 23,0-4 0,0 3-70,0-2 0,0 3 24,0 1 1,0-1-12,0-1 1,0 2-187,0-1 258,0 4-189,0-5 1,0 5 131,0-3-154,0 2 114,0-1-64,0 3 41,0 0 6,0 3 6,0 1 0,0 2 0,0 1 0,0-1 0,0 0 0,-2 1-121,0-1 1,0 1 70,2-1 0,0 3-167,0-1 0,0 1 103,0 0 0,0-2-108,0 2 0,0 0 88,0-1 0,0 1 30,0-3 1,2 1-151,0-1-37,0 1 637,-2-1-145,0-2-59,3 1-104,-2-4 39,1 2 1,-2-4-9,0-1-1,0 1 102,0-4-155,0 1 0,0-2 83,0-1 1,0 3-69,0 0 1,0-1 127,0-1-83,0 0 0,0-1-2,0 1 1,0-1-13,0 1 1,3-1 1,-1 1 0,0 0 48,-2-1 1,0 1 16,0-1-9,0 1 0,0 0 19,0-1-163,0 1 94,0-1 1,0 1-177,0 0 50,0 2-102,0-2 47,0 3 119,0-4-150,0 4 100,0-3 18,0 5-14,0-2 6,0 3 0,0 1-8,0 1 1,0 0-2,0 2 0,0 0-11,0 3 0,0-1 27,0 1 0,0-1-92,0 0 0,0 3 82,0-1 1,0 2-95,0-2 0,1 0 70,1 3 1,-2-3-12,3 0 0,-3 1 14,0 0 0,0 2-1,0-3 0,0 3 71,0-3-70,0 1 0,0-3 195,0 1-120,0-4 173,0 0-155,0-3 1,0 0 248,0-3-220,3 0 1,-2-4 95,1 1 0,-1 0-18,-1-1 0,0 1-80,0-1 1,0 1 49,0 0 1,0-1-38,0 1 0,0-1 8,0 1 0,0-3 0,0 1 1,0-1-54,0 3 1,0-1 43,0-2 0,0 1-17,0-2 0,0 1 32,0-2 1,0 3-17,0-3 0,0 0-47,0-1 0,0 1 35,0 0 1,0 3-116,0-3 0,-1 3 34,-1 0-28,1 0 50,-2 5-97,3 0 1,0 4-49,0 1 1,0 4 127,0 2 1,0 4-79,0-2 0,0 5 59,0-1 1,0 4-158,0-3 0,2 2 82,0 0 1,1 0-97,-3 0 1,0-2 51,2 2 0,-1-1-2,1 2 1,0-1 131,0-2 1,-1 0-90,1-2 0,-2-2 156,0-1 1,1-2-87,1-2 1,-1-2 98,1-2-110,-1-1 1,-1 1 185,0-4 0,0-1-32,0-4 1,0 0 115,0-2 1,0 2-80,0-1 1,0-2-93,0-1 0,0 1 58,0-1 0,0 3-42,0-3 0,0 3 24,0-3 0,-2 1-49,0-1 1,-1-1 1,3 2 1,0 0 0,0-1 0,0 2 0,0-1 0,-2 2-62,0-1 0,0 2 67,2 1 1,-1 1-160,-1 1 144,1 3 1,-2-2-52,1 3 1,1 1 33,-1 1 1,1-1-137,1 3 1,0 1 67,0 1 0,0 1 1,0 2 1,0-2-28,0 1 0,0 2 49,0 1 0,0-1-69,-3 1 0,3-1 62,-2 0 1,1 3-53,1-3 0,0 2 45,0 1 1,0-2-45,0 0 0,0-1-16,0 3 0,0-3-1,0-1 1,0-2 165,0-1 1,0 1-175,0-1 262,0-2-153,0-2 107,0-2 1,-2-2 7,0-3 1,-1-1-22,3-3 0,0 1 23,0-2 0,0-1 4,0-2 1,0 0-12,0 1 1,0-1-40,0 0 0,0 0 1,0 0 0,0 0 9,0-2 1,0 1-46,0-4 1,0 4 30,0-1 1,0 0-2,0 0 0,0 0-66,-2 5 1,1 0 107,-1 4-114,1 2 53,1 2 1,-2 3-139,0 3 1,0 1 124,2 6 0,0 2-13,0 2 0,0 0-205,0 0 1,0 0-20,0 2 0,0-1 3,0 1 0,0 2 143,0-2 0,0 1-196,0 2 1,0-1 96,2 0 0,-1 0 51,1 1 0,-1-2-21,-1-1 0,1-1 187,1-3 0,-1-5 23,1-2 47,-2-4 0,0 0-5,0-4 1,0-4-137,0-2 0,0-4 210,0-1 0,0 0-25,0-2 0,0-1 16,0-1 1,1 0-106,1-3 0,-1 5 36,1-5 1,-1 5-33,-1-2 0,1 2-6,1-2 0,-2 2 5,3-3 1,-3 4 4,0-1 0,0 2-69,0 0 1,2 2 46,0 0 1,1 4-91,-3-2 157,0 2-270,0 1 155,0 2-109,0 1 1,0 8 39,0 2 0,0 1-16,0 1 0,0-2 55,0 4 0,0 0-132,0 2 1,0 0 72,0-1 1,0 2-107,0 1 1,-3-2-11,1 2 1,0 1 107,-1-1 1,3 2 47,-2-2 0,-2 2-55,0-2 0,0 0 89,0-2 0,2-3-148,-3-2 283,4 0-130,-2-2 108,3-2-127,0-4 1,0-4-13,0-2 0,0 1 23,0 1 1,1 0-4,1-3 0,-1 1 54,1 0 0,-1-1-64,-1 1 0,2-3 168,0 1 0,0-4-90,-2 1 1,0-1 135,0 0 1,1-1-4,1 0 1,-1-3-7,1-1 1,-2 1-154,0-1 1,0 2 11,0 0 0,0 0-138,0 0 0,0 3 112,0 3-262,0 2 140,0 3 0,0 4 96,0 5 0,3 3 0,1 2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9:37.737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26 7 7493,'-3'-3'-1134,"2"0"1515,-4 3-268,4 0-126,-2 0 1,2 2 63,-1 0 0,2 3-84,-3-1 0,3 2 76,0 1 1,0-1-124,0 0 1,0 4 107,0 0 1,2 2-120,0 1 0,0 1 13,-2 1 1,1-2-8,1 2 1,-1 1 49,1-1 1,-1-1-30,-1-3 145,0 1 1,0-5-138,0 2 264,0-5-43,0-1-41,0-3 80,0 0-163,0-3 1,0-1 48,0-2 0,0 2 16,0-1-44,0 1 0,0-2 48,0-1-97,0 1 0,0 0 28,0-1 0,0 1 2,0-1 0,0 3 3,0 0 0,0-1-2,0-1 0,0 0 7,0-1 0,0 1-11,0-1 0,0 1 32,0 0 1,0-3-22,0 0 1,0 1-3,0 1-43,0 1 0,0 0-1,0-1 0,0 3 21,0 0-13,0 2-243,0-1 239,0 3 0,0 3-138,0 2 0,0 0 63,0 2 1,2 2-99,0 2 0,0 1 13,-2 1 0,0 2-63,0-1 1,2 4 54,0-3 1,0 0 56,-2-3 0,3 3 63,-1 0 0,0-2-64,-2-2 0,0-3 164,0 0 0,0-3-135,0-1 280,0-2-72,0 1-38,0-3 0,0-1-25,0-1 1,1 0-42,1-2 1,-2 0 11,3-2 1,-3-1-26,0 1 1,0-1 47,0 1 0,0-1-38,0 1 0,0 0 127,0-1 0,2-1-73,0-1 1,1 0 6,-3 0 0,0 2-1,0-1 1,0-2-23,0 2 0,2-1-29,0 0 1,0 2 30,-2-2 0,0 0-77,0 0 0,0 1 121,0 1-201,0 1 80,0 0 1,0 1-33,0 1-45,0 3 100,0-2 0,0 4-23,0 1 0,0-1 11,0 3 1,0-1-107,0 1 97,0 0 0,0 5-36,0-1 0,0 1-15,0-3 0,0 3-6,0-1 0,0 3-78,0-3 0,0 3 63,0-2 0,0 2-95,0 0 1,0 0 113,0 0 0,0 1-25,0-1 1,0-1 1,0 0 0,0-2 145,0 1-132,0-2 234,0-1-9,0-2 0,0-2-107,0-4 0,0-2 105,0-5 0,0 1-77,0-2 0,0 1 14,0-2 1,0 1-30,0-3 0,0 0 101,0 0 1,0 0-65,0 0 0,0-2-2,0 1 0,0-1-65,0 2 1,-1 0 49,-1 0 0,1 1 34,-1 1 0,-1 2-45,1 3 1,0-1-124,2 1 97,-3-1-118,3 4 0,-3 1 69,3 4 0,0 1-125,0 4 0,0 0-1,0 1 0,0 0 74,0 3 0,0 0-41,0 1 0,0-1 53,0 0 0,0 0-41,0 1 0,0 1 20,0 0 1,-1 0-9,-1 0 1,1-1 38,-1-1 1,1 0 5,1-3 1,0 3-4,-2-2 1,1-1-62,-1-1 106,1-1-55,1 1 1,0-3 152,0 0-136,0-3 1,-1 2 36,-1-3 0,1 1 12,-1 1 8,2-1 14,0 2-44,0-3 31,0-3 0,0-1-29,0-2 1,0 0 101,0-1 0,0 1-93,0-1 0,0-1 58,0-1 0,0-2-35,0 3 0,0-3 4,0 0 0,0-1 47,0-1 0,0 0-43,0 0 0,0 0 73,0 1 0,-1-1-67,-1 3 1,1 0-29,-1 1 1,1 4 27,1-1 1,-1 4-91,-1 0 0,2 2 57,-3 2 1,3 2-11,0 5 0,0 0-188,0 4 1,0 0 109,0 0 1,0 1-95,0 0 1,0 0 65,0 1 0,0 1-57,0-1 1,0 0 60,0-3 0,0 1 30,0 0 0,2-1 15,0-1 1,0 0 6,-2-2 1,0-1 158,0-1-119,0-4 155,0 0-130,0-3 0,1-3 65,1-1 0,-1-2-76,1 0 0,-1 0 132,-1-1 1,0 0-53,0-2 0,0 2 9,0-4 1,0 2-33,0-1 1,0 0-17,0-1 0,0 0 32,0 2 1,0-2-16,0 0 0,0-1-42,0-1 1,0 1 33,0 1 1,0-1-10,0 1 0,0 2 17,0 1 0,0 0 3,0 2 1,-1 0 3,-1 2 35,1 1-181,-2 3 0,1 3 120,0 1 0,0 4-176,2 1 1,0 2 90,0 0 0,0 1-146,0 1 1,0 2-33,0 0 1,0 0 114,0-2 0,0 0-12,0 2 1,0-2 31,0 0 0,0 0 53,0-3 0,0 0-58,0 1 0,0-3 172,0 0-127,-3-1 216,2 0-162,-2-4 1,3 0 13,0-6 1,0 2-1,0-3 1,0-1-32,0-1 1,0 0 6,0-1 1,1 1-5,1-1 0,-1 1 53,1 0 0,-1-2-50,-1 0 1,0 1 147,0-2 0,2 0-69,0 0 1,0 0 15,-2 1 1,0 0 18,0-3 1,0 1-64,0-1 1,1-1 15,1 2 1,-1-3 3,1 1 0,-1-1-95,-1 3 1,0 0 82,0 1 0,0 2-201,2-1 128,-1 3-95,2 0 0,-1 5-13,0 0 0,0 2 67,-2 5 0,0 1-37,0 1 0,3 3 50,-1 1 0,0 0-151,-2 5 0,0-2 124,0 1 1,0 2-110,0-2 0,2 0 56,0 1 1,0-2-20,-2-1 1,0-2 99,0 2 0,0-3-52,0-1 0,0-6 1,0 2-72,0-5 55,0 1 1,0-4 104,0-1 0,3-5 0,1-3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7:59.131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122 51 8202,'0'-3'-143,"3"-3"1,-2 5-392,1-4 832,-2 4 83,0-5-208,0 3 0,0-1 186,0-1 53,0 4-234,-2-5 1,0 5-56,-2-1 0,2-1-45,-3 1 29,1 0 1,-2 2-185,-1 0 0,1 0 132,-1 0 0,1 1-169,0 1 1,-1 2 103,1 2 0,-1 3-53,1 2 0,0 2-7,-1 2 1,1 1 44,-1 3 0,2 3 12,0-1 0,0 3 14,3 0 1,0 1 43,2 0 1,0-1-40,0 0 1,1-4 72,1 2 0,2-5-61,2-2 1,2-5-34,1-1 1,2-3-48,-3-1 1,3-3-135,-2-2 1,2-2 76,0-3 1,3-3-127,1-3 1,0-4 244,-2-2 0,-1-4 0,1-2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7:57.756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46 84 7213,'-4'0'-281,"1"0"0,2 0 520,-1 0-117,2-3-11,-3 2 0,2-2-180,-1 3 110,1 0-13,-2 0-47,3 0 74,0 0-17,0 3 1,0-1-52,0 2 1,0-2 39,0 2 1,0-2-49,0 3 1,0-1 21,0 2 0,2 1-4,1-1 1,-1 3-3,-2-1 0,0 4-6,0-2 1,0 0-63,3 1 1,-3-1 72,2 1 0,-1 0-10,-1-2 0,0 1 1,0-1 1,0 0-2,0 0-5,0-2 1,-2 2-16,0-2-63,0-1 70,2 0-85,0-2 76,0 2-37,0-6 13,0 3 77,0-6 1,0 1 11,3-3 0,-3 0 47,2 0 41,-1 0 1,-1-2-113,0 1 0,1-1 12,1 1 1,-1 0 12,1-1 1,-1 1 71,-1-1 1,0 1-68,0 0 0,0-1 6,0 1 0,0-1-18,2 1 0,-1-1 0,1 1 0,-1-3-24,-1 1 0,1-1 27,1 3 1,-1 0-25,1-1 0,-2-1 20,0-1 0,0 0-9,0 3 1,0 0 4,0-1 1,0 1 4,0-1 0,0 3 52,0 0 11,0 0-72,0-3 0,0 4 40,-2 0-120,1 3 85,-2 0 1,1 0-98,0 3 0,0-2 29,2 3 13,0 1 1,0 1 7,0 0 1,0 1-7,0-1 1,0 3-22,0-1 1,0 2 28,0-2 1,0 0-60,0 3 0,0-1 53,0 3 0,0 0-88,0 0 1,0 2 77,0 0 0,0 2-111,0-2 0,0 2 75,0-2 0,0 0-8,0-2 0,0-1 116,0-1 1,0-2-101,0-3 0,0-2 227,0 1-248,0-4 171,0 2 0,0-4-113,0-1 149,0 1-100,0-4 0,0 3 3,0-2 0,0 2 5,0-2 0,0 2-19,0-3 0,0 3 18,0-2 0,-1 0-16,-1 0 1,1-2 64,-1 2 0,1-2-57,1-3 1,0 2 20,0-2 0,0 0 9,0 1 1,0-4 2,0 1 0,0 1-16,0 0 0,0-1 0,0-2 1,2 0 8,0 1 0,1 1-8,-3 0 1,0 1-11,0 0 0,0-2 6,0 4 0,0-2 10,0 2 0,0 1-77,0-2 1,0 2 89,0 1-71,0-1 65,0 1-129,0-1 102,0 4-138,0 0 121,0 3-39,0 0 15,0 3 14,0 0 1,0 4-46,0-1 1,0 1 39,0-1 0,0 1-35,0 2 1,-1-2 31,-1 1 1,1 2-136,-1 1 0,1 0 117,1 0 0,0 1-160,0-1 1,0 3 55,0 1 0,2 1 39,0-1 0,1-2 89,-3 2 1,0-1-79,0-1 1,0-1 84,0-2 1,0 0-133,0-4 298,0 1-50,0-1 14,0-2 0,0-4 129,0-5-200,-3 0 0,2-2 65,-1 1 1,1-1-80,1 1 0,0-1 59,0-2 1,0 2-42,0-1 1,0 0 20,0 2 1,0-1-20,0-2 1,-1 2 4,-1-1 1,2-2 15,-3 2 0,3-3-21,0 3 0,-1-4-30,-1 1 0,1-1 32,-1 0 1,1-1-82,-2 0 1,3 0 72,-2 0 0,-1 0-63,1-2 0,-3 3-5,3-1 1,-1 5-11,1-1 1,2 2-87,-3 1 131,3 2-191,0 1 166,0 3 1,0 3-93,0 2 1,0 2 76,0 2 0,0 2-55,0 0 0,0 1 19,0 1 1,0 2-11,0 0 1,0 3-68,0-1 1,0-1 80,0 1 0,2 0-89,0 3 0,0-3 76,-2 3 0,2-3-131,0 2 1,3 0 112,-3-2 1,3 0-85,-1 0 1,0-5 31,0 1 0,0-5-256,3-2 384,-4-2 0,3-4 0,-3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03:47:35.933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198 198 7773,'-7'5'0,"1"-1"375,0 0 58,1 2 411,-3-2-149,0 1-102,4-2-389,0-3 0,5-2 1,2-3 0,2-1 12,6-7 0,1-1-513,4-4 1,4 0-173,4-3 1,1-3-1193,7-2 1660,-3 0 0,6-1 0,-3-2 0</inkml:trace>
  <inkml:trace contextRef="#ctx0" brushRef="#br0" timeOffset="732">1 805 7485,'2'-5'545,"1"0"0,1-1-102,1-2 1,2 0-57,6-3 1,3-2-147,5-5 0,6-3-309,2-2 0,2-4 134,3-2 1,5-5-724,3 0 0,1 1 386,-1 4 1,-5-2 270,0 2 0,-1-1 0,0-2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30:33.95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46 122 8121,'-5'2'-566,"1"0"1,2 1 1032,-2-3-47,2 2-294,-4 2 1,4 2 24,-3 1 0,0-3-28,3 0 0,-2 1-136,2 1 0,0 0 133,2 1 1,0-1-145,0 1 0,0-3 72,0 0 1,0-2-127,3 3 1,0-4 7,3 1 0,4-4 67,0-2 0,5-5-225,0-1 1,2-3 71,1-2 1,1-2-79,2-2 0,0-3-90,2-2 324,-5 0 0,4-2 0,-6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9:43.124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33 91 8063,'0'-4'-1060,"0"-2"1178,0 6 1,0-4 188,0 2-240,0 1 216,0-2-345,0 6 0,0-1 166,0 2 1,-3 1 21,1 3 1,0 0-164,2 0 1,0-1 151,0 0-208,0-1 0,0 3 68,0-1 0,0 1 0,0-1-174,0 1 0,0 0 169,0 0 0,0-2-247,0 1 203,0 2 0,0-3-71,0 2 1,0-2-1,0 0 89,0-1 1,0-2-50,0 1 160,0-4-201,3 2 230,-2-3 1,2-1-79,-1-1 0,-1 1 140,1-4 1,-1 1 113,-1-2-234,0-1 0,0-1 122,0-1 0,0 0 0,0 1-2,0-1 0,0-1-26,0 1 1,0-2-50,0 3 1,0-3 30,0 3-68,0-4 0,-1 4 0,0-2 40,-1-2 0,0 2-99,2 0 0,-3 1 62,1-2 1,0 4-5,2-2-25,0 2 1,-2 3-52,0-1 33,0 4 1,2-1-13,0 4 0,0-1-219,0 4 244,0-1 1,0 2-1,0 1-129,0 2 1,0-2 75,0 2 1,0 1-28,0 0 48,0 0 1,0 1-95,3-2 1,-3 1 0,2 0-22,-1 0 0,0-1-174,1 2 245,-1-2 1,2 0-91,-1 0 206,-1-1 0,3-2-65,-2-2 54,-1-1-70,1-3 1,1-1 177,-1-1 0,0 1-37,-2-4 0,0 1 0,0-2 129,0-1 0,2 0-54,0-1-142,0 0 1,-2-1-1,0 3 16,0-1-1,0 1 0,0-3-35,0 1 1,1-1 0,0 1 41,1-1 0,1-2-21,-3 3 0,0-3 3,0 3 13,0-1 0,0 2 1,0-1 57,0 0-15,0-1-129,0 3 0,0 1 95,0 1-118,0 3 1,0-1 50,0 4 0,-3 1-22,1 4 0,0 0 18,2 1-113,0-1 0,0 6 61,0-3 1,0 2-30,0-2 1,0 2 0,0-2 11,0 0 1,0 3 4,0-3 86,0 0 0,0 1-16,0-3 0,0 3 0,0-2-29,0-1 0,0 1 2,0-1 70,0 1 0,0-3-55,0 1 1,0-3 42,0 0-182,0-2 127,0 3 45,0-4 1,0 1-25,0-4 88,0-1 1,0-2-1,0 1-27,0-1 0,0-1 27,0 0-38,0 0 1,0-3-1,0 0 228,0 2-199,0-1 1,0 0 0,0-1 116,0-1-132,0 2 1,0-4-1,0 3 22,0-1 0,0 0-40,0-1-9,0-1 0,0 5 0,-2-3 36,0 0-53,-3-1 1,4 4-76,-4-2-36,4 5 123,-5 1-53,5 3 0,-1 3 1,2 2-10,0 3 1,0 0-103,0 2 1,0 1 115,0 2-49,0 0 1,0-1 0,0 1-8,0 0 1,0 0-98,0 0 1,0 0 28,0-1 1,0 1 40,0-3 98,0 2 1,0-5 0,0 2-48,0-2 0,0 0 177,0-1-198,0-2 240,0-2-177,0-2 1,2 0 28,0-2 1,0-2 78,-2-2 0,0-1-90,0 1 129,0-1 1,0 1-67,0 0 1,0-3 0,0 0 34,0 2 1,0-1-62,0 2 0,0-1 24,0-2-21,0 2 0,0-2-31,0 3 1,0-1 0,0 1-56,0-1 0,-1 1 66,-1-1 1,1 1-141,-1 0 125,2-1 0,-3 1-36,1-1 1,-1 1 0,2 0 36,-1-1-33,0 1 1,1 1-1,0 1 7,-2-1-3,1 2 13,2-2 1,0 4-2,-3-1-37,3 4 1,-3 1 0,3 5 22,0 0-13,0-1 1,0 5 15,0-1 1,0 3-49,0 1 1,0 1 0,0-2-89,0 1 0,0 0 70,0-2 1,0 2-116,0 0 153,0 0 1,0-2-41,0 0 0,2-3 1,0 0-66,0 0 197,-2-2 0,0-4 0,1 0-196,1-1 238,-1-1 0,2-3-28,0-1 67,-3-2 0,5-4-47,-3-1 1,1 1-60,-3 1 117,0 1 0,0-3 0,2 1 11,0 0 0,0-1-32,-2 0 0,0 1-7,0 1-121,0-2 0,0 2 43,0-2 1,-2 2 0,0 1-27,0-1 1,1-1-183,-1-1 188,1 1 0,-3 1 1,3 1-33,-1-1 24,0 1 1,0 2 0,-1-1 6,2 1 1,-2 0-12,1 0-30,0 2 44,2-1-25,0 3 1,-1 3 0,0-1-1,-1 2 1,-1 0 15,3 3-10,0-1 1,0 1 0,0 1-4,0 1-26,0 2 1,0-3 0,0 3 21,0 0-82,0 1 0,1-1 0,1-1-89,0 2 0,0-2 24,-2 0 135,0 1 0,2-1 1,0-1-90,0-2 92,-2-1 0,2 1 1,1-2-29,1 0 94,-3-3-83,5-2 1,-5 0 136,4-2 0,-3-2-7,2-2 0,-2-1-17,0 1 0,-2-1 138,0 1-176,3 0 1,-2-1 0,1 1 72,-1-1 1,-1 1-41,0 0 0,0-1 3,0 1 0,0-1 25,0-2-41,0 2 1,0-2 0,0 2 0,0 1 0,0-3-20,0 1 1,0-2-54,0 2 0,-1 1 89,-1-2-117,1 2 1,-2 1-1,3-1 80,-2 1-29,1 2 0,-2-1-58,3 4 0,-2 1 52,0 4 1,0 2-21,2 0 1,0 3 0,0 0-29,0 1 0,0 1 38,0 2-100,0-1 1,0 1 82,0 0 0,0 1 0,0 0-43,0 1 1,0 0 15,0-2-101,0 2 0,2-1-7,0 1 1,0-2 67,-2 0 0,0-1 0,1-1 37,1-3 1,-1 1-90,4-3 206,-4 2 0,5-7-186,-2 1 179,-1-1 0,2-4 0,-3-1-5,-1-2 0,2-3 0,0 1 42,1 0 1,-3-2-1,1 0 154,-1 0-125,-1 1 0,0 0 0,0 0-12,0-1 0,2 0-7,0-1-75,0 2 1,-2 1 0,0-1 25,0 1-21,-3-2 1,2 3-1,-3-1 26,2 0-24,-3-1 0,3 2 0,-2-2 18,-1 2 1,1 1-199,0 0 160,0-1 0,0 1-12,-1 2-36,1-2-14,0 6 66,-1-3-64,4 6 0,-2 0 0,3 4 7,0-1 1,0 3 26,0-1 1,0 1-60,0 0 0,1 1 46,1 3-44,-1-3 1,2 2-1,-3-1-2,0 1 0,0-2 1,0 1 0,0 0 15,2 2-30,-1-3 0,2 1 50,-3-2 0,0 1 1,0-1-78,0-1 214,0-4-104,0-1 1,1-3 111,1 0-106,-1-3 0,1-1 0,-1-3 123,1-1 1,-1 0-123,1-3 102,2 3 1,-4-3 0,3 2-45,-3-1-28,0-1 0,2 0 1,0 1 66,0 1-83,-1 1 1,-1-1 34,0 0 0,0-1 0,0 1 32,0 1-58,0 1 0,0 1 0,0-1 51,0 1-136,-3 2 1,1-1 74,-2 0 0,2 3 19,-2-1-147,2 0 0,-1 2 138,1-1-160,1 1 1,-2 2 111,3 1 0,0 2-10,0 2 8,0 1 0,0 0 0,0 1-41,0 0 0,0 3 1,0-3-1,0 2-6,0 0 1,0 1-84,0 0 102,0-2 0,0 2 1,0-1-188,0 0 209,0-3 0,0 3 0,0-4-33,0 0-35,0 1 246,0-1 26,0-2-198,0-4 1,2-6 102,0-2 0,0-2-81,-2 2 143,0 1 0,0-5 0,1 1 4,1-1-78,-1-1 1,2 2 0,-3 1 32,0-2-119,3 0 1,-3-2 30,3 0 1,-3 0-1,0-1 18,0 1 0,0-1 31,0 1-51,0-1 0,0 4 1,0 1 29,0 1-40,0 0 0,0 3-2,0-1 0,0 4 36,-3 1-72,3 1 1,-3 2-111,3 1 149,0 1 1,0 6 0,0 0-76,0 1 1,0-1 39,0 1 1,0 1-6,0 2 1,0 0-2,0-1-46,0 1 0,0 0 1,0 0-26,0 0 1,0-2-3,0 2 1,0-4 21,0 4 39,0-4 1,0 2 6,0-2 0,0-1 0,0-1-42,0-1 16,0-2-10,0-2 158,0-2 0,2 0-86,0-2 1,0-2 0,-1-2 38,1-1 1,-1 0 103,1-2 1,-1 2-25,-1-1-62,2 1 1,-1-2 83,1 1 0,-1-3 0,-1 2-25,0-1 0,0 1 10,0-2-86,0 1 0,0-1 0,-1 1 135,-1 1-200,1-3 0,-2 5 1,1-1-44,0 1 0,0 3 114,-1 2-81,3 1 0,-4 1 0,3 1-44,-1 1-71,-1 2 0,3 4 1,-2 1-17,0 1 0,0 1-255,2 2 372,0 0 1,0 0-366,0-1 0,0 1-154,0 0 573,0 0 0,0 0 0,0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9:21.404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64 154 6041,'0'4'0,"0"-1"0,3-3 0,-2 0 0,2 0 0,-3 0 0,0 0 0,2 0 0,-1 0 0,2 0 0,-3 0 0,0 0 0,0-3 0,0 2 0,0-2 0,0 3 0,0 0 0,-3 0 0,2-1 0,-1-1 0,2 2-297,0-3 298,0 3 35,0 0 121,0-3-120,0 2-14,0-2 0,0 3 61,0-3-61,0 3 1,-1-3 60,-1 3-59,1 0 1,-2-1-2,3-1-25,0 1-14,0-2 28,0 3-6,0 0-59,-3 0 58,3 0-32,-3 0 20,3 0-78,0 0-58,0 3 136,0-2 0,0 3-11,0-2 14,0-2 2,0 3 19,0 0-40,0-2 179,0 2-142,0-3 106,0 3-88,0-3 9,0 3 50,-3-3-46,2 0 0,-2 1 19,3 1-10,0-1-67,0 2 58,0-3-80,0 0 27,0 2-13,-2-1-4,1 2 29,-2-3-10,3 0 4,0 3-7,0-2 7,-3 1 1,2-1-44,-1 1 22,2-1 8,0 2 1,-1-1 20,-1 0-14,1 0 1,-2-1 6,3 1-13,0-1 21,0 2 1,0-3 6,0 2 1,-1-1 22,-1 1 87,2-1-109,-3-1 218,3 0-94,0 0 1,-2-1-102,-1-1 0,1 1 111,2-4-104,0 4-20,0-5 0,-2 3-13,0-4 0,0 3 29,2 0 1,0 2-71,0-3 0,-1 2 93,-1-1-161,1-2 114,-2 2 0,3 0-47,0 0-31,0 2-16,0-1-13,0 3 0,0 0 27,0 3 1,0-1 37,0 2 0,0-2-129,0 2 0,0 1 116,0 1 0,0 1-79,0-1 0,0 0 50,0 1 1,3-1-5,-1 1 0,0-1 34,-2 0 1,0 1-29,0-1 1,1 1 127,1-1 0,-2 1-115,3-1 0,-3 0 204,0 1-174,0-1 0,0 1 116,0-1-88,0 0-2,0 1 44,0-1-42,0 1 160,0-4-151,0 0 164,-3-3-157,3 0 0,-3-3 58,3-1 1,-1-2-29,-1 0 1,1-1 9,-1 1 1,1 0 29,1-1 0,0-1 5,0-1 0,0 0 33,0 0 1,0 2-67,-2-1 0,1 0 28,-1-1 0,1 2-11,1-1 1,0 0-79,0 2 1,0 0 37,0-1 1,0 1 43,0-1-259,0 1 250,0-1-216,0 4 178,0 0-137,0 3 101,0 0-40,3 0 31,-2 0 3,1 0 2,-2 3 1,0-2 0,0 4 0,0-3 0,0 2 1,0-2-2,0 2 1,0-1 0,0 1 1,0 0-57,0 3 1,0-1 0,0 0 0,0 2-108,0 0 0,0 0 27,0 3 0,0-1 81,0 3 1,0-1-65,0 0 1,0-2 44,0 2 1,1-3 122,1 0 1,-1-2-85,1-1 1,-1-2 327,-1 1-108,0-4 7,0 2 0,1-8-90,1-1 1,-2-3 4,3 0 1,-3 2-54,0-1 1,2 1 58,1 0 0,-1-1-44,1-1 1,-3 0 0,2 0 0,1 2 38,-1-1 0,1 0 6,-3 2 1,2-1-41,0-2 0,0 2 6,-2-1 0,0 1 21,0 0 1,0 1-22,0-1 1,0 1-5,0-1 1,0 1 94,0 0-217,0-1 0,0 1 105,0-1-188,0 4-42,0-3 142,0 5-125,0-1 144,0 2 0,0 0-146,0 2 0,0 0 120,0 2 0,0-2-46,0 3 20,0-1 0,0 2 1,0 1 0,0-1-53,0 0 0,0 3 63,0 0 1,0 1-79,0-1 1,0 2 74,0 0 0,0 1-177,0 1 1,0 0 141,0 2 1,0-1 0,0 1 0,1-2 28,1-3 0,-1 2 107,1-4 0,-2 1 42,0-3 0,1-2-101,1-2 116,-1 2 1,2-4-69,-3 0 0,0-1-1,0-3 1,0-1-10,0-1 0,0-1 105,0 1 0,0-2-50,0-1 0,0 0 7,0 0 0,0 1 14,0-2 0,0 2 15,0-1 1,0 0-16,0 0 1,0-1-35,0 1 1,0-2 2,0 3 0,0-3 7,0 0 1,0 1-36,0-1 0,-2 1 22,0 0 0,-1-2-13,1 4 0,1-3-121,-1 2 129,-2 1 0,3 1-186,-4 1 209,4 2-155,-2 2 90,0 4 1,3 3-195,-3 3 1,3-1 39,0 2 1,0 0-16,0 0 0,0 2-30,0 0 0,0-1 63,0 3 1,0-1-78,0 3 0,2-2 103,0 0 0,0 1-47,-2 1 1,0-1 32,0 3 1,0-3 103,0 1 0,0-1-106,0-2 0,0-1 15,0 0 1,-1-5 304,-1 0 0,2-3 51,-3 1 2,3-2-204,0 0 0,0-2 23,0-2 0,0-2-45,0-2 0,0 1 6,0-2 1,0 2-25,0-3 0,0 0 12,0-1 1,0 1 27,0-2 0,0 1-28,0-2 0,0 3 29,0-3 1,0 3-27,0-3 0,0 2 71,0-1 1,0 2-47,0-1 0,0 0 10,0 1 1,0-2 48,0 2 1,0 1-57,0-2 1,0 2-107,0 0 103,0 1 1,-2 2-202,-1 0 238,1 2-183,2-1 1,0 6 10,0 1 1,0 2-59,0 0 1,0 1 69,0-1 0,0 3 33,0-1 0,0 2-130,0-2 0,2 0 110,1 3 1,-1-1-72,-2 0 1,0 3 47,0-3 0,0 2 16,0-2 0,0 2-15,0-1 1,0 1-7,0 1 0,0-1 36,0-1 0,0-2-22,0-2 0,0-3 196,0 0-223,0-2 164,0 0 1,2-4-108,0-3 0,0-1 186,-2-3 0,0 1-40,0-2 1,0-1 56,0-2 1,1 0-9,1 1 0,-1-1-109,1 0 1,-1 0 26,-1 0 1,2 0-5,0 1 0,0-1-14,-2 0 1,0 0 25,0 0 0,1 1-18,1 2 0,-1-2 4,1 4 1,-2-1 92,0 3-1,0-1-18,0 4-148,0 0 0,0 3 68,0 3 1,0 0-162,0 4 1,-2 1 143,0 1 1,0 0-180,2 0 1,0-2 22,0 4 0,-2 0-116,0 2 1,0-1 36,2 1 1,0-2 75,0 0 1,0-1-26,0 3 1,0 1 43,0 1 1,0-2-55,0 2 1,0-1 32,0-2 1,0-2 135,0-1 0,0-2-62,0 0 1,0-1-7,2 0 66,-1-2 26,2-1 30,-3-3 0,0-3-102,0-1 1,0 0 70,0 0 1,0 0-56,0-3 1,0 3 106,0 0 0,0-1-55,0-1 0,0-3 9,0 1 0,0-1-7,0 3 0,1-3 7,1 1 1,-1-2 24,1 2 0,-2 1-43,0-2 1,0 2 15,0 1 0,0-1-8,0-2 1,0 2-35,0-2 1,0 2 32,0 1 1,0-1 3,0 1-50,0 0 1,0-1-4,0 1 24,3-1 1,-2 3 25,1 0 43,-1 2-45,-1-1 65,0 3-78,-3 0 0,2 3-61,-1 2 1,-1 1 8,1 3 1,0-2-4,2 1 0,-1 2-158,-1 1 0,1 0 109,-1 0 0,2 1-134,0-1 1,0 1 97,0 1 0,0 0-19,0-1 0,0 1 31,0 0 0,0 1-50,0-1 1,0 1 96,0-6 0,0 1 131,0-3 114,0 1-183,0-4 172,0 0-152,0-3 0,0-1 25,0-1 1,0 1 23,0-4-21,0 1 0,0-2-28,0-1 0,0 1 2,0 0 1,0-3 51,0 0 0,0 0-60,0 1 1,2 1 70,0-2 1,0 0-58,-2 0 0,0-2 28,0 0 1,0 1-12,0-1 1,2 3 25,0-3 0,0 3-16,-2-3 0,0 3 6,0 0 1,0 0-101,0 2 138,0 0-177,0-1 0,0 3 141,0 0-297,0 2 177,0-1 0,0 8-26,0 2 0,0-2-6,0 0 1,0 1-46,0 3 1,0 0 82,0-1 1,1 2-150,1 3 0,-1 0 131,1 0 0,-1 0-151,-1 0 1,0 2 74,0 0 0,1 2-17,1-2 0,-2-1 148,3-3 1,-3 0-219,0-3 525,0 1-160,0-5 15,0-2 1,0-2-91,0-2 0,0-3 121,0-3 1,0 0-71,0-3 0,0 3 25,0-3 0,0 0-68,0-2 1,0 1-17,0-1 1,0 0-38,0 0 1,0 2 46,0 1 1,1-1-45,1-2 0,-1 3 29,1-1 1,-1 0 69,-1-2 1,0 1-77,0 2 1,0-3-18,0 3 1,0-2 10,0 2 1,0-4-6,0 3 0,0-2-61,2 2 1,-1 1 77,1 0 0,-1 1-115,-1-2 1,0 6 117,0-2-174,0 5 107,0-1-24,0 9 1,0 1 1,0 6 1,0 0-7,0 2 0,0 0-106,0 2 0,0-1 71,0 1 1,0 3-172,0-3 1,-2 3 109,0-6 0,0 4-3,2-3 0,-3 2 108,1-2 1,0-1 9,2-3 1,0 0-32,-3-2 0,3-1 4,-2-2 193,1-2-118,-2-1 0,2-4 35,-1-1 0,1-2-62,1-2 0,0-1 77,0-2 1,0 2-75,0-4 1,0 2 71,0-1 1,0 0-7,0-1 1,0-1 6,0 1 1,0-1 2,0-1 1,0 1-32,0 1 0,0-1 23,0 2 0,0-2-16,0 2 0,0 0-38,0 1 0,0 2-12,-2-2-9,1 5 1,-3 1-49,2 3 5,1 0 0,-2 5-87,1 2 1,1 1 123,-1 1 1,1 1-298,1 2 0,0 2 71,0 1 0,0-1-177,0 3 1,0-2-153,0 2 561,0-2 0,0 6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3:24.064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59 1 8013,'0'6'0,"0"3"-350,0-1 1,0 2 232,0-2 1,0 0 89,0 3 1,0-3 106,0 3 0,0 0-158,0 2 0,0-1-17,0 1 0,0 2-114,0 0 1,0 0 7,0-2 1,2 0 200,0 0 0,0-1 0,-2 1 0</inkml:trace>
  <inkml:trace contextRef="#ctx0" brushRef="#br0" timeOffset="851">58 20 7971,'-4'0'0,"-1"0"-127,4 0 0,-5 0 58,2 0 0,0 0 1018,0 0-171,0 0-515,-3 0 0,2 1 185,0 1-312,0-1-71,4 2 0,-2-3-174,3 2 1,1-1 32,1 1 0,2-1 97,2-1 0,3-1-288,2-1 1,-1 1 107,1-1 0,-1-1-105,3 1 1,-1-2 54,-1 2 1,0 0 94,-2 2 0,2-1 38,0-1 0,-2 1-36,0-1 126,-2 1-83,-1 4 0,0 1 131,-2 2 1,-1 1-63,-3-1 0,0 0 76,0 1 0,-3-1-90,-1 1 1,-2-1 54,0 0 0,2 1-36,-1-1 0,1 1 36,-2-1 1,-3 1-36,1-1 1,-1 0 0,3 1 29,-1-1-29,1 1 0,-1-2-197,1 0 193,2-3-325,2-2 203,2 0 0,0 0-38,2 0 61,2-2 0,2-1-4,1-2 0,-1 0-27,1 3 47,-1-3 1,1 4 143,-1-3 0,0 2-167,1 0 156,-1 1 1,1 2-46,-1 1 1,0 2 9,1 2 1,-1 1 85,-2 2 1,1-1-114,-3 2 1,2-2 125,-2 1 0,0 0-56,-2 0 0,0-1 375,0-1-270,-2-1 1,-2 0 39,-2 1 1,-1-3-100,1 0 1,-1-2-48,1 0 0,-1 1 22,-2-1 1,2 0-118,-1-2 1,-2 2-298,2 0 0,-3 1 164,3-3 0,-2 0-134,2 0 1,1 0 77,-2 0 0,3-1 224,1-1 0,-3 1 0,1-2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7:50.877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53 38 8251,'0'-7'-456,"0"3"559,0 0-555,0 2 335,0-3 1,0 3 265,0-2 38,0 3 26,0-2-135,0 3 1,1 0 18,1 3 0,-1-1-27,1 4 0,-1 0 26,-1 4 1,2 1-145,0 2 0,0 1 57,-2 1 1,2 1-150,0 3 1,0-2-61,-2 0 1,0 0 63,0 3 0,3-1 59,-1 0 0,0-2-164,-2-2 0,0-2 15,0 0 1,0-1 126,0-1 1,0-2-200,0-3 298,0-2 0,0-1 0,3-9 0,0-1 0</inkml:trace>
  <inkml:trace contextRef="#ctx0" brushRef="#br0" timeOffset="634">46 52 7565,'-4'0'-71,"-1"0"1,3 0 367,-2 0-222,2 0 0,-1 0 67,1 0 0,0-1 111,-2-1-126,3 1 0,-3-2-21,2 3 37,1 0-12,-2-3-100,0 3 0,3-4 66,-2 2 1,1 0-121,1-2 103,0 3 0,2-5-117,0 2 0,3 1 91,-1 1 0,2-1-133,1 1 1,0-2 118,1 1 1,0 1-112,3 2 1,-3 0 51,3 0 1,2 0-9,2 0 1,2 4-190,-2 2 0,3 1 55,-1 4 1,-1 0-73,1 2 1,-2-1 90,-1 1 1,-2 0 66,-1 0 0,-6 0 44,2 0 0,-5-3 20,0 1 1,-1-1 17,-1 1 1,-1 0-80,-1-2 0,-2 1 216,-5-1 0,1 2-96,-3-3 1,1 1 143,-3 0 1,-1 0-38,-1 2 0,1 0-71,-3-2 0,2 0-24,-2 0 1,3-2-312,-1 1 0,2-1-309,2-3 1,0 1-6,2-3 92,1 0 473,1-7 0,1 0 0,0-4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7:47.700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0 72 6453,'0'-4'-139,"0"1"249,0 3-28,0-3 152,0 3-134,0-3 54,0 0-99,0 2 1,0-2 207,0 0-156,0 3 6,0-3-161,0 3 165,0-3-278,0 2 236,0-2-276,0 3 235,0 0-156,3 0 57,-2 0 1,2 1-2,-3 1 0,0 2-72,0 2 1,0 1 100,0-1 1,0 3 4,0-1 0,0 4-19,0-2 1,0 2 98,0 1 1,0-2-85,0 0 0,0-1 47,0 0 1,-2 2 2,0-4 0,-1 1 10,3-3 0,0 1 31,0-1-48,0 0-41,0 1 30,0-1-86,0-2 80,0-1-5,0-3 11,0 0 4,0-3 133,0-1-135,0-2 1,0 2 253,0-1-216,0 1 193,0-2-192,0-1 0,0 1 65,0-1 0,0 3-12,0 0-40,0 0 1,0-3-85,0 1 79,0-1 0,0 1-53,0-1 1,3 1 40,-1 0 0,0-1-14,-2 1 0,0-1 6,0 1 1,0 0 5,0-1 1,0 1-7,0-1 0,0 1 4,0 0 1,0-1-62,0 1 1,2-1 56,0 1 1,0-1-62,-2 1 0,0 2 49,0-1 0,1 1-162,1-2 106,-1 2-6,2-1 19,0 4-2,-3-2 14,3 3 4,0 3 1,-2 0-33,1 4 1,-1-1 29,-1 1 1,0 1-82,0 1 1,0 1 47,0-1 0,0 2-3,0 0 0,0 1 12,0 1 1,0 0-12,0 0 1,0 2 9,0 0 1,-1 0-2,-1-3 1,1 1 59,-1 0 0,1-1-50,1-1 0,0 0 60,0-2 0,0-1-33,0-1 0,-2-1 8,0 1 0,0-3-1,2 0 1,0-2-28,0 3 4,0-4 5,0 2-35,0-3 1,0-1 22,0-1 40,0 1 1,0-4-48,3 3 192,-3-3-52,3 2 26,-3-4 164,0 1-265,0-1 1,0 3 41,0 0 1,0 2-23,0-3 1,0 3 18,0-2 0,0 2-11,0-2 0,0 1-8,0-1 0,0 2 9,0-2 0,0-1 3,0-1 0,0 0-20,0-1 0,0 1 7,0-1 1,0 0-34,0-1 1,0 0 32,0-3 0,-1 3-74,-1-3 1,2 1 70,-3-1 1,3 0-12,0 2 1,0-1-28,0 1 1,0 1-5,0 1 1,-2 3-85,-1 0 124,1 2-256,2-1 177,0 3 1,0 1-41,0 1 1,0 0-7,0 2 1,0-2-116,0 2 118,0 1 0,0 1 27,0 0 0,1 1 22,1-1 0,-1 1-26,1-1 0,-1 0 42,-1 1 0,0 0-28,0 2 1,0-2 35,0 1 0,0 0-48,3 1 1,-3-2 2,2 4 1,-1-1-15,-1 1 0,0 1-6,0-1 0,1-1 31,1 0 0,-1-1-11,1 2 0,-1-3 96,-1 3-133,0-3 98,0 1 0,0-3-38,2-2 14,-1-1 37,2-3 1,-3-1-46,0-1 113,0-2 0,0-2-97,0-1 0,0 1 172,0 0 0,0-1-92,0 1 0,0-3 91,0 1 1,0-1-41,0 3 1,0-1-33,0 1 0,0-3-23,0 1 0,0-1 13,0 0 1,0 1-94,0-3 0,0 3 86,0-3 1,0 0-122,0-1 1,0-1 90,0 0 1,0 0-67,0 0 0,0 1 29,0 2 0,0-2-5,0 4 0,0-1-35,0 3 64,0-4-98,0 3 90,-3 1-151,2 3 1,-1 4 120,2 1 0,0 1-131,0 4 0,0-1 78,0 1 1,0 1-8,0 1 0,0 2-9,2 0 1,-1 3-4,1 1 0,-1 1-8,-1-1 0,0-2 17,0 2 1,0 1 102,0-1 1,0 0-85,0-2 0,-1-3-33,-1 1 1,1-3-5,-1 0 1,2 0-257,0-2 341,0-2 0,-3-2 0,-1-2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30:50.31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39 128 8087,'-2'-3'-690,"-2"-2"580,-2 3 0,1 0 431,1 2 0,2-3-203,-2 1 0,2 0 122,-3 2-342,4 0 156,-2 0 0,3 3 3,0 1 0,0 2 23,0 0 0,2-1 141,0-1 0,3 0-110,0 3 0,1-1-36,2 0 1,0-2-83,0-2 1,2 1 100,1-1 1,-1 0-212,0-2 1,-1-3 79,2-1 1,-1-2-273,3 0 0,-2-3 120,0 1 1,-1-4-332,3-1 0,-2-1 184,0-3 0,-1 0 336,0-2 0,2-3 0,-2-1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9:12.064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14 123 8213,'0'4'0,"0"0"-346,0 1 1,0-1-415,0 0 652,0 0 0,0 3 138,0-1 1,0 0-9,0 1 0,0-3 76,0 0-129,0 1 0,0 1 58,0 0 0,0 1 42,0-1-85,0 1 0,0-1 14,0 1-83,0-1 1,0 0 113,0 1-120,0-1 0,0 1 83,0-1 1,0-2-24,0 1 11,0-4 1,1 2-46,1-3 102,-2 0-60,3 0 97,-3 0 0,1 0-63,1 0 17,-1-3 1,2-1 40,-3-2 0,0 2 80,0-1-86,0 4 1,0-5 137,0 2 1,0-2 9,0 0 1,0 0-91,0-1-15,0 1 0,0-1 0,0 1 74,0-1-106,0 1 0,0 0 1,-1-1 167,-1-2-240,1 2 0,-2-2 12,3 2 1,0 1 0,0-1-18,0 1-25,-3 0 1,3 1-46,-2 1 22,1 0-9,1 0-22,0 1 4,0 3-17,0 0 0,0 3-46,0 1 119,0-1 1,1 3-1,0-2-245,1 2 219,0 0 1,-2 3-1,1-1-147,1 0 148,-1 2 1,2-2 45,-3 3 0,0-3 0,0 1-119,0 0 105,0-2 0,0 5 1,0-3-89,0 1 74,0-2 0,0 4 0,0-2-5,0 0 0,0 0-24,0-2 51,0 0 0,0 1 1,0-3 15,0 1 77,0-4 27,0 0-74,0-3 0,0-3 0,2-1 3,0-2 1,0-2 201,-2-1 1,0 0 91,0 0-84,0 2 0,2-4-108,0 2 1,0 0-1,-2 1 64,0 0 0,0-1-11,0 3-190,0-1 0,0-1 72,0-1 1,0 0-97,0 3 1,0 0-1,0-1 19,-2 1 1,1-1 29,-1 1 0,1 0-115,1-1 1,-1 1 137,-1 2-114,1-1 0,-1 1 0,2-2 31,0-1-24,0 1 27,0-1 1,0 3 6,0 0-34,0 2 22,0-1-112,2 3 67,-1 0 0,2 3-75,-3 2 108,0 0 0,0 2 1,0-1-70,0 1 1,0 1-81,0 1 1,0 2 127,0 0 1,2 1-109,0 1 120,0-3 1,-2 2-1,0-2-19,0 3 0,1-3 48,1 1 1,-1-3 12,1 0 1,-1-1-91,-1 0 329,0-1 21,0-2-116,0-1-65,0-3 0,0-1-34,0-1 9,0-2 0,0 0 0,0 0 145,0-1-93,0-1 0,0 0-18,0-1 71,0 1-30,0-1 0,0-1-20,0-1 0,0 0-1,0 0 1,0 2 9,0-1-80,0 1 1,0-2 2,0 1 1,-2-2 0,0 2-31,0-3 0,1 1-9,1-1 1,-2 3-14,0-3 1,0 3-70,2-3 103,0 3 0,-2-1 0,0 2-31,0 1 0,-1 2 22,1-1-40,0 4 51,-1-2-55,3 3 1,-5 1 46,3 1-85,-1 2 1,3 2 0,0 0-40,0 1 1,0 1 69,0 1-13,0 2 1,0-3 0,0 3-89,-2 0 66,1 1 1,-2-1 0,3 0 0,0 0 1,0 3-17,0 1 65,0 0 1,0-3-1,0 0-25,0-1 0,0-4 113,0 2 1,0-2-153,0-1 180,0 1-95,0-1 59,0-2-49,0-1 9,3-3-6,-2 0 15,1 0 1,-2-1-59,0-1 36,0 1 14,0-5-15,0 6 90,0-6 1,0 2-38,0-2 0,0 0 60,0-1-73,0 1 0,0-1 0,0 1 407,0 0-347,0-4 0,0 2 1,0-2 46,0-2 1,0 2-11,0 0-102,0-1 0,0-2 1,0 0-28,0 1 29,0-1 0,0 0 0,0 1-10,0 1 1,0 2-10,0 2 1,0 1-2,0 0-158,0 2 179,0 1-120,0 3 0,0 3 22,0 1 1,0 2-14,0 0 1,0 2 59,0 0-98,0-1 1,0 3-1,0-2-2,0 1 0,0 2 23,0 0 1,0 1-100,0 1 1,0-1 80,0-2-4,0 5 1,1-4-1,1 4-46,0-1 1,1 1 7,-1-1 1,-1-1-15,3-2 230,-2 0-155,3-1 1,-3-2 245,2-3-14,0-3-140,0-2 0,-1-2 179,-3-3-18,3 2 1,-3-2 80,3 0 1,-3 0-169,0-2 50,0 1 1,0-1-1,0 1 5,0 0-32,0-1 1,0 1 0,0-1 35,0 1 1,0-3-76,-3 1 1,3-1-1,-2 0 1,1 0 68,1-2-146,0-1 0,0 4 0,0-3 49,0 0 0,0 0-36,0 0 0,0 0 89,0 2-100,0-2 0,0 3 29,0 0 0,0 1 28,0 0-125,0 1 27,0 0-12,0 2 24,0 1-72,0 9 107,0-2-65,0 5 0,-1-2 20,-1-1 1,1 3 6,-1-1 0,1 2 1,1-2-8,-2 3 0,1-1 3,-1 0 3,1 1 1,0 2-1,0 0-34,-1 0 52,0-1 1,2 1-1,0-1-71,0-1 80,0 4 0,-3-6 0,1 3-99,1-2 0,0-1 41,1 0 22,0-2 1,0 2-1,0-3-139,0 1-14,0-1 120,3 1 175,-2-4-160,2 0 1,-1-4 277,0-1 0,0-1 75,-2-4 0,0 0-112,0-1 0,2 0 57,0 0-75,0-2 0,-2 1 90,0-2 0,0-1 0,0 1 148,0-1-261,0-1 1,0 2 0,0 1 207,0-2-333,0 0 0,0-1 1,-2 1-21,0-1 0,-1-1 80,1-1 0,1 4-116,-1-2 0,2 2 143,0-2-78,0 3 1,-3-2 0,1 4 0,1 0 0,0 1-1,1 0 1,0 3-86,0 0 108,0 3-46,0-2 1,0 3-21,0 3 30,-3 0 1,3 4-4,-2 2 1,0-2-26,0 1 34,1 2 0,-2 0-101,3 3 0,0-1 0,0 0 59,0 1-131,0-1 0,0 5 1,0-2-381,0 0 347,0 1 1,0-2 0,0 3-239,0-2 1,0 0 173,0-2 1,0-2-66,0 0 1,1-6-38,1 2 374,-1-5 0,5 1 0,-3-3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9:03.33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58 84 8134,'0'-4'-1500,"-1"-1"900,-1 3 742,2-3 1,-4 2 164,2-1-234,1-2 1,-2 3 58,0-1-100,3-2 0,-3 5 16,3-3 24,0 2 1,-2-1 14,0 1 21,-1 1-10,3-2-13,0 3-12,0 0-27,0 3-27,0 0-11,0 4 0,0-3 1,0 0-41,0 1 0,3 1-29,-1 0 1,0 1 72,-2-1 1,0 1-214,0-1 191,3 1 0,-3-1 0,3 0-24,-3 1 1,1-1 24,1 1 0,-1-3-1,1 0 1,-1 0 15,-1 3-20,0-1 0,2-1 37,0-1 0,0-2-30,-2 2 0,0-2 136,0 3-114,0-4 181,0 2-125,0-3 50,0 0-103,0-3-14,0-1 1,-1 0 2,-1 0 1,2 2 1,-3-2 1,3 1 2,0-1 0,0 2-2,0-2-6,0-1 0,0-1 3,0 0 0,0-1 39,0 1 1,0-1-34,0 1 1,0 0 14,0-1-14,0 1 1,0-1-1,0 1 18,0-1 0,0 1 2,0 0 1,0-1 35,3 1-35,-3-1 5,3 1 0,-3 2-29,0-1-23,0 4 3,0-5 37,3 6-60,-2-3 0,2 6 30,-3 1-10,0 2 1,0 0-13,0 0 1,0 1-25,0-1 31,0 1 0,0-1 0,0 0-33,0 1 0,0 0 5,0 2 1,0-2 25,0 1 0,0 1-166,0 0 165,0 2 0,0-3 1,0 3-15,0 0 0,0-1 26,0 1 1,0-2 0,0 1 1,0 0-37,0 1 73,0 1 1,-3-5 0,1 2-84,1-2 0,0-1 28,1 1 35,0-1-26,0-2 31,0-1 1,0-4 14,0-1 0,0-2 8,0-2 1,0-1 108,0 1 1,0-1-135,0 1 58,0 0 0,0-2 0,0 1 14,0-2 0,0 0 15,0 0 0,-2 1-28,0-2 1,0 1 42,2-1-89,0 2 1,0-4 0,0 3 0,0 0 0,0-1-20,0 0 1,-2 1-1,-1-1 1,2 0-51,0 0 1,1 2 66,0 0 1,0 1 25,0 0 0,0 1-63,0 0 0,0 1 2,-3 1 0,3 2 31,-2-2-72,1 2-29,1-1-24,0 3-36,0 0 115,0 3-19,0 1 0,0 2 0,0 1-17,0-1 1,0 0 28,0 1 0,0-1-13,0 1 0,0 1-25,0 1 48,0 2 0,0-3 1,0 2-27,0-1 1,0 0 57,0 0 1,0-2-7,0 2 1,0 0 21,0 0-34,0-1 1,0-2 0,0 1 5,0-1 1,0-1 21,0-1 15,0 0 2,0 3-36,0-4-16,0 3 1,0-5-61,0 4-11,0-4 56,0 2-7,0-3 37,0 0 38,0-3 8,0 2 1,0-4-17,0 0 1,0 0 117,0-2 0,0 1-68,0-1 0,0 1 77,0-1-117,0 1 0,0-2 1,0-1 59,0 1 0,0 0-6,0 0 1,0 0 8,0-3 0,0 3-59,0 0 1,0-2 1,0 3-1,0-2-36,0 2 1,-1 1 10,-1-1 0,1 3 9,-1 0 36,1 2-105,-1-1 29,1 3 0,-3 3-13,2-1 0,1 3-91,-1-1 0,2 2 118,0 0 0,0 3-156,0-1 0,0 1 89,0 0 1,0-1-14,0 2 0,0-1 25,0 2 0,0-3-32,0 0 46,0 2 0,0-2 0,0 2-45,0-1 0,0 2-16,0-3 1,2 1 44,0-3 1,1 1-131,-1-1 146,-1 1 1,2-1-1,-1 0-38,0 1 0,1-1 14,-1 1 1,-2-3 1,3 0 1,-3-2-41,0 3 121,0-4 140,3 2-228,-2-3 150,2 0 1,-3-3-107,0-1 112,0 1 0,0-3 1,0 2 13,0-2 0,0 0 112,0-1 1,-1 1-132,-1 0 1,1-3 74,-1 1-69,1-1 0,1 0 0,0 1 35,0 0 0,0-1-37,0 0 0,-2 0-39,0 0 0,0 2 13,2-1-45,0 1 1,0-2 0,0 0-34,0 2 1,0 0-102,0 0 154,0 1 0,0-1-85,0 1 68,0 2 1,0 1-254,0 1 103,0-2-27,0 0 130,0 2-232,0 2 111,0 0 141,0 2-64,0 2 112,3 2 1,-3 1-37,3-1 0,-3 1 12,0-1 1,0 1 4,0 2 0,0-2 33,0 1-45,0 0 0,0 0 0,0 1 19,0 1 0,0-1-23,0 2 0,0-1-38,0 3 1,-2 0-43,0 0 51,0 0 0,1-1 0,0-1-62,-1 0 0,-1-1 79,3 1 0,0-4-22,0-3-16,0-3 62,0 2 0,0-4 0,0-1 101,0-2 0,0-2-83,0-3 1,1 1 102,1-2 0,-1-1-107,1-2 165,-1 3 1,-1-4-1,0 2 29,0 0 1,0-1-60,0 3 0,0-2-62,0-1 1,-1 0-180,-1 0 80,1 3 0,-2-1 0,1 2-40,0-1 0,-2 2 36,2-1 1,-3 2-59,3 1-262,-3-1 117,2 1 197,-1 2 5,1 1 0,3 6 0,0 1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7:39.687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52 90 7113,'0'-4'-632,"0"2"653,0 2 1,0-1 19,0-1 95,0 1 54,0-5-72,0 3 0,0-4 5,0 1 1,0 2 59,0-1 1,0 1-94,0-2 0,0-1 164,0 1-36,0-1-65,0 1 83,0 0-214,0 2 0,0 2 3,0 4 1,0 2-15,0 5 0,0 2-135,0 4 1,2 2 104,0 4 0,1 2-140,-1 2 1,0 1 96,2 0 1,-3-1-239,2 1 0,-1-4 45,1-3 1,-1-3 350,-2-5-168,0-5 206,0-3 1,-1-6-61,-1-1 1,1-2-55,-1-3 0,1 1 37,-2-3 1,3 3-38,-2-3 1,-1 3-3,1-3 1,-1 1 4,3-1 1,-2 0-58,0 2 1,-1-2 28,1 0 0,1 0-8,-4 0 1,4 0 73,-1 2 0,0-2-57,0 3 1,2-3 64,-3 3 1,1-1-57,-1 3 1,1 0 15,0 2 1,1-2 18,-1 2 184,-2 1-15,3 0-101,-4 3 0,3 0 30,-2 0-24,3 0-113,-2 0 109,3 0 9,0 3 0,0-2-67,3 1 1,-2-2 57,3 0 0,1 0-30,1 0 0,0 0-4,1 0 1,-1 0-165,1 0 1,2 0 156,2-2 0,1 0-223,0-2 1,1 2 63,0-2 1,2 0-320,0 0 1,2-1 153,-2 3 0,0-1-153,-2 3 1,0-2 399,0 0 0,-1 0 0,1 2 0</inkml:trace>
  <inkml:trace contextRef="#ctx0" brushRef="#br0" timeOffset="301">41 179 8084,'4'-7'-158,"1"1"0,0 2-144,3-1 0,-1 4 38,2-1 0,-1-1 146,0 1 0,-1 0 17,2 2 0,0 0 78,0 0 1,2 2-82,-3 0 1,1 2 103,-3-2 0,0 3 0,1-1 0</inkml:trace>
  <inkml:trace contextRef="#ctx0" brushRef="#br0" timeOffset="611">41 301 8118,'0'-5'550,"0"1"-507,3 3 0,1-4 127,2 3 0,0-1-221,1 1 1,-1 1 73,1-1 1,2-1-167,2 1 1,1 0 86,1 2 1,2 0-876,-1 0 931,1 0 0,1 0 0,1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05:06:44.241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47 24 8180,'-8'0'-762,"4"0"0,0 0 940,1 0 11,2 0 209,-2 0-223,3-3 115,-4 2-80,3-3 209,-2 4-166,-1 0 42,3 0-111,-2 0-8,-1 0-109,4 0 39,-4 0 0,4-1-34,0-1 130,0 1-136,0-3 82,0 4-111,0 0-1,4 0-35,-4 0-57,7 0 86,-2 0 1,0 3-35,0 0 40,1-1-1,1-2-35,1 0 0,0 0 1,0 0 0,-3 0-8,1 0 0,-4 0 20,4 0 0,-4 0-23,3 0 0,-2 0 17,2 0 1,-2 0-1,2 0 3,-3 0-8,5 0 4,-3 0 0,2 0 0,-1 0 1,-3 0-8,4 0 1,-4 0-2,4 0 1,-4 0-33,4 0 0,-4 0 35,3 0 0,-2-1-31,2-1 1,-2 1 18,2-2-62,-3 2 63,5 1 3,-3 0-17,1 0 0,1 1-22,-4 2-100,5-2 0,-6 2 121,5-3 0,-1 3-191,3-1 0,0 1-27,0-3 1,-1 0-148,1 0 0,3-1 162,-1-1 0,4 1-63,0-2 0,-2 0-424,1 0 715,0 0 0,3 0 0,0-2 0</inkml:trace>
  <inkml:trace contextRef="#ctx0" brushRef="#br0" timeOffset="917">96 119 8320,'-5'-4'-325,"2"0"1,2-3 238,-2 2 132,2-2 1,-2 5 225,3-3-15,0 3 31,0-5-169,0 6 1,1-3 158,1 4-116,-1 0 1,3 1 93,-4 2 0,1 1-104,1 4 1,-1 1 23,2 1 1,-2 0-100,-1 3 0,0-2-161,0 2 0,0-3 173,0 4 0,1-5-36,1 2 0,-1-3-138,2 0 0,0-2 98,0-1-86,3-3 0,-2 1 44,4-3 0,-3-3-145,1-3 0,-2-1 9,1-1 1,2 1-92,-1-1 0,-2-1-16,1-2 1,0 3 125,0-3 1,2 2-319,-2-2 0,0 2 100,0-1 0,0-3 364,3 0 0,3-2 0,2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05:06:36.828"/>
    </inkml:context>
    <inkml:brush xml:id="br0">
      <inkml:brushProperty name="width" value="0.0573" units="cm"/>
      <inkml:brushProperty name="height" value="0.0573" units="cm"/>
      <inkml:brushProperty name="color" value="#004F8B"/>
    </inkml:brush>
    <inkml:brush xml:id="br1">
      <inkml:brushProperty name="width" value="0.04297" units="cm"/>
      <inkml:brushProperty name="height" value="0.04297" units="cm"/>
      <inkml:brushProperty name="color" value="#004F8B"/>
    </inkml:brush>
  </inkml:definitions>
  <inkml:trace contextRef="#ctx0" brushRef="#br0">24 1 9774,'-5'0'-1939,"0"0"1673,3 0 506,-1 0 62,3 0-178,0 0 178,-4 0-160,3 0 229,-2 0-4,3 0 891,0 0-1212,3 0-18,-2 0 1,3 0 12,-1 0-2,-2 0 1,3 0-55,-1 0 43,-2 0-20,6 0 1,-5 0 2,3 0 0,-3 0-9,4 0 1,-4 0 23,4 0 1,-4 0 2,4 0 0,-4 0-55,3 0 58,1 0-53,2 0 1,-1 0 35,1 0 1,-2 0-37,-1 0 1,-3 0 13,4 0-13,-1 0-7,3 0 0,0 0-2,0 0 1,-3 0 28,0 0-8,0 0 0,3 0 14,0 0 1,-3 0-14,1 0 1,-1 0 14,3 0 1,-3 0-10,0 0 1,-2 0 5,2 0 1,1 0-6,1 0-128,1 0 123,0 0 0,-3 0-18,1 0 0,-2 1-33,1 1-72,2-1 86,-2 3-90,3-4 100,0 0-42,-1 0 18,1 0 1,-2 0 1,-1 0 1,-3 1-3,4 1-24,-5-1-88,6 3 149,-2-4-42,3 0 1,-3 0-50,0 0 69,1 0 1,-1 0 12,0 0 1,-2 0 7,2 0 0,-2 0 23,2 0 1,-3 0-5,4 0 1,-4 0 3,4 0 0,-4 0-34,3 0 0,-2 0-4,2 0 1,-2 0 9,2 0 1,-2 0 14,2 0 0,-2 0-20,2 0 13,0 0 0,3 0-19,0 0 0,-3 0 20,1 0 1,-1 0-20,3 0 28,0 0 0,0 0-3,-1 0 10,1 0 1,0 0 4,0 0 0,0 0 0,0 0 1,-3 0-23,0 0 134,1 0-105,2 0 2,-1 0 0,1 0 4,0 0-27,0 0 1,0 0 13,0 0 1,-3 0-13,0 0 0,-2 0 10,2 0 0,-2 0-27,2 0 0,-2 0 21,2 0 0,-2 0 0,2 0 1,-2 0 1,2 0 0,-3 0-3,4 0 3,-5-4 3,6 3 0,-5-2 5,3 3-7,-3 0 4,5 0-4,-2 0 0,0 0 0,0 0-19,-3 0 8,5 0 0,-5 0-16,3 0 20,-3 0-65,5 0 63,-3 0 0,1 0 27,1 0 1,-4 0-37,3 0 14,-3 0 7,5 0 3,-2 0-48,2 0 1,1 0-6,0 0 0,0 0 34,0 0 1,-3 0-173,1 0 161,-1 0 1,3 0-4,0 0 0,-3 0 8,0 0 14,0 0 0,3 0-9,0 0 0,-3 0-5,1 0 0,-4 0-1,4 0-21,-1 0 70,3 0 0,-3 0-50,0 0-6,-3 0 48,5 0-22,-6 0 0,3 0 30,-1 0-32,-2 0 0,3 0 57,-1 0-54,-2 0 1,3 0 1,-1 0 0,-2 0 6,5 0 0,-5 0-6,6 0-4,-2 0 0,0 0 47,0 0 0,-2 0-39,2 0-13,-3 0 49,5 0-19,-3 0 1,2 0-20,-1 0 0,-2 0 3,2 0-8,-3 0-2,5 0-6,-3 0 1,1 0 18,0 0-50,-3 0 40,5 0-17,-2 0-61,-1 0 37,3 0 0,-5 0 34,3 0 0,-3 0 0,2 0 29,-1 0-43,-2 0 23,2 3-20,1-2-23,-3 3 1,3-4 43,-1 0 2,-3 0-6,4 0-1,-1 0 37,-2 0-40,3 0 0,-3 0 30,1 0-21,-1 0 58,3 0-58,-4 0 81,0 0-71,3 0 2,-2 0-7,3 0 1,-4 0 38,3 0-33,-2 0 4,2 0-5,-3 0 1,1 0 14,2 0-31,-2 0 22,2 0-30,1 0 29,-3 0-25,2 0 15,1 0-22,-3 0 1,3 0 8,-1 0 0,-2 1-1,1 1 21,-1-1 0,0 3 14,2-4-31,-3 0 5,7 0 0,-5 0-54,3 0 56,-3 0-16,5 0 0,-5 0 5,3 0 1,-3 0-3,1 3 1,-2-2-4,2 2-1,-2-3 23,6 0-15,-6 0 0,3 0-29,-1 0 29,-2 0 0,3 0-56,-1 0 52,-3 0 2,4 0 1,-3 0 0,2 0 4,-3 0 135,4 0-137,-4 0 286,0 0-242,0 4 206,0-3-161,0 2 5,0-3-4,-4 4-50,4-3 1,-5 2-29,2-3 1,3 1 81,-3 2-67,2-2 35,-2 2-3,2 1-36,-3-4 1,3 7 25,-1-5-13,1 1-23,-3 0 0,4-1 162,0 3-101,0-3-73,0 5 0,0-5 59,0 3 78,0-3-138,-3 5 1,2-5-8,-2 3-18,2-3-16,1 5-16,0-3 1,0 1 62,0 1 0,0-4-57,0 3 20,0-3 36,0 5 12,0-2 0,0 0 4,0 0 0,0-2-24,0 2 1,0-2 3,0 2 1,0-2-63,0 2 65,0 0-8,0 3 1,0 0-5,0 0-96,0 0 1,0-1 59,0 1 1,0 0-8,0 0 0,0-3-151,0 1 0,0-1 165,0 3 0,3 0 103,0 0 0,2-3-113,-2 0 1,0 0-160,0 3 1,-2 0 90,5 0 1,-5 0-226,2 0 1,1 0-123,-2 0 464,4-1 0,-5 5 0,3 0 0</inkml:trace>
  <inkml:trace contextRef="#ctx0" brushRef="#br1" timeOffset="900">538 142 7787,'-3'-8'-1552,"2"3"1762,-2-1 23,2 5-112,-2-6-19,2 2 1,-3 0 19,4 0 1,-1 3 175,-1-1-146,1-1 26,-3 3-13,4-2 25,0 3 1,0 3-80,-3 2 1,2 3-13,-2 3 0,2-2-59,-2 5 1,2 0-112,-2 4 1,0-1-176,0 1 1,1 1 92,2 0 0,0-3-48,0-3 1,0-1 86,0 1 0,1-2-306,1-6 1,0-2 419,3-3 0,1 0 0,1 0 0</inkml:trace>
  <inkml:trace contextRef="#ctx0" brushRef="#br1" timeOffset="1150">483 136 8563,'-5'0'-120,"-1"0"6,1 0 250,1 0 0,1-1-79,6-2 0,2 3-30,5-3 1,3-1 105,3 2 1,2-3-235,0 2 1,4-3 80,-1 1 0,2-2-325,1-1 0,-1 0 109,1 0 1,-1 0-18,-2 0 1,-2 3-3,-3 0 1,-3 3-305,0-1 559,-3 2 0,-2 1 0,-5 0 0</inkml:trace>
  <inkml:trace contextRef="#ctx0" brushRef="#br1" timeOffset="1417">459 207 8563,'0'-5'-386,"0"-1"0,1 5 306,2-2 0,1 0 234,4 0 0,1-2-17,1 2 0,3-2-119,2 2 0,1-2 106,0 2 1,0-2-278,3 2 0,-2 0 102,1 0 1,-1 2-271,-2-1 1,-2 1-40,-3 1 0,-1 0 360,-1 0 0,0 0 0,0 0 0</inkml:trace>
  <inkml:trace contextRef="#ctx0" brushRef="#br1" timeOffset="1600">467 315 8563,'8'-5'-267,"0"0"1,0 0 144,0-3 0,3 0 206,2 0 0,3 0-235,2 0 1,-1 0 104,1 0 0,0 1-155,0 2 0,-1 1-83,1 1 1,-4 2-82,0-1 365,-5 1 0,3 4 0,-5 2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03:57:41.705"/>
    </inkml:context>
    <inkml:brush xml:id="br0">
      <inkml:brushProperty name="width" value="0.0573" units="cm"/>
      <inkml:brushProperty name="height" value="0.0573" units="cm"/>
      <inkml:brushProperty name="color" value="#004F8B"/>
    </inkml:brush>
    <inkml:brush xml:id="br1">
      <inkml:brushProperty name="width" value="0.04297" units="cm"/>
      <inkml:brushProperty name="height" value="0.04297" units="cm"/>
      <inkml:brushProperty name="color" value="#004F8B"/>
    </inkml:brush>
  </inkml:definitions>
  <inkml:trace contextRef="#ctx0" brushRef="#br0">40 24 5964,'-5'-3'520,"2"2"-370,3-3-42,-4 4-1,4 0-32,-4-3 0,3 2 95,-1-2 126,1 3-157,-3 0 183,4 0-60,-3 0-115,2 0 1,-4 0 232,3 0-157,1 0 4,-3 0 5,4 0 320,0 0-510,0-4 0,1 3-4,2-1 1,-1 1-2,3 1 1,-2 0-10,2 0 1,-3 0-25,4 0 0,-4 0 57,4 0 1,-4 0 19,3 0-40,1 0 1,2 0-3,-1 0 1,-1 0-11,-1 0 1,0 0 6,3 0 0,0 0-82,0 0 1,2 0 82,1 0 1,-1 0-75,-2 0 0,0 0 61,0 0 1,0 0-34,0 0 1,0 0 20,0 0 0,0 0-11,-1 0 1,1 0-31,0 0 17,0 0 1,0 0-9,0 0 0,0 0 21,0 0 1,-3 0-152,0 0 1,0 0 134,3 0-159,0 0 0,0 0 140,0 0 1,0 0-265,0 0 1,0 0-116,0 0 1,0 0-510,3 0 922,-2 0 0,6 3 0,-3 2 0</inkml:trace>
  <inkml:trace contextRef="#ctx0" brushRef="#br1" timeOffset="1292">141 110 7701,'-3'-8'-1079,"2"3"1342,-2 0-42,2 3-6,1-2-224,0 4 1,0 1 95,0 2 0,0-1-104,0 3 1,0 0 84,0 3 1,0 0-136,0 0 1,0 0 10,0 0 0,0 0-103,0-1 0,0 1 90,0 0 0,0-3-111,0 1 98,0-1 0,-2 0 6,-1 0 10,1-3 0,2 3-29,0-3-100,0-1 41,0 3 19,0-4 135,0 0 0,0-4 0,0 0 0</inkml:trace>
  <inkml:trace contextRef="#ctx0" brushRef="#br1" timeOffset="1542">133 135 8381,'-3'-5'-2428,"2"1"2852,-2 1-226,-1 2 1,2-2-68,-3 3 0,3-1 222,0-2 46,1 3-234,1-4 89,0 4 19,0 0-139,3 0 1,2 0-157,3 0 1,-1 0 27,1 0 1,3-3 26,-1 1 1,2-2-49,-2 2 0,2 0-134,1-3 0,1 2-13,-4-2 1,4 2-186,-4-2 1,1 2-100,-4-2 1,1 2 133,0-2 1,-3 3 311,1 0 0,-4 1 0,1 1 0</inkml:trace>
  <inkml:trace contextRef="#ctx0" brushRef="#br1" timeOffset="1833">110 183 8130,'8'0'-390,"-3"-1"486,0-1 72,0 1 1,3-4-70,0 3 1,0 1-15,0-2 1,0 0-309,0 0 1,0 0 27,0 3-196,-1 0 0,1 0 391,0 0 0,0 0 0,0 0 0</inkml:trace>
  <inkml:trace contextRef="#ctx0" brushRef="#br0" timeOffset="2160">102 246 8234,'0'-4'-200,"0"0"596,0 4 0,3-1-377,3-1 1,1 1 125,1-2 1,-1 2-186,1-2 1,1 2 154,2-2 0,-2 0-316,4 0 1,-2-2-126,2 2 0,-2 0-566,2 0 883,-4 2 0,6-2 0,-2 3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03:57:24.804"/>
    </inkml:context>
    <inkml:brush xml:id="br0">
      <inkml:brushProperty name="width" value="0.04297" units="cm"/>
      <inkml:brushProperty name="height" value="0.04297" units="cm"/>
      <inkml:brushProperty name="color" value="#008C3A"/>
    </inkml:brush>
    <inkml:brush xml:id="br1">
      <inkml:brushProperty name="width" value="0.0573" units="cm"/>
      <inkml:brushProperty name="height" value="0.0573" units="cm"/>
      <inkml:brushProperty name="color" value="#008C3A"/>
    </inkml:brush>
  </inkml:definitions>
  <inkml:trace contextRef="#ctx0" brushRef="#br0">9 25 6296,'-5'0'328,"2"0"-240,3 0 1231,0 0-1388,3 0 56,-2 0-26,3 0 37,-4 0 8,3 0 0,-1 0 36,3 0-34,-3 0 0,2 0-19,-1 0 11,-2 0 1,3 0-2,-1 0 0,-1 0 5,3 0-7,-3 0-7,5 0 0,-6 0 11,5 0 1,-4 0-8,4 0 1,-4 0 7,3 0-3,-3 0-21,5 0-4,-2 0 21,3 0 3,-1 0 8,1 0-10,0 0 1,-3 0 7,1 0 0,-4 0-6,4 0 1,-4 0-21,3 0 11,-3 0-9,5 0 14,-2 0 0,0 0-1,0 0 0,-2 0-18,2 0 0,-2 0 17,2 0 0,-2 0 15,2 0 0,-3 0-24,4 0 11,-1 0 0,3 0 2,0 0 0,-3 0-4,0 0 11,1 0 0,1 0 1,1 0 2,0 0 1,-3 0-10,1 0 1,-4 0 9,4 0-9,-5 0 8,6 0-5,-2 0-1,3 0 0,-3 0 0,0 0 0,-2 0 0,2 0 0,-3 0 0,5 0 0,-3-4 0,1 3 0,1-1 0,-4 1 0,4 1 0,-5 0 0,6 0 21,-6 0-9,6 0 1,-5 0 4,3 0-8,-3 0 0,2 0-6,-1 0 2,-2 0 1,3 0-17,-1 0 12,-2 0 0,3 0 0,-1 0-8,-2 0 3,6 0-1,-6 0 5,6 0 0,-6 0 7,5 0-6,-5 0 2,3 0-1,-1 0-1,-2 0 0,4 0 1,-3 0-2,-1 0 1,3 0-25,-1 0 24,-2 0 0,3 0-137,-1 0 124,-2 0 2,6 0 8,-6 0 1,3 0-1,-1 0-5,-2 0 1,6 0 39,-6 0-32,6 0 1,-6 0 29,5 0-27,-5 0 2,6 0 1,-5 0-5,3 0 0,-3 0-28,5 0-2,-3 0 15,4 0 6,0 0 9,0 0 0,-3 0-7,1 0 1,-4 0 17,4 0-11,-5 0 1,6 0 1,-5 0 0,3 0-1,-3 0 0,2 0 27,-1 0-27,-2 0 0,2 0 2,1 0-7,-3 0-5,6 0 0,-5 0-11,3 0 18,-3 0 0,2 0-3,-1 0 2,-2 0 1,3 1-5,-1 1 12,-3-1 14,4 3 3,-1-4-13,-2 0 1,3 0-4,-1 0-3,-2 0 1,4 0-4,-3 0 3,-1 0 0,3 0-15,-1 0 12,-2 0 1,3 0-11,-1 0 8,-2 0-2,6 0 10,-6 0-3,6 0 0,-5 0 36,3 0-38,-3 0 0,2 0 58,-1 0-48,-3 0 62,7 0-68,-6 0-1,6 0-5,-6 0-3,6 0 1,-5 0-26,3 0 32,-3 0 0,2 0-15,-1 0 8,-2 0 1,3 0 130,-1 0-117,-2 0 1,3 0 18,-1 0-12,-2 0 0,3 0 23,-1 0 12,-2 0-22,2 0-18,1 0 1,-3-3 29,5 0-18,-5 1 1,4 2 33,-3 0 0,-1 0-50,6 0-3,-6 0-9,6 0 0,-5 0 34,3 0 47,-3 0-73,5 0 1,-5 0 4,3 0-15,-3 0 2,5 0 1,-6 0 16,5 0 0,-4 0 6,4 0-47,-5 0 41,6 0-26,-2 0 1,0 0 7,0 0 0,-2 0 0,2 0-29,-3 0 12,5 0 0,-5 0 16,3 0 1,-3 0-9,4 0 10,-5 0-10,7 0 27,-4 0-17,0 0 4,3 0 6,-2 0-3,-1 0-1,3 0-4,-6 0 3,6 0-2,-6 0 1,3 0-58,-1 0 56,-2 0 0,3 0-2,-1 0 0,-2 0 1,3 0-3,-1 0 9,-3 0 0,5 0-11,-3 0 18,-1 0-13,6 0 1,-5 0 9,3 0-5,-3 0-3,5 0 0,-2 0 0,2 0 0,-1 0 0,-1 0 0,-2 0 0,2 0-1,-3 0 1,5 0 0,-6 0-108,5 0 93,-5 0 1,6 1-4,-5 1 0,2-1-3,-2 2-8,-1-2 28,6-1 3,-6 0 14,6 0 0,-5 0-31,3 0 101,-3 0-82,1 0 1,-2 0 96,2 0-51,-2 0-19,2 0 0,-2 0-14,2 0 14,-2 0-28,2 0 32,-3 0-46,0 0 7,4 0-10,-4 0-10,4 0 31,-4 0-11,0 0 6,3 0-7,-2 0 0,4 0 3,-3 0 22,-1 0 1,3 0 4,-1 0-23,-2 0 1,6 0-3,-6 0 5,6 0 0,-5 0 33,3 0-38,-3 0 0,2 0-1,-1 0 0,-1 0 0,3 0 0,-3 0 2,5 0 0,-6 0-1,5 0 1,-4 0-3,3 0 4,-3 0 42,5 0-15,-2 0 8,-1 0-36,3 0 1,-5 0 3,3 0-18,-3 0 29,1 0-26,1 0 18,-3 0 3,6 0 12,-6 0 0,3 0 32,-1 0 1,-3 0 9,4 0-56,-1 0 0,-1 0 28,3 0-6,-3 0-14,5 0 0,-5 0-21,3 0 2,-3 0 0,2 0-10,-1 0 6,-2 0 0,6 0 0,-6-1-12,1-2 20,3 2 1,-3-2 22,3 3-22,-3 0-2,1 0 0,1 0-1,-4 0-1,4 0 0,-1 0-5,-2 0 7,6 0-5,-6 0 4,6 0 0,-5 0-94,3 0 92,-3 0-4,5 0 13,-3 0 0,2 0 15,-1 0 165,-3 0-182,5 0 0,-6 0 81,5 0 0,-4 0-53,4 0 29,-5 0 0,4 0 14,-3 0 1,0 0 92,3 0-73,-3 0-49,5 0 1,-5 0-23,3 0 0,-2 0 73,2 0-155,-3 0 130,5 0-26,-3 0 1,1 0-17,1 0 0,-4-1-39,4-2 0,-4 2 4,3-1 0,-2 1-6,2 1 1,-2 0 1,2 0 0,-2 0-19,2 0-19,-3 0 49,5 0 1,-5-1 12,3-2-16,-3 2 2,5-2 1,-6 3-2,5 0 1,-4 0 4,4 0-1,-5 0-3,6 0 0,-5 0-52,3 0 55,-3 0-56,5 0 42,-3 0 0,2 0-90,-1 0 1,-2 0 88,2 0 0,-2 0-15,2 0 5,-3 0 14,5 0 38,-3 0-63,4 0 50,0 0 0,-3 0-22,0 0 0,-2 0-166,2 0 155,-3 0-7,5 3 18,-6-2 3,6 3 1,-5-4 62,3 0 14,-3 0-21,5 0-47,-7 0 28,7 0-82,-6 0-190,6 0 317,-6 0-8,6 0-82,-6 0-5,6 0 0,-6 1 84,2 1-75,1-1 14,-3 3 0,3-4 38,-1 0 19,-2 0-31,2 0-9,1 0 48,-3 0-44,6 0-44,-6 3 1,3-2 50,-1 2-89,-3-2 1,5-1 16,-3 0 8,-1 0 1,4 0-78,-3 0 78,-1 0-136,3 0 109,-1 3 92,-2-2-88,6 3 108,-6-4-16,6 0-14,-6 0 1,3 0-18,-1 0 0,-2 0 1,3 0-6,-1 0 5,-2 0-30,2 0 15,-3 0-3,4 0 1,-3 0-2,2 0 24,-3 0 5,0 0-2,0 3-13,0-2 90,0 2-77,0-3 569,0 0-578,0 4-6,0-3-6,0 2-26,0-3 0,0 1 50,0 2-39,0-2 28,0 2-49,0-3 48,0 4-20,0-3-14,0 6 22,0-7 1,0 5-2,0-3 1,0-1 1,0 4-1,0-3 0,0-1 0,0 6-78,0-6-13,0 6 80,0-6-14,0 6 46,0-6-32,0 6 0,0-5 16,0 3 17,0-3-12,0 5 1,0-6-24,0 5 0,0-4-7,0 4-123,0-5 130,0 6-327,0-2 292,0 3-203,0 0 169,0-1 191,0 1 1,0 0-53,0 0 1,0-3-25,0 1 0,0-1-90,0 3 0,0-3-111,0 0 0,0 0 235,0 3 1,3 0-83,-1 0 1,1 0-156,-3 0 0,0 0-20,0 0 65,0 0 0,0-1-77,0 1 0,3 0-188,-1 0 1,1 0 177,-3 0 1,0-3 39,0 0 0,1 2-209,1 3 1,-1-1 380,2 1 0,-2-1 0,-1-1 0</inkml:trace>
  <inkml:trace contextRef="#ctx0" brushRef="#br0" timeOffset="1275">766 126 8171,'0'-8'-1540,"0"0"2266,0 1-565,0-1 0,0 2 427,0 1-367,4 3 1,-3-1 75,5 3-121,-5 0 0,4 3-22,-3 3 1,-1 1-22,2 1 1,-1 3-46,0 2 1,-1 2-181,2 1 0,-2 2-453,-1 1 0,0 2 259,0-3 0,0 1-313,0 0 1,0-3 598,0 3 0,0-3 0,0 0 0</inkml:trace>
  <inkml:trace contextRef="#ctx0" brushRef="#br1" timeOffset="1867">758 119 8533,'-4'0'-542,"0"-3"962,4 2 1,0-3 415,0 1-502,0 2 0,1-5-73,2 3 1,1 0 132,4 0 1,3 1-131,-1-3 1,4 2-99,-1-2 1,3 3 50,2 0 0,-1 1-210,1 1 1,-1 1 138,-1 1 1,-1 3-243,-2 3 0,1 0-33,-4 3 0,-2-1 94,-2 3 1,-5-1-182,2 1 0,-2 2 54,-1-2 1,-6 1-97,-2-1 1,-6 4 8,-2-4 0,0 4-22,-2-4 1,-1 1 109,0-1 0,-2 1-158,3-3 1,-1-1-197,4-2 1,2-3 99,3 1 1,1-5 414,1 2 0,4-6 0,0-1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6:36.916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186 39 8076,'0'-6'-1000,"0"2"1414,0-1 0,-2 3 923,0-2-539,0 2-62,2 0-207,-3-1 0,1 2-25,-2-1 1,2 0 252,-2 0-670,0 2 0,-1-3 0,1 3 154,-1 0-449,-1 3 0,-2-2 0,-2 4 8,0 2 0,0 0-691,-3 4 681,0 0 0,-2 4 0,0 2-816,1 2 780,0 0 1,5 3 0,3-1-198,3 0 1,3-1 312,2-1-33,4-3 0,7-2-160,4-5 0,4-1 1,1-6-199,1-1 521,0 0 0,3-1 0,0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03:56:07.111"/>
    </inkml:context>
    <inkml:brush xml:id="br0">
      <inkml:brushProperty name="width" value="0.04297" units="cm"/>
      <inkml:brushProperty name="height" value="0.04297" units="cm"/>
      <inkml:brushProperty name="color" value="#FFC114"/>
    </inkml:brush>
  </inkml:definitions>
  <inkml:trace contextRef="#ctx0" brushRef="#br0">25 25 7239,'-5'-5'396,"2"2"-134,3-1 145,0 3-125,0-2 44,-4 3-3,3-4 85,-2 3-98,3-2-39,0 3 1,-1 0 70,-2 0 14,2 0-34,-2 0 27,3 0 283,0 0-773,0 3 128,0-2-183,3 3 218,-2-4 1,4 0-138,-3 0 115,-1 0 0,4 0-45,-3 0 36,-1 0 0,3 0-7,-1 0 2,-2 0 11,6 0-92,-6 0 89,6 0 1,-6 1-90,1 1 78,3-1 1,-4 3-87,5-4 76,-5 0 1,3 1-40,-4 1 46,3-1 0,-1 3-30,3-4 61,-3 0 1,3 0-58,-3 0 79,-1 0 1,5 1-61,-3 1 82,0-1-45,0 3 4,-2-4-11,6 0 0,-5 0 0,3 0-2,-3 0 0,2 0 6,-1 0 9,-2 0-12,6 0 1,-6 0 3,5 0 50,-5 0-28,6 0 1,-5 0-19,3 0 5,-3 0-11,5 0 4,-2 0 1,0 0-18,0 0 1,-2 0 6,2 0 0,-2 0-4,2 0 1,-3 0-2,4 0-8,-5 0 11,6 0 3,-2-4-1,3 3 0,0-2 0,-3 3-1,0 0 1,-2 0 0,2 0 1,-2 0-2,2 0 1,-2 0 0,2 0 0,-3 0 0,4 0 0,-4 0-1,4 0 1,-4 0 0,3 0-26,-3 0 13,5-4-2,-2 3-39,3-2-8,-1 3-121,1 0 142,0 0-42,0 0 0,-3 0 53,1 0 1,-4 0 68,3 0-101,-3 0 31,5 0 0,-3 1 28,1 1 0,-1-1 17,-1 2-136,-2-2 101,6-1 0,-5 0 3,3 0-1,-3 0 1,2 0 26,-1 0 1,-2 0-28,5 0 12,-5 0 0,4 0-14,-3 0 13,-1 0-32,6 0 0,-5 0 15,3 0-8,-3 0 19,5 0 0,-5 0-27,3 0 22,-3 0 0,2 0 33,-1 0 1,-1-3-45,3 0 45,-3 1-15,5 2 1,-6 0-4,5 0 18,-5 0-14,6 0 1,-3-1-3,1-2 1,0 2-1,-3-1 1,0 1 8,3 1-8,-3 0 0,5 0 1,-3 0 1,2 0-1,-1 0 1,-2 0 1,2 0 0,-3 0-4,4 0 1,-4 0-27,4 0 0,-4 0-10,3 0 1,-2 0-6,2 0 0,-2 0 160,2 0 10,0 0-119,3 0 11,0 0 1,0 1-31,0 1 0,-3-1 22,1 2 1,-4-2-68,3-1 0,-2 0 62,2 0 0,-2 0 172,2 0-244,0 0-18,3 0 4,0 0 107,0 0-81,0 0 0,-3 0 38,1 0 0,-4 0 24,3 0-39,-3 0 0,3 0 60,-3 0-12,-1 0 0,3 0-2,-1 0-16,-2 0 5,2 0 1,-2 0 42,2 0-46,-2 0 45,2 0-38,-3 0 55,4 0-60,-3 0 1,3 0 3,-1 0 5,-2 0-3,2 0-37,1 0 31,-3 0 1,3 0-25,-1 0 20,-3 0 1,5 0-14,-3 0 333,-1 0 426,6 0-626,-6 0-554,6 0 284,-2 0 256,2 0-335,1 0 157,0 0-92,0 0 128,0 0-42,0 0 80,0 0 67,0 0-20,0 0-47,-1 0 63,1 0 0,-2 0-56,-1 0 0,-3 0-8,4 0 1,-4 0 5,4 0 0,-5 0 6,6 0-9,-2 0 1,0 0-15,0 0 1,-2 0 15,2 0-11,-3 0 10,5 0-9,-3 0 1,2 0 2,-1 0 0,-3 0-2,4 0-37,-5 0-5,7 0 19,-4 0 13,4 0 0,0 0 12,0 0 0,-3 0 0,0 0 1,-2 0 1,2 0 0,-2 0 5,2 0-2,-3 0 1,5 0 1,-6 0-3,5 0 1,-4 0-4,4 0 0,-5 0 1,4 0-1,-3 0 0,-1 1 0,2 1 34,-2-1 2,2 3-23,-2-4-4,3 0 34,-1 0-27,-2 0-30,2 0 24,-3 0-5,4 0-9,-3 0-3,2 0 1,-2 1-4,2 1 12,-2-1-8,2 3 5,-3-4 1,1 0-1,2 0 1,-2 0 0,2 0-1,1 0 1,-4 0 0,5 0 0,-3 0 0,-1 0-1,3 0 1,-1 0 0,-2 0 0,6 0 1,-6 0-1,6 3 0,-6-2 0,3 2 0,-1-3 0,-2 0 0,3 0-3,-1 0 4,-2 0 1,3 0-44,-1 0 40,-2 0 1,3 0 6,-1 0-7,-2 0 1,3 0-3,-1 0-21,-3 0-1,7 0-52,-6 0 71,6 0 0,-5 0-46,3 0 39,-3 0 1,3 0-115,-3 0 94,-1 0-3,6 0 24,-6 0 10,6 0-3,-3 0 1,2 0-23,-1 0 69,-3 0-38,5 0 1,-6 0 2,5 0 0,-4 0-8,3 0 1,-3 0 3,5 0 1,-5 0 3,3 0-1,-3 0 0,2 0-2,-1 0-3,-2 0 0,3 0 0,-1 0 0,-2 0 0,2 0 0,-2 0 0,2 0 28,-2 0-26,2 0 15,-3 0 282,0 0-232,0 4-47,0-3 0,0 3 19,0-1 44,0-2-57,-3 6 1,2-3 29,-2 4 1,2-3 21,1 0-40,0 1 0,0 2-36,0 0 1,0-1 0,0 1 1,0 3-8,0-1 1,0 2 26,0-2 0,0 0-79,0 3 0,0-2 62,0 2 1,0 0-148,0 3 1,0-2-9,0 1 0,1-3-113,2 4 0,-2-2 20,1 1 1,-1-1-158,-1-1 1,0-4-441,0 2 839,0-2 0,4-2 0,0 1 0</inkml:trace>
  <inkml:trace contextRef="#ctx0" brushRef="#br0" timeOffset="2251">720 72 7934,'7'-1'-91,"-2"-2"335,-2 3 1,-3-5 370,0 3-163,4 1 183,-3-6-177,2 2-263,-6 1 0,-2-2 14,-2 3 1,1 1-126,1 2 1,-1 0 43,-5 0 0,2 0-146,-4 3 1,-1 1-77,-1 4 1,2 1 150,-1 2 0,1-2 180,-3 4 1,4 0-141,2 0 0,2 2 58,3-2 1,1-2-42,4 0 0,4 0 6,1 0 0,5-1-70,3-2 1,5-1-110,0-2 0,3-1-353,-2-4 0,2 0 217,-3 0 1,1-1-582,-4-2 1,1-1 369,0-4 1,-1 0 405,-2 0 0,2-3 0,-3-1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03:55:56.321"/>
    </inkml:context>
    <inkml:brush xml:id="br0">
      <inkml:brushProperty name="width" value="0.04297" units="cm"/>
      <inkml:brushProperty name="height" value="0.04297" units="cm"/>
      <inkml:brushProperty name="color" value="#F6630D"/>
    </inkml:brush>
  </inkml:definitions>
  <inkml:trace contextRef="#ctx0" brushRef="#br0">32 8 7812,'-8'0'-394,"3"0"1193,-1 0-236,5 0-160,-3 0 71,1 0-14,2 0 111,-3 0-192,4 0 609,0 0-809,4 0 99,-3 0-295,6 0 1,-6 0 69,5 0-217,-5 4-11,6-4 67,-2 4 1,3-4 80,0 0 1,-3 0-17,0 0 1,-2 0 23,2 0 1,-2 0 17,2 0-30,0 0 1,3 0 27,0 0 0,-3 0-99,0 0 16,1 0 56,2 0 0,-1 0 13,1 0 0,-2 0-4,-1 0 1,-3 0 29,4 0 0,-4 0-43,4 0 42,-5 0-34,6 0 58,-2 0-36,3 0 1,-3 0 3,0 0 1,-2 0-41,2 0-7,-3 0 11,5 0 0,-5 0 12,3 0-25,-3 0 0,2 0 7,-1 0-39,-3 0 53,7 0 0,-5 0-31,3 0 81,-3 0-46,5 0 0,-5 0 82,3 0-89,-3 0 39,5 0 1,-5-1-17,3-2 54,-3 3-44,5-4 1,-5 4 5,3 0 0,-3 0-4,4 0-4,-5 0 14,6 0 1,-5-1-15,3-1 1,-2 1 130,2-2-112,-3 2-10,5 1 73,-3 0 2,4 0-264,0 0 194,0 0 0,0 0-37,0 0 1,-3 0 23,0 0-23,1 0 0,2 0 44,-1 0 1,-1 0 23,-1 0-42,0 0 1,3 0-9,0 0 0,-3 0 40,1 0 1,-4 0-3,3 0-61,1 4 1,2-3 35,-1 1 0,-1-1-113,-1-1 0,-2 1 80,2 2 1,-2-3-33,2 3 32,0-2-5,3 2 99,0-2-100,0 3 203,0-4-171,-1 0 211,1 0-224,0 0 2,0 0 128,0 0-72,0 0-275,0 0 242,0 0 0,0 0-43,-1 0 0,-1 0 27,-1 0 11,0 0 0,3 0-54,0 0 0,-3 0 4,1 0 1,-1 0 70,3 0 1,0 0 1,-1 0 0,1 0-84,0 0 1,0 0 45,0 0 0,0 0 19,0 0-14,0 0 1,0 0 6,-1 0 0,1 0-15,0 0 0,0 0 6,0 0 0,-3 0-9,1 0 0,-1 0-18,3 0 34,0 0 0,-1 0-10,1 0 0,-2 0-104,-1 0 87,0 0-37,3 0 1,0 0 14,0 0 20,-4 0 1,2 1-6,-3 1 9,3-1 1,-4 3-5,3-4 0,-2 0 1,2 0 0,-2 0-27,2 0 11,-3 0-195,5 0 124,-3 0 42,4 0 0,-3 0 168,0 0 0,-2 0-134,2 0 1,-2 0 10,2 0 1,-2-1-2,2-2 0,-2 2 40,2-1 0,-2 1-23,2 1 12,-3 0-10,5 0 10,-3 0 1,1 0-6,1 0 1,-5 0 1,4 0 28,-3 0-34,-1 0 1,4 0 293,-3 0-166,-1 0-200,6 0 130,-6 0-188,6 0 128,-6 0-16,6 0 7,-6 0 1,3 0 5,-1 0 14,-2 0-19,2 0 1,-2 0 79,2 0-55,-3 0-5,4 0 0,-3 0-2,1 0-4,-1 0-7,3 0 9,-4 0 1,1 0-8,1 0 5,-1 0 0,3 0 1,-4 0 0,3 0 0,-2 0 0,3 0 0,-3 0 50,1 0-47,-1 0-3,3 0 1,-4 0 6,3 0-7,-2 0 9,2 0-95,-3 0 27,4 0-10,-3 0 46,2 0-7,1 0 32,-3 0-17,2 0 1,-2 0 19,2 0-24,-2 0 109,2 0-1,-3 0 20,0 0-37,4 0-41,-4 3-40,4-2 32,-4 6 0,0-2-7,0 3 0,0-3-6,0 0 1,0 1-6,0 5 1,0-3-14,0 3 1,0 0-2,0 0 0,0 3-125,0-1 0,0 2 131,0 1 0,0-3-316,0 0 0,0-1 88,0 1 0,0 1-349,0-3 1,0-1 579,0-2 0,3 0 0,2 0 0</inkml:trace>
  <inkml:trace contextRef="#ctx0" brushRef="#br0" timeOffset="784">450 103 7279,'0'8'-420,"-3"0"794,1 3 0,-1-2-63,3 1 0,0 2 6,0-2 0,0 4-187,0-1 1,0 1-202,0-1 1,1 2-89,1-2 0,0-1-370,3-2 0,0-1 529,0-1 0,6 0 0,-3 0 0</inkml:trace>
  <inkml:trace contextRef="#ctx0" brushRef="#br0" timeOffset="1484">466 111 7567,'-8'0'-787,"2"0"1840,1 0-205,0 0-116,-3 0-131,0 0-186,0 0 0,3 0 15,0 0 1,3-1 171,-1-2-379,2 2 0,1-3 250,0 1-367,4 2 1,1-5-29,6 4 1,-2-2-196,1 1 0,1 3 22,0-3 1,0 2-213,0 1 1,-2 0-176,1 0 0,2 0 208,-2 0 1,1 3-107,-4-1 0,0 2 120,-1-2 0,1 2-4,-2 1 1,-1 2 52,2-2 240,-5 3 0,3-1-142,-4 1 1,-1 0 124,-2 0 1,-1 0 92,-4 0 1,0-3-89,0 0 1,0 0 86,1 0 1,1 1-58,1-3 0,0 2 38,-3-2 1,3 0-74,-1 0 0,4-2 3,-3 1-30,3-1-3,-2-1-44,4 0 1,3-1 58,0-1 0,3 1-44,-1-2 1,-1 2 27,2 1 0,-1 0 13,3 0 0,0 0-3,-1 0 0,1 0 1,0 0 0,0 3 11,0 0 0,0 3-22,0-1 127,0 2 1,-1 1-64,-2 0 1,-2 0 178,-3-1 1,0 1-53,0 0 1,0 0 102,-3 0 0,-1 0-4,-4 0 0,0 0-83,0 0 1,0-1-115,0-2 0,0 2-128,0-2 0,0 1 2,1 0 0,-1 1 25,0-2 1,0-2-713,0 0 1,3 0 738,0 0 0,-1 0 0,-2-3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03:55:44.282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24 40 6912,'0'-5'226,"-1"2"-153,-1 3 0,1-1 149,-2-2-71,2 3 151,1-4-162,0 1 116,0 2 45,0-6 34,0 6-5,0-3-100,0 1-116,0 2 130,0-3-248,0 4 0,0 1 111,0 2 1,0-1-134,0 3 23,0 0 1,0 3 34,0 0 1,0 0-91,0 0 1,0 1 55,0 1 1,0-1-64,0 1 0,0 2 83,0-2 0,-2 3-58,-1-2 1,0 2 41,3-2 1,-2 0-106,-1-1 0,1-1 51,2 2 0,0 0-9,0 0 1,0-1-144,0-2 1,0 0 97,0 0 0,0 2-165,0 1 0,0-1 46,0-2 1,0 1-655,0 2 879,0-3 0,0 4 0,0-4 0</inkml:trace>
  <inkml:trace contextRef="#ctx0" brushRef="#br0" timeOffset="1817">49 9 7637,'-4'0'1052,"-3"0"-627,6 4-219,-3-3 0,3 2-7,-1-3 18,1 0-274,-3 0-45,4 0 147,0 0-48,4 0 64,-3 0 1,3 0-160,-1 0 146,-2 0 1,3 0 150,-1 0-90,-3 0 31,4 0-134,-1 0 0,-2 1 54,2 2 1,-1-2-48,0 1 88,-1-1-46,6-1-56,-6 0-10,6 0-21,-3 0 0,2 0 78,-1 0 54,-3 0-80,5 0 0,-6 0 14,5 0 1,-4 0 4,4 0 4,-5 0-14,6 0 0,-5 0-2,3 0 0,-2 0 8,2 0-6,-3 0 0,5 0-34,-2 0 47,-1 0-74,3 0 42,-3 0-37,4 0 42,0 0 0,-3 0 12,1 0 64,-5 0-71,6 0 122,-2 0-123,3 0 1,-3 0 28,0 0 0,-2 0-8,2 0 0,-2 0 3,2 0 0,-3 0-5,4 0 1,-4-3-3,4 1 0,-4-1-36,4 3 0,-4 0 32,3 0 0,-2 0-112,2 0 127,-3 0-37,5 0 17,-3 0-19,4 0-11,0 0 0,0 0-1,0 0 0,-3 0 8,1 0 0,-4 0 0,3 0 1,-2 0-32,2 0 40,1 0-26,1 0 1,1 0 7,0 0 5,-3 0 0,2 0 0,-2 0 0,-1 0 1,2 0-1,-5 0 0,6 0 1,-1 0-2,-3 0 2,4 0-2,-3 0 1,4 0 38,0 0-26,0 0-5,0 0 1,-3 0-1,0 0 0,-2 0-2,2 0 1,-2 0-16,2 0 23,-3 0-27,5 0 17,-3 0 0,2 0-17,-1 0 12,-3 0 0,5 0 1,-6 0-11,5 0 11,-5 0-13,6 0 1,-5 0 9,3 0 4,-3 0-4,5 0 1,-5 0-22,3 0 1,-2 0-4,2 0-4,-3 0-6,5 0 17,-3 0 1,2 0-13,-1 0 1,-3 0-30,5 0 45,-3 0 0,1 0-41,0 0 1,-2 0-7,2 0-9,-3 0 8,5 0 34,-2 0 0,0 0 42,0 0 1,-2 0-67,2 0 62,-3 0 0,2 0-48,-1 0 114,-2 0-45,2 0 11,1 0-5,-4 0-28,4 0-2,-4 0 2,0 0 4,0 4-4,0-3 31,0 2-21,0 1 1,0-3 1,0 5 1,-3-4 16,1 3-17,-1 1 1,0 2 25,1 0 1,-1-1-30,3 1 0,-2 0 22,-1 0 1,0 3-19,3-1 1,0 1-24,0 0 1,0 0-13,0 3 0,0 0-4,0 0 1,0-2-178,0 1 1,0 0 61,0 3 0,1 0-234,2-1 0,-2-1 115,1-1 1,2 0-79,-2 3 1,1-4 30,-3-1 1,3-3 300,-1 0 0,1 0 0,-3 0 0</inkml:trace>
  <inkml:trace contextRef="#ctx0" brushRef="#br0" timeOffset="2784">214 292 7718,'0'-4'1029,"0"0"-1019,0 1 0,0 1 104,0-3 1,2 2-167,1-2 0,2 0 66,-2-3 0,3 0-86,-1 0 0,2-2-31,1-1 1,0-2 119,0 2 1,0-3-61,0 1 1,-1 1 60,1-1 0,1 2-98,2-2 1,-3 3 84,3 0 0,-3 1-44,-3 1 1,2 3 55,-2 0 1,1 2 17,0-2 6,1 3-24,-3-1 60,4 3 1,-3 3-60,1 2 1,-5 2 8,2 1 0,-1 0-1,0 0 0,-1 1-10,2 1 0,-1 0-27,0 3 0,-1-2-9,2 2 0,-2-1-151,-1 1 1,0 2 105,0-2 1,0 1-210,0-1 1,0 0 65,0-3 0,0-1-78,0 2 1,0-5 285,0-1 0,0-3 0,0 1 0</inkml:trace>
  <inkml:trace contextRef="#ctx0" brushRef="#br0" timeOffset="3135">285 190 7261,'0'5'694,"0"0"0,0-2-304,0 2 1,0-2-233,3 2 1,1-2-6,4 2 1,1-2-355,2 2 1,-2-3 152,4 0 0,1-1-1334,1-1 1382,1-3 0,3-2 0,2-3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03:55:29.373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71 260 7627,'-11'3'0,"1"0"-362,0-2 1,4 3 910,1-1 1,-1-1-106,-2-2 0,3 3 269,0-1-437,3 1 1,0-3 73,4 0 1,3-1-270,6-1 0,2-5 110,5-4 1,4-4-462,4-1 1,-2-4 217,3-6 0,2-2-1645,2-4 1697,1-6 0,13-3 0,0-6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03:55:24.562"/>
    </inkml:context>
    <inkml:brush xml:id="br0">
      <inkml:brushProperty name="width" value="0.04297" units="cm"/>
      <inkml:brushProperty name="height" value="0.04297" units="cm"/>
      <inkml:brushProperty name="color" value="#F6630D"/>
    </inkml:brush>
  </inkml:definitions>
  <inkml:trace contextRef="#ctx0" brushRef="#br0">16 24 8142,'-4'0'-931,"1"1"1356,3 2-301,0-3 8,0 4 0,-1-4 20,-2 0 112,2 0-284,-2 0 161,3 0 297,0 0-288,3 0 8,-2 0 58,3 0-38,-4 0-144,0 0-157,3 0 57,-2 0-52,2 0 129,-3 0 1,1 0-74,2 0 61,-2 0-11,2 0 11,-3 0 0,1 0-2,2 0 3,-2 0 0,2 0 0,-3 0 0,1 0 0,2 0 0,-2 0 0,2 0 0,-2 0 24,2 0-22,-3 0 23,4 0-15,-1 0 0,-2 1 15,2 1-36,1-1 16,-3 3 1,4-4-204,-3 0 191,-1 0-36,6 0 5,-6 0 48,6 3-18,-3-2 1,2 3 15,-1-4 30,-3 0-43,5 0 1,-6 0 33,5 0-25,-5 0 10,6 0 0,-5 0-11,3 0-1,-3 0-1,5 0-1,-2 0 0,0 0 82,0 0-73,-3 0 70,5 0-69,-3 0 0,2 0 19,-1 0 0,-3-1 12,4-2 2,-5 2-6,6-2-1,-2 3 48,3-4 0,-3 3-63,0-1 0,-2 0-16,2-1 0,-2 3 47,2-3-109,-3 2 103,5 1-82,-3-3 0,1 2 26,1-2 0,-4 1 12,4 0 0,-4 1-51,3-2 34,-3 2-69,5 1 0,-3-1 75,1-1 0,-1 1-74,-1-2 1,-1 2-7,3 1 40,-3 0 1,2 0-30,-1 0-8,-2 0-9,6 0 54,-6 0 0,3 0 58,-1 0-29,-3 0 0,7 1-12,-5 2-30,1-2 5,0 2 53,-2-3-24,6 4 1,-5-3 70,3 1-65,-3-1 0,4 0 36,-3 2 1,0-2 31,0 1 44,-2-1-89,6-1 9,-3 4 37,4-4-7,0 7 11,0-6-42,0 3 0,0-2-10,-1 1 1,-1 0 6,-1-3 0,0 0 46,3 0 1,-3 1-40,1 1 1,-1-1 69,3 2-62,0-2 0,0-1-3,-1 0 0,1 0-27,0 0 1,-2 0 29,-1 0 0,0 0-44,3 0 0,-3 0 52,0 0-51,1 3 1,2-2 35,-1 2 0,-1-2 1,-1-1 1,-2 0 6,2 0-16,0 0 1,3 0-1,0 0 0,-3 0 5,0 0 0,-2 0-7,2 0 1,-2 0 3,2 0 1,-2 0-59,2 0 41,0 0 1,1 0-3,-1 0 1,-3 0-9,4 0 1,-2 0 18,1 3 29,2-2 0,-5 2-25,3-3-12,1 0 1,-1 0 18,0 0 1,-2 0 4,2 0 0,-2 0-12,2 0 1,-2 1 1,2 2 1,-3-2-15,4 1 1,-4-1-4,4-1 1,-4 0-5,4 0 0,-4 0 14,3 0 0,-2 0 27,2 0-30,-3 4 1,5-3 10,-2 1-14,-1-1 4,3-1-17,-3 0 17,4 0 1,0 0-13,0 0 0,-3 0 10,0 0 0,1 0 5,2 0 1,-3 0-10,0 0 0,0-2 0,3-1 0,-3 0 0,1 3 1,-2-1 0,1-1 0,2 1-4,-1-2 7,1 2-13,1 1 0,-1 0 9,1-3 1,-2 2-34,-1-2 1,-3 3 21,4 0 1,-4-1-17,4-2 7,-1 2 9,3-2 0,-3 3 20,0 0 0,-2-3-29,2 0 33,-3 1-27,5 2 38,-6 0-28,6 0 10,-6 0 1,3 0 60,-1 0 6,-2 0-60,2 0 5,-3 0-29,4 0 33,-4-4-84,4 3 76,-1-2-58,-2 3 1,4 0 33,-3 0 0,-1 0 1,4 0 42,-3 0-46,-1 0 258,3 0-236,-4 0 126,3 0-82,-2 0-65,3 0 0,-4 1 40,0 1 1,0-1-65,3 3 6,-2-1 0,2-1-80,-3 3 0,0-2 94,0 2 1,0-2-244,0 2 202,0 0-159,0 7 0,0-1-18,0 2 1,0-1-143,0-1 0,0-1 112,-3 3 1,2-3-300,-2 3 564,-1 1 0,0 1 0,-4 1 0</inkml:trace>
  <inkml:trace contextRef="#ctx0" brushRef="#br0" timeOffset="2352">427 207 7926,'0'-6'-732,"0"1"651,-4 3 1,3-2 113,-1 1 1,0 1 166,-1-3 0,2 3 92,-1-4 1,1 4-256,1-4 0,-3 4 85,1-3 0,-1 2-96,3-2 0,0 2 81,0-2 1,-1 0 53,-2 0-2,3-2 3,-4 3 16,4-4-15,0 0-53,0 4 113,0 0-290,0 4 0,0 4 91,0 1 1,0 5-98,0 3 1,3 0 64,-1 0 0,4 3-62,-4 2 0,3 1 13,-2-4 1,2 1 33,-2 0 1,2 0 28,-2-1 0,2 0 1,-2-2 1,3-2-8,-1-6 1,0 1 0,0-3 1,0 0 1,2-8 0,-2-3 0,1 0-25,-3-6 1,2 1 17,-2-3 1,2 1-3,-2-1 0,-1 1 3,-2 2 1,3-2 0,0 2 0,-1 1 116,-2 2-113,0 1 355,0 1-276,0 4 1,0 4 82,0 5 1,0 2-58,0 1 1,0 3-138,0 3 0,3-2 52,0 1 1,3 0-119,-1 3 0,-1 2 27,2 1 1,-1-1 82,3-2 0,0-1-142,0-2 1,2-2 94,1-3 0,-1-3 154,-2-3-63,0-1 0,-1-5 129,-2-4 0,1-4 20,-3-7 0,2 2-109,-2-4 1,-1 0-294,-2 0 1,0-1 98,0 1 1,3-2-85,0-1 0,-1 3 56,-2 0 0,-2 4-1305,-1-2 1430,-3 3 0,2 0 0,-4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03:55:04.709"/>
    </inkml:context>
    <inkml:brush xml:id="br0">
      <inkml:brushProperty name="width" value="0.04297" units="cm"/>
      <inkml:brushProperty name="height" value="0.04297" units="cm"/>
      <inkml:brushProperty name="color" value="#008C3A"/>
    </inkml:brush>
  </inkml:definitions>
  <inkml:trace contextRef="#ctx0" brushRef="#br0">16 95 7637,'-4'0'-407,"0"0"705,4 0-46,-3-4 44,2 3-43,-3-2-69,4 3 410,0 0-444,0-4 123,0 3-130,0-2 87,0 3-7,0 0-181,4 0-44,-3 0 1,3 0 0,-1 0 125,-3 0-270,7 0 172,-2 0 0,0 0-129,0 0 131,-3 0-54,5 0 37,-3 0 0,2 0-1,-1 0 1,-2 0 25,2 0-13,-3 0-22,5 0 13,-3 0 0,1-3-15,1 1 0,-4-1 18,3 3-27,-3 0-1,5 0 1,-5 0 20,3 0-24,-3 0 16,5 0 1,-5 0-14,3 0 12,-3 0 0,2 0-57,-1 0 52,-2 0 0,3 0 4,-1 0-1,-2 0 1,6 0 1,-6 3 62,5-1-64,-5 1 6,6-3 0,-5 0 0,3 0 0,-2 0 10,2 0 0,-2 0-9,2 0 1,-2 0-9,2 0 0,-2 0 1,2 0 1,-2 0-2,2 0 1,-3 0-4,4 0 1,-4-3 7,4 1-7,-1-1 1,3 3 3,0 0 1,-1-1-3,1-1 2,0 1 0,0-4-1,0 3 1,0 1 0,0-2 0,0 0 0,0 0 14,-1 0 1,1 1-13,0-1 6,0 1-6,0 2 1,0 0-3,0 0 1,-3 0 6,0 0-10,-3 0 0,5 0 35,-2 0 1,-1 0 2,3 0-23,-3 0-7,4 0 4,0 0 1,-3 0 2,1 0 0,-4 0-1,3 0 1,-3 0 0,1 3 0,-1-2-17,0 2 1,-1-3-15,6 0 30,-6 4-63,6-3 0,-5 2 50,3-3-70,-3 0 65,5 0 1,-6 0-13,5 0 14,-5 0 4,7 0 0,-7 0 14,5 0 0,-4 0-28,3 0 60,-3 0-42,5 0 28,-2 0 1,0 0-23,0 0-1,-3 0-7,5 0 0,-5 0-1,3 0 0,-3 0-12,4 0 18,-5 0-14,6 0 1,-5 0 7,4 0 1,-4 0-8,3 0 6,-3 0 2,5 0-2,-2 0 1,2 0 0,-1 0 0,-1 0 1,-2 0-1,2 0 0,-3 0 0,4 0 0,-5 0 0,6 0 0,-2 0 0,0 0 0,0 0 0,-2 0 0,2 0 0,-3 0 0,5 0 0,-3 0 0,2 0 27,-1 0 0,-2 0-2,2 0 6,-3 0-26,5 0 1,-4-1-1,2-1 0,0 1-12,-3-2 0,0 2 23,3 1-19,-3 0 15,5 0-29,-2 0 1,0 0 13,0 0-90,-3 0 90,5 0 0,-5 0-2,3 0 16,-3 0-25,5 0 17,-7 0-9,7 0 1,-5 0 24,3 0-18,-3 0 0,3 0 6,-3 0-5,-1 0-2,6 0 0,-6 0 0,6 0 0,-5 0 0,3 0 0,-3 0 0,5 0 0,-5 1 0,3 2 28,-3-2-25,5 2-1,-3-3 1,1 0 3,0 0 0,-2 0 0,2 0 1,-2 0 0,2 0 0,-2 0-3,2 0 0,-2 0-4,2 0 8,0 0-14,3 0 1,0 0 4,0 0 1,-3 0-2,0 0 16,1 0 0,2 0-12,0 0 33,-1 0 0,1 0-30,0 0 0,-3 0 52,1 0-46,-1 0 0,3 0 5,0 0 0,-3 0 16,0 0-47,1-3 1,1 2 15,1-2 0,-2 2 17,-1 1-23,0 0 16,3 0 70,0 0-68,0 0 18,0 0-28,-1 0 2,1 0-6,0 0-2,0 0 1,-1 0-11,-2-3 1,0 2 16,-3-2 1,0 3-14,3 0 0,-2 0 8,2 0 1,-2 0-3,2 0 1,-2 0 1,2 0 1,-2 0 0,2 0 0,-2 0 0,2 0 0,-2 0 0,2 0 0,-3 0 21,4 0 0,-4 0-20,4 0 1,-4 0 26,3 0 0,-2 0-19,2 0 3,1 0 0,1-1-5,1-2 1,-2 2 7,-1-1-14,0 1 1,3 1-7,0 0 27,0 0 0,0-1-10,0-2-20,-1 2 0,1-2 19,0 3-18,0 0 1,0 0 9,0 0-2,0 0 1,0 0-8,0 0 0,-3 0 9,0 0-18,0-4 1,3 3 12,0-1 1,-3 1-15,1 1 0,-4 0 10,4 0 7,-1 0 1,2-1-5,-2-2-1,2 2 12,-3-2-10,4 3 0,-2 0 6,-1 0 0,-2 0-4,2 0 1,-3 0-60,4 0 0,-4 0 54,4 0 0,-4 0-8,3 0 0,-2 0 6,2 0 0,-2 0-1,2 0 1,-2 0 0,2 0 1,-2 0 1,2 0 0,-2-3 73,2 1-77,0-1 33,3 3 1,0 0-17,0 0-7,0 0 1,0 0 0,-1 0-2,1 0 1,0 0-2,0 0 1,0 0 2,0 0 1,0 0 9,0 0 0,-3 0-12,0 0 0,0 0 14,3 0 1,0 0-6,0 0 9,0 0 1,0 0-16,0 0 1,0 0-1,0 0 1,-3 0 15,0 0-10,0 0 0,3 0-19,0 0 0,-3 0 15,1 0 0,-4 0-22,4 0 20,-1 0-12,3 0 8,0 0-2,-1 0 2,1 0 1,-2 0-1,-1 0 0,-3 0 1,4 0 0,-4 0 0,4 0 0,-4 0 0,4 0 0,-5 0 0,6 0-6,-2 0-1,3 0-5,-1 0 1,1 0 9,0 0 1,-3 0 0,1 0 0,-4 0-5,4 0 11,-1 0-8,3 0 0,0 0 6,0 0 1,-3 0-3,0 0 0,0 0 1,3 0-4,0 0 1,-3 0-1,1 0 1,-1 0-79,3 0 1,-3 0 67,0 0-33,1 0 0,1 0 28,1 0 0,-2 0-60,-1 0 48,0 0 10,3 0 0,0 0 20,0 0 0,-3 0 5,0 0 0,-2 0 19,2 0 0,-2 0-33,2 0 0,-2 0 24,2 0-20,-3 0-41,5 0 0,-6 0-19,5 0-14,-5 0 29,6 0-10,-6 0 14,6 0-1,-6 0 46,6 0-22,-6 0 1,4 0 91,-3 0-58,-1 0 7,3 0 8,-4 0-32,0 0 28,3 0-22,-2 0 1,2 1 1,-3 2 25,0-3 0,0 5 32,0-3 25,0-1-33,0 6 0,0-2-50,-3 3 1,2-3 17,-2 0 1,3 0-96,0 3 0,0 3 90,0-1 0,0 2-181,0-2 0,0 0-39,0 3 0,0 0-164,0 3 1,0-1 95,0-2 1,0 2-110,0-2 0,0 2 382,0 1 0,-4-1 0,0 1 0</inkml:trace>
  <inkml:trace contextRef="#ctx0" brushRef="#br0" timeOffset="2118">608 87 7648,'-5'-4'-434,"3"-1"371,-3 2 334,4-1 207,-2 4-342,3 0 1,1 4 37,1 1 1,0 3-89,3 2 0,-2 3-5,2 2 0,-3 1 2,1 0 1,0 2-169,0 1 0,2 2-140,-2-3 0,0 4 123,0-1 0,-2-2 102,5 0 0,-1-3 0,3 0 0</inkml:trace>
  <inkml:trace contextRef="#ctx0" brushRef="#br0" timeOffset="2719">632 94 7991,'-5'0'-78,"0"0"-96,-1 0 0,1 0 428,0 0 0,2 0-64,-2 0 0,2-3 192,-2 0 1,3 1 235,-4 2-362,4 0 87,-5 0-175,7 0 112,-7 0 19,6 0-227,1-4 1,4 3 38,4-1 1,0-2-62,0 2 1,3-1 90,2 3 0,2-3-224,1 1 0,0-1 29,0 3 1,-1 1-89,1 2 0,2 0 39,1 2 1,-2 3-159,-3 0 1,0 1 1,-4 4 0,2-2 91,-4 2 0,1 0 72,-6 3 0,-1 0-24,-2 3 0,-1-3 226,-1 3 0,-3-3 89,-2 0 1,-5 0 108,-1 0 1,1-1-126,-1-2 1,0 1 43,0-4 1,-2 1-524,2-3 1,-1-1 179,1-2 1,2-1-700,3-4 819,3-4 0,-2 0 0,3-4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03:49:11.519"/>
    </inkml:context>
    <inkml:brush xml:id="br0">
      <inkml:brushProperty name="width" value="0.04297" units="cm"/>
      <inkml:brushProperty name="height" value="0.04297" units="cm"/>
      <inkml:brushProperty name="color" value="#FFC114"/>
    </inkml:brush>
  </inkml:definitions>
  <inkml:trace contextRef="#ctx0" brushRef="#br0">24 8 7923,'-5'0'299,"-2"0"356,7 0-275,-4 0 147,1 0-77,2 0-11,-3 0-70,4 0 157,0 0-273,0 4-240,0-3 50,0 2-139,0-3 1,1 3 141,2-1-125,-2 1 1,3-3 87,-1 0 17,-3 0-61,7 0 1,-5 0 83,3 0-159,-3 0 0,4 1 114,-3 1 0,0-1-282,0 2 160,-2-2-196,6-1 222,-6 0-63,6 0 0,-5 0 33,3 0-1,-3 0 81,5 0 1,-6 0-83,5 0 97,-5 0-40,6 0 0,-5 0 67,3 0-85,-3 0 87,5 0 0,-5-1-40,3-2 9,-3 2 1,2-2 44,-1 3-62,-2 0-135,6 0 129,-6 0-62,6-4 1,-5 4 18,3-3 32,-3 2 0,4 0 34,-4-1 1,2 1-24,-2-2 1,0 2 37,3 1-71,-3 0 119,5 0 1,-5 0-93,3 0 105,-3 0-66,5 0 0,-5 0-6,3 0-54,-3 0 54,5 0 0,-5 0-15,3 0 1,-3 0 3,5 0 0,-6-1-9,5-1 37,-5 1 0,4-3-44,-3 4 3,-1 0-27,6 0 0,-5 0 33,3 0 10,-3 0-18,5 0-75,-6 0 83,6 0 1,-5 0 16,3 0-46,-3 0 84,5 0 0,-6 0-22,5 0 7,-5 0 118,6 0-134,-6 0 8,6 0 1,-5 0 10,3 0-23,-3 0 13,5 0 0,-5 0-30,3 0 18,-3 0-1,5 0 0,-5 0-12,3 0 13,-3 0-5,5 0 7,-6 0-8,6 0 6,-3 0 8,0 0-6,3 0 1,-5 0-1,3 0 1,-3 0-1,5 0 0,-5 0 1,3 0-1,-3 0 1,2 1-26,-1 2 23,-2-2-2,6 2 3,-6-3 0,6 0 5,-6 0-7,6 0 7,-7 0-5,7 0 3,-6 0-5,6 0 0,-6 0 1,4 0-64,-3 0 61,-1 0 6,3 4-12,-1-3 15,-2 2 0,3-3-14,-1 0-3,-2 0-24,2 0 0,1 0 22,-3 0 1,6 0-45,-6 0 36,6 0 41,-7 0-39,8 0 27,-8 0-11,7 0 0,-5 0 33,3 0-22,-3 0-2,5 0 0,-5 0 6,3 0-8,-3 0 8,5 0 1,-5 0-10,3 0 36,-3 0-31,5 0 0,-6 0 1,5 0 0,-4 0-4,4 0-1,-5 0-14,6 0 16,-2 0 1,0 0 49,0 0-48,-3 0 111,5 0-97,-3 0 0,2 0 28,-1 0-1,-3 0-23,5 0 0,-6 0-37,5 0 59,-5 0-70,6 0 1,-5 0 45,4 0-35,-5 0 38,6 0 0,-5 0 29,3 0 22,-3 0-64,5 0 1,-5 0 4,3 0 23,-3 0-51,5 0 0,-5 0 45,3 0-73,-3 0 32,5 0 0,-3 0 0,1 0 6,0 0-3,-3 0 22,5 0 1,-5 0-16,3 0 0,-2 0 12,2 0-6,-3 0 26,5 0 1,-5 0-17,3 0 2,-3 0-8,5 0 1,-6 0 11,5 0-16,-5 0 1,4 0 13,-3 0-30,-1 0 5,6 0 1,-5 0-5,3 0 4,-3 0 0,3 0-6,-3 0 48,-1 0-1,6 0-36,-6 0 2,6 0 0,-5 0-8,3 0 0,-2 0 19,2 0 103,-3 0-96,5 0 0,-6 0 31,5 0-29,-5 0-3,6 0-22,-2 0 1,0 0 18,0 0 1,-2 0-68,2 0 65,-3-3-58,5 2 34,-3-3 1,4 4 1,-3 0 28,1 0 1,-4 0 0,4 0 1,-4 0-13,3 0 0,-2 0 3,2 0-13,-3 0 3,5 0-1,-2 0 9,2 0 1,-1 0-1,-1 0 1,-2 0-1,2 0-2,-3 0-25,5 0 21,-3 0 0,1 0-24,0 0 0,-2 0-32,2 0-12,-3 0 32,5 0 7,-2 0 1,0 0 15,0 0-18,-3 0 48,5 0-34,-3 0 1,1 1 18,1 2-15,-5-2 19,6 2 0,-5-3-9,3 0 1,-3 0 15,5 0-20,-6 0 1,5 1-1,-3 2 1,0-3 1,0 3-2,-2-2 1,3-1 3,-1 0-8,-2 0 4,6 0-1,-6 0 12,6 0 0,-6 0-13,6 0 5,-7 0-6,7 0 5,-6 3-2,6-2 1,-5 3-2,3-4-1,-3 0 1,2 0 7,-1 0-6,-2 0 0,3 0 134,-1 0-129,-2 0 0,3 0 68,-1 0-36,-2 0 1,6 0-38,-6 0 3,6 0 0,-6 0-46,5 0 64,-5 0-25,6 0 1,-5 0 7,3 0-16,-3 0 27,5 0 2,-6 0 7,6 0 1,-5 0-12,3 0 34,-3 0 0,2 0-23,-1 0-20,-2 0 23,6 0 61,-6 0-73,6 0 1,-6 0 12,5 0-28,-5-4 0,4 3 34,-3-1-39,-1 1 32,6 1-60,-6 0 48,6 0 47,-6 0 0,3 0-14,-1 0 8,-2 0-8,2 0 1,-3 0-48,4 0 49,-3 0-34,2 3 21,-3-2-33,0 3 1,0-3 21,0 1-12,0-1 1,0 4 0,0-3-4,0-1-37,0 6 51,0-2-60,0 2 38,0 1 1,0 0-15,0 0 0,-1 0-2,-1 0 1,1-3-2,-2 0 0,2 1-150,-2 2 1,2-1 96,-2 1 1,3 1-67,0 2 1,0-3 50,0 3 1,-3 0-229,0 0 0,1 2 59,2-3 0,0 4-180,0-4 1,0 1-25,0 0 0,0-2-134,0 1 1,0-1 588,0-1 0,3 0 0,2 0 0</inkml:trace>
  <inkml:trace contextRef="#ctx0" brushRef="#br0" timeOffset="1250">711 70 7973,'1'-4'-89,"2"1"455,-3-1 137,4 3 99,-4-6-154,0 6 69,0-2-69,0 3-355,-4 0 1,0 0-2,-4 0 0,0 3-158,0 2 0,-2 2 24,-1 1 1,-2 3 134,3-1 0,-4 4-37,1-1 1,0 3 12,0 3 0,4 0 126,-2 2 0,2 4-72,1-1 0,4-2-100,1-4 1,2-1 11,1-1 0,7-4-152,0-1 0,7-6-302,-1-3 1,3-1 210,2-1 1,-1-1-65,1-1 0,-1-3 35,-2-6 0,1 1-343,0-3 0,-1 3 178,-2-3 0,1-1 402,-3-1 0,3-1 0,-2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03:48:57.636"/>
    </inkml:context>
    <inkml:brush xml:id="br0">
      <inkml:brushProperty name="width" value="0.04297" units="cm"/>
      <inkml:brushProperty name="height" value="0.04297" units="cm"/>
      <inkml:brushProperty name="color" value="#F6630D"/>
    </inkml:brush>
  </inkml:definitions>
  <inkml:trace contextRef="#ctx0" brushRef="#br0">48 0 6115,'-5'0'364,"2"0"-265,3 0 54,0 0-30,-4 4-6,4-3-8,-4 2-17,4-3 164,0 0-46,-3 0-93,2 0 137,-3 0-145,4 0 1,-1 0 118,-1 0 23,1 0-78,-3 4-50,4-3 1,-1 2 85,-1-3 12,1 0-25,-3 0 38,4 0-108,-3 0-6,2 0-108,-3 0 154,4 0 142,0 0-191,0 4-121,0-3 6,0 2-5,0-3 6,0 0-34,0 4-22,4-4 1,-2 4 65,3-4 0,-2 0-57,2 0 1,-2 0 45,2 0 1,-3 0-29,4 0 1,-4 0-13,4 0-1,-5 0 27,6 0 2,-2 0 25,3 0-30,-1 0 25,1 0 0,-2 0-13,-1 0 0,-3 0 10,4 0 1,-4 0-9,4 0 1,-4 0-1,4 0 0,-4 0-5,3 0-2,-3 0-121,5 0 114,-2 0-58,2 0 0,-1 0 55,-1 0 0,-2 0-118,2 0 101,-3 0-7,5 0 12,-3 0-26,4 0 88,0 0-54,0 0 1,0 0-35,-1 0 39,-2 0 0,2 0 13,-2 0-21,-1 0-5,3 0-92,-3 0 87,4 0-111,0 0 91,0 0-114,0 0 129,-1 0 1,1 0-84,0 0 1,-3 0 76,1 0 0,-4 0-7,4 0 0,-4 0 17,4 0 0,-4 0 6,3 0 0,-2-3 67,2 1-120,1-1 215,1 3-184,1 0 156,0 0-82,0 0 1,-3 0-1,1 0 0,-4 0-8,4 0 6,-5 0 176,6 0-184,-2 0 1,0 0 136,0 0-85,-3 0-77,5 0 0,-5 0 15,3 0-7,-3 0-114,5 0 144,-6 0-41,6 0 1,-6 0 3,5 0 3,-5 0 0,4 0-6,-3 0 28,-1 0 0,4 0 57,-3 0 11,-1 0-79,6 0 19,-6 0-18,6 0 1,-5 0 22,3 0-55,-3 0 37,5 0 1,-5 0 34,3 0-40,-3 0 0,4-1 2,-4-1-14,4 1 1,-4-3 0,3 4 1,-2 0-12,2 0 0,-2 0 25,2 0-5,-3 0-34,5 0-11,-3 0 26,4 0 4,0 0 4,0 0 1,0 0 3,0 0 1,-3 0-9,0 0 0,-2 0 8,2 0 0,-2 0-9,2 0-19,0 0-2,3 0 24,0 0 6,0 0 0,-1 1 30,-2 2-41,2-2 91,-2 2-77,3-3 1,-3 0 6,0 0 1,-2 0-2,2 0 1,-2 0 6,2 0-7,-3 0-2,5 0-55,-3 0 52,0 0-2,3 0-4,-2 0 7,-1 0-3,3 0 0,-5 0 113,3 0-97,-3 0 1,2 0 19,-1 0-37,-2 0 1,3 0 26,-1 0 11,-2 0 0,3 0-14,-1 0-3,-2 0 1,3 0-2,-1 0 10,-2 0 0,3-3-8,-1 1 1,-3-1-50,7 3 57,-6 0 24,6 0-38,-2 0 245,-1 0-222,3 0 81,-2 0-59,-1 0 0,3 0-78,-3 0 0,2 0 97,-1 0-155,-3 0 110,5 0-30,-3 0 1,1 0 32,0 0 2,-3 0 39,5 0-32,-2 0 0,0 0-14,0 0 19,-3 0-31,5 0 0,-5 0 30,3 0-72,-3 0 62,5 0-51,-6 0 1,3 0 69,-1 0 0,-3 0 113,7 0-127,-6 0 35,3 0-20,-1 0-79,-2 0 1,4 0 80,-3 0-128,-1 0 58,3 0 26,-1 0-38,-2 0 0,3 0 22,-1 0-7,-2 0 1,3 0 4,-1 0 171,-2 0-160,2 0 0,-2 1 106,2 2-74,-2-2 5,2 2-29,1-3 0,-3 1 37,1 2-32,-1-3 25,-1 4-107,4-4 51,-4 3 5,4-2 1,-3 4 69,1-3-50,-1-1 21,3 6 0,-4-5-28,0 3 0,0-2 124,0 2 1,0-2-101,0 2 1,0-2 71,0 2 0,-3 0-65,1 3 1,-1 0 8,3 0 1,0 0-93,0 0 0,-3 0 85,1-1 0,-1 1-84,3 0 0,0 3 65,0-1 0,-1 2-240,-1-2 1,1-1 56,-2 1 1,2 2-268,1-2 1,-1 2 132,-1-2 1,1-1-1098,-2 2 1393,2-3 0,-2 0 0,-2 0 0</inkml:trace>
  <inkml:trace contextRef="#ctx0" brushRef="#br0" timeOffset="994">409 88 7828,'-5'0'325,"2"1"-107,3 2 0,0 1-219,0 4 0,0 1-56,0 1 0,0 1-103,0 5 0,1-2 3,1 7 1,0 0-585,3 3 741,-3 0 0,5-1 0,-3 1 0</inkml:trace>
  <inkml:trace contextRef="#ctx0" brushRef="#br0" timeOffset="1734">395 127 7883,'-8'0'299,"3"0"-112,-1 0 1,4-3 43,-3 0 1,2 1 615,-2 2-516,3 0 1,-2-1 230,4-2-266,0 2-130,0-6 0,4 4-211,1-2 0,3-2 100,3 5 1,-2-4-58,4 0 1,-2 2 10,2-1 1,-1 0-389,1 0 1,2-1 64,-1 3 1,-2 1-61,1 2 0,-3-3 108,4 0 1,-5 1-18,2 2 0,-2 2 232,-2 1 1,-2 3-86,-3-1 1,-1 3 118,-1 3 1,-2-2-60,-1 1 1,-4 2 302,-1-2 1,0 1-26,-2 0 0,0-2-15,0 1 0,1 0-67,-2 0 0,3-3-76,0 0 0,0-1-112,0-1 0,3 1 164,-1-3-502,5-1 228,-3-2 0,4 0 84,0-3 1,1-2 28,2-2 1,-2 1-5,5 1 0,-2 0 17,1-3 0,2 3 15,-1-1 0,1 5 184,0-2-186,1 2 0,0 1 245,0 0-228,0 0 118,0 4 0,-1 0-16,-2 4 0,-1 0 129,-4 0 1,0 0-41,0 3 0,0-2 82,0 1 0,-4-1-9,-1-1 1,-2 2-122,-1 1 1,0-1-146,0-2 1,0 0 109,0 0 1,-1-3-335,1 1 0,-2-2 30,5 1 1,-2 1-388,-1-3 605,0 0 0,0 0 0,0 2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03:48:47.906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25 316 7376,'-6'0'386,"1"0"35,3 0-27,-1 0-259,-1 0 9,3-4 0,-2 2-158,3-3 0,0 3 83,0-4 1,0 4-181,0-4 168,3 1 1,-2-3-116,2 0 0,0 3 16,0 0 1,0 0 39,-3-3 1,2 0 2,1 0 1,0-3 15,-3 1 1,2-1 33,1 3 0,0 1-25,-3-1 0,0 0-6,0 0 0,0 0 25,0 0 1,0 0 43,0 0-60,0 1 0,0-1 3,0 0 0,0 2-24,0 1 1,0 3 18,0-4 0,0 4-3,0-4 0,0 4-4,0-3-5,0-1 16,0-2-20,0 1 0,0-1-62,0 0 82,3 3-46,-2-2 33,2 3-38,-3 0 0,0-1 39,0 3-4,0 1 39,0-3 5,0 4 349,0 0-335,0 4-15,0-3 28,0 2 9,0-3 188,0 0-212,4 0 17,-3 0-23,2 0-31,-3 0 1,1 0-17,2 0-5,-2 0 10,2 0-6,-3 0-52,4 0 0,-3 0 67,5 0-52,-5 0 28,6 0-48,-2 0 37,3 0 0,0 0-2,0 0 1,-3 0 2,0 0 1,-2 0-1,2 0 0,-2 0 2,2 0 0,-3 0 0,4 0 0,-4 0 0,4 0 0,-4 0 0,3 0 0,-2 0-10,2 0 1,-2 0-13,2 0 0,-2 0-3,2 0 1,-2 0-57,2 0 60,-3 0 15,5 0-24,-3 4-9,4-4 22,0 4 1,-3-4 6,0 0 1,-2 0 11,2 0 1,-2 0 4,2 0 0,-2 0-38,2 0 1,0 0-30,3 0 47,0 0 1,0 3-50,0-1 0,-3 1 46,0-3 1,-2 0-16,2 0 28,1 0 1,2 0 10,-1 0-7,1 0 1,0 0 23,0 0-51,0 0 0,0 0 16,0 0-42,0 0 0,-1 0 31,1 0-1,0 0 1,0 0 8,0 0 0,-3 0-11,1 0 21,-1 0 0,3 0 9,0 0 1,-3 0 106,0 0 1,-2 0-107,2 0 26,0 0-19,3 0 0,-3 0 2,1 0-13,-1 0 1,0 0-7,0 0 0,-2 0-9,2 0-13,-3 0-7,5 0 1,-5 0 21,3 0 11,-3 0-5,5 0 1,-5 0 14,3 0 17,-3 0-12,5 0 0,-6 0-8,5 0 0,-4 0 14,4 0-25,-5 0 16,6 0-27,-2-4 19,3 3 0,-3-2 3,0 3 1,-2 0-9,2 0 0,-2 0-1,2 0 0,-2-3 0,2 1 1,-3-1 1,4 3 0,-4 0-3,4 0 1,-4 0 3,3 0 1,-2 0 6,2 0 0,-2 0-7,2 0 1,-2 0-6,2 0 0,-2 0 2,2 0 4,-3 0 15,5 0-16,-3 0 1,1 0-8,1 0 9,-5 0 10,6 0 50,-6 0-29,3 0 1,-4 1 17,0 2-41,0-3 0,0 5 30,0-3-25,0-1 0,-1 5 231,-2-3-220,2 3 1,-3-4-17,1 3 1,3-2 7,-3 2-18,2 0 1,-2 3-14,1 0 1,-1 0-81,3 0 1,-1 1 51,-1 1 1,1-1-116,-2 2 1,2 1-397,1 1 1,0-1 10,0 1 539,0 0 0,0 3 0,0 0 0</inkml:trace>
  <inkml:trace contextRef="#ctx0" brushRef="#br0" timeOffset="900">237 285 8122,'0'-8'-260,"0"3"-58,3 0 0,-2 2 608,2-2 1,-2 0-5,2 0 1,1-3-318,1 0 1,2 1 96,-2-4 1,2-1-172,1-1 0,2 0-32,1 0 0,0 1-35,0-1 0,-2 1 105,1 1 0,2 2-4,-2-1 0,1 4-67,-4 0 0,1 2 70,0-1 0,0 1 96,0 4 1,-3 0-85,1 0 1,-2 1 188,1 2 0,1 1-29,-3 4 1,0 3 85,0 2 0,-2 2-169,2 1 1,-3 3 20,0-1 1,3 4-128,0-1 1,-1-1 128,-2 1 0,0-1-400,0 1 0,1-1 44,2-5 312,-2-2 0,2 2 0,-3-3 0</inkml:trace>
  <inkml:trace contextRef="#ctx0" brushRef="#br0" timeOffset="1175">309 190 7897,'-5'0'667,"2"0"0,4 0-446,1 0 0,3 0-223,6 0 0,-1 0-236,3-3 0,-3 1-44,3-3 1,1 2-259,1-2 1,1 1 539,0-2 0,0-4 0,-1 1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03:48:27.227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91 505 7974,'-8'0'0,"0"1"-34,1 2 1,-1-2 160,0 5 0,0-4 232,0 4 1,0-4-97,0 3 0,3-3 470,0 1-134,-1-2-151,2-1 1,4-5-91,5-3 1,9-4 21,5-6 0,6-7-218,4-6 1,5-3-1,3-5 0,5 0-893,3-5 0,8-2 462,5-4 1,-1 3 23,-2 0 0,-3-1 0,-5 4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4:06.388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135 58 8110,'0'-4'-1159,"0"2"1506,3 2-419,-3 0 256,3-3 192,-3 2-277,0-2 0,0 2 128,0-1-115,3 2 0,-2-4 212,1 2-83,-1 1-107,-1-4 0,0 3-23,0-2 1,0 2 134,0-3 1,0 4-5,0-5-275,0 3 0,-1-1 114,-1 2 1,0 1-24,-2 1 1,0 0-25,-3 0 1,-1 1 5,-1 1 1,-2 4-43,0 2 1,-1 5 57,-1-1 0,0 2-117,1 3 1,-1 0 102,3 2 0,1 0-124,5-2 1,1 1 2,3-3 0,1 1-105,4-3 0,0 1-10,5-6 0,2 1-282,3-3 1,-2 0-267,2-2 0,-1-1 294,-1-3 1,-1 0 447,1 0 0,-3 0 0,2-6 0,-2-1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03:47:32.021"/>
    </inkml:context>
    <inkml:brush xml:id="br0">
      <inkml:brushProperty name="width" value="0.04297" units="cm"/>
      <inkml:brushProperty name="height" value="0.04297" units="cm"/>
      <inkml:brushProperty name="color" value="#008C3A"/>
    </inkml:brush>
  </inkml:definitions>
  <inkml:trace contextRef="#ctx0" brushRef="#br0">48 1 7981,'-8'3'199,"4"-1"168,1 3 1,2 0-228,1 3 0,0 0-185,0 0 1,0 1-256,0 1 1,1 3 171,2 2 0,-2 1-512,5 0 0,-1 0 111,3 3 529,-4-2 0,3 5 0,-2-2 0</inkml:trace>
  <inkml:trace contextRef="#ctx0" brushRef="#br0" timeOffset="600">48 16 8007,'-4'-4'265,"0"0"71,-4 4 0,3 0 147,0-3 329,3 2-210,-5-2 357,6 3-133,-6 0-89,6 0-317,-2 0-29,3 0-311,0 0 94,3 0 1,1 0-248,4 0 1,0 0 97,0 0 1,1 0-401,1 0 0,3 0 194,2 3 1,-1-1-296,-1 3 1,0-1 114,3 2 1,-3 1-22,0-2 0,-3-1 130,4 2 1,-5-1 60,2 3 1,-2 0 235,-2 0 1,-2 0-146,-3 3 0,-1-2 253,-1 1 1,0 0 23,0 0 0,-3-1 5,-2 2 1,-2 0-219,-1-1 1,-3 1-29,1-3 0,-2 0-133,2 0 1,0-1 63,-3-2 0,2 1-761,-2-3 0,4 2 894,-2-2 0,-1 3 0,0-2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03:47:26.118"/>
    </inkml:context>
    <inkml:brush xml:id="br0">
      <inkml:brushProperty name="width" value="0.04297" units="cm"/>
      <inkml:brushProperty name="height" value="0.04297" units="cm"/>
      <inkml:brushProperty name="color" value="#008C3A"/>
    </inkml:brush>
  </inkml:definitions>
  <inkml:trace contextRef="#ctx0" brushRef="#br0">9 40 7664,'-5'3'568,"2"-2"-258,3 3-135,0-4-141,0 0 161,0 3-234,0-2 187,0 3-31,0-4-73,0 0 8,3 0-1,-2 0 1,3 0 30,-1 0 95,-2 0-11,3 0-128,-1 0 84,-2 0-136,6 0 67,-6 0 1,3 0 81,-1 0-178,-2 0-14,6 0 0,-6 0-87,5 0 0,-4 0 146,4 0-152,-5 0 136,6 0-7,-2 0 1,0-3-11,0 0-10,-3 1 41,5 2 1,-5 0-30,3 0 60,-3 0-51,5 0 36,-3 0 1,1 0-21,1 0 0,-4 0 11,4 0 1,-4 0-16,3 0 0,-3 0-1,5 0 5,-2 0 0,0-3-2,0 0 1,-2 1-7,2 2-14,-3 0 13,5 0-30,-3 0 0,1 0 33,1 0 1,-4 0-3,4 0 0,-4 0-129,3 0 89,-3 0 31,5 0-1,-2 0 1,0 0 7,0 0 1,-2 0-25,2 0 72,-3 0-41,5 0 0,-5 0 3,3 0 8,-3 0-4,5 0 1,-6 0 11,5 0-16,-5 0 11,6 0 1,-5 0-8,3 0 1,-3-1-1,1-2 1,-2 2-1,2-1 0,-2 1 0,6 1 1,-5 0-1,3 0 0,-3-1 56,0-2-54,3 2 1,-3-2 6,3 3 0,-3 0 6,5 0 0,-6-1 14,5-2-15,-5 3 1,4-4 10,-3 4 1,0 0-4,3 0-2,-3 0 3,5-3-33,-3 2 0,2-3 22,-1 4 0,-2-1-17,2-1 0,-2 1 3,2-2 0,-3 2-2,4 1 1,-4 0 1,4 0 0,-4 0-1,3 0 0,-2 0-9,2 0 0,-2 0 13,2 0 0,-2 0-46,2 0 0,-2 0 41,2 0 0,-2 0-5,2 0 1,-2 0-7,2 0 5,0 0 7,3 0 2,0 0 1,0 0-11,0 0 0,-3 0 6,0 0 0,-2 0 3,2 0 0,-2 0 3,2 0 0,-3 0-24,4 0 0,-4 0 10,4 0 24,-5 0-46,6 0-2,-2 0 11,3 0 0,-3 0 16,0 0 0,-2 0-75,2 0 55,-3 0 2,5 0 0,-5 0-31,3 0-4,-3 0 17,5 0 24,-3 0 0,1 0-93,1 0 89,-5 0 1,4 0-44,-3 0 13,-1 0 52,6 0 1,-5 0 0,3 0 6,-3 0 0,2 0 4,-1 0 3,-2 0 0,3 0 51,-1 0-65,-2 0 0,3 0 17,-1 0-8,-2 0-2,2 0 0,-2 0 1,2 0-54,-3 0 1,5 0 17,-2 0 12,-3 0 0,5 0 25,-3 0 1,-1 1-28,2 2 22,-2-2-21,2 2 210,-2-3-122,6 0 20,-6 0-84,6 0 1,-5 0 36,3 0-40,-3 0 1,2 0-2,-1 0-44,-2 0 53,6 0 1,-6 0-28,5 0 7,-5 0 6,7 0 1,-7 0 73,5 0-63,-5 0-1,6 0 1,-3 1 0,1 2 1,-1-2-15,-1 1 21,-2-1-12,6-1 5,-3 0 0,2 0-23,-1 0 9,-3 0 5,5 0 2,-3 0 1,1 0 1,1 0 0,-5 0 0,6 0 0,-2 0 0,0 0 1,0 0 1,-2 0 1,2 0 83,-3 0-82,5 4 1,-5-4-7,3 3 1,-3-2 17,4-1-16,-5 0 7,6 0 0,-5 0 27,3 0-13,-3 0 1,4 1 24,-3 1-44,3-1 0,-4 3 17,3-4 36,-3 0-41,5 0 0,-5 0-10,3 0 1,-2 0 9,2 0 0,-3 1-25,0 1 14,3-1 1,-4 3-1,5-4-26,-5 0 28,6 0 0,-5 0-17,3 0 13,-3 0 52,5 3 1,-5-2-42,3 2 83,-3-2-70,5-1 1,-5 0 32,3 0-5,-3 0-7,5 0-47,-6 0 45,6 0-43,-3 0 0,1 0 15,0 0 1,-2 0-17,2 0 20,-3 0 3,5 0-11,-2 0 0,0 0-1,0 0 0,-2 0 17,2 0 1,-2 0-15,2 0 1,-3 0-18,4 0 1,-4 0 16,4 0 0,-4 0-48,3 0 42,1 0 0,2 0 0,0 0 0,-3 0 13,0 0-11,0 0 23,3 0 1,0 0-26,0 0 1,-3 1 5,0 1-1,1-1 1,2 3-14,0-4 16,-1 0 1,1 0 0,0 0 0,-3 0 16,1 0-23,-1 0 1,3 0 10,0 0 0,-3 0-2,0 0-16,1 0 1,1 0 30,-2 3-61,2-2 27,-3 2-2,4-3 0,0 0 48,0 0 1,-3 0-40,0 0 0,-2 0 26,2 0 0,-2 0-23,2 0 0,-2 0 141,2 0-99,0 0-58,3 0 1,0 0 4,0 0-1,0 0 0,0 0-15,0 0 0,-1 0 28,1 0 0,-2 0-19,-1 0 1,0 0 7,3 0 1,0 0-14,0 0 0,0 1 13,0 2 1,-1-2-4,1 1 0,0-1 2,0-1 1,0 0-1,0 0 0,0 0 35,0 0 1,0 0 2,-1 0 1,1 0-39,0 0 1,0-2 18,0-1-16,0 0 0,0 3 24,0 0-52,0 0 36,-1 0 0,1 0-61,0 0 1,-2 0 38,-1 0 0,-3 0-6,4 0 0,-4 0 11,4 0 0,-4 0-1,3 0 1,-2-2 2,2-1 1,-2 1-5,2 2 1,-2 0 7,2 0-4,0 0 0,2-1 25,-1-2-19,1 2 1,-3-2 0,4 3 0,-3 0 4,0 0 1,-2 0-9,2 0 12,1 0 0,1 0-8,1 0 0,-2 0 12,-1 0 1,-3 0-12,4 0 1,-4 0-8,4 0 4,-1-4-1,3 3 1,0-2-4,0 3 1,-3 0 4,0 0 1,-2-1-5,2-2 0,-2 2 2,2-1 0,-3 1 3,5 1 0,-6 0 2,5 0 21,-5 0 3,3 0-3,-1 0-15,-2 0-13,3 0 0,-3 0 15,1 0-14,-1 0 7,3 0-17,-4 0 6,3-4-1,-2 3-48,6-2 52,-6 3 1,3 0-24,-1 0 16,-2 0 7,2 0-13,1 0 23,-3 0 1,3 0-6,-1 0 4,-2 0-82,2 0 70,1 0 6,-4 0-13,8 0 24,-8 3-16,4-2 1,-3 3-3,1-4 2,-1 0 4,3 0 8,-4 0 0,2 1-8,1 1 4,0-1-5,-3 3 1,0-3 45,0 1-43,0-1 0,0 4 4,0-3-4,0-1 6,0 6-10,0-3 0,0 4 6,0 0 0,0-3-30,0 1 1,0-1 26,0 3 0,0 1-217,0 1 0,0-1 30,0 1 0,0 2-80,0-2 1,0 3 81,0-2 0,0 0-97,0 0 1,0-1-116,0 3 1,0-4 34,0 2 0,0 1 362,0 1 0,-4 2 0,0 1 0</inkml:trace>
  <inkml:trace contextRef="#ctx0" brushRef="#br0" timeOffset="1242">1972 308 8058,'-1'8'0,"-1"0"0,0 0-509,0-1 0,1 1 268,1 0 1,0 1 210,0 2 1,0-3-1,0 3 1,-1-2-146,-2-2 0,3 1 175,-3 0 0,2 4 0,1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03:47:10.535"/>
    </inkml:context>
    <inkml:brush xml:id="br0">
      <inkml:brushProperty name="width" value="0.04297" units="cm"/>
      <inkml:brushProperty name="height" value="0.04297" units="cm"/>
      <inkml:brushProperty name="color" value="#FFC114"/>
    </inkml:brush>
  </inkml:definitions>
  <inkml:trace contextRef="#ctx0" brushRef="#br0">8 55 6605,'0'-4'2140,"-3"0"-1670,2 4-255,-3 0 1,4 0 532,0-3-235,0 2-98,0-2-57,0 3-67,0 0-301,0 3 1,1-2-72,2 2 152,-2-3 1,5 1-153,-3 2 1,0-2 19,0 1 0,-2-1 30,5-1 0,-4 0-21,4 0 0,-4 0 63,3 0 0,-2 0-26,2 0 31,1 0-72,1 0-30,1 0 2,0 0 3,0 0 31,0 0 1,0-2-16,0-1 1,-3 0 38,0 3 1,-2 0 34,2 0 0,-2 0-67,2-3 38,0 2 0,2-3-7,-1 1 11,1 2 23,-3-2 1,1 3-23,1 0 1,-4 0 42,3 0-39,-3 0 1,3 0 24,-3 0 1,0 0-30,3 0 16,-3 0 0,2 0-19,-1 0 8,-2 0 1,3 0 14,-1 0-16,-2 0-14,6 0 14,-6 0-117,6 0 70,-6 0 25,6 0 0,-6 0-23,5 0 25,-5 0 1,4 0-60,-3 0 29,-1 0 25,6 0 0,-5 0 4,3 0 0,-2 0 12,2 0 16,-3 0 1,5 0-32,-3 0 16,4 0 1,0 0 7,0 0 0,-3 0-3,0 0 1,-2 2-14,2 1 0,-2 0 10,2-3 1,-2 0-6,2 0-6,0 3 12,3-2 1,0 2 10,0-3 0,-3 0 4,1 0-4,-1 0 0,3 0 2,0 0 0,-3 0 22,0 0 0,-2 0-24,2 0 0,-2 0 51,2 0-46,0 0 12,3 0-11,0 0 1,-3 0-2,0 0 1,-2 0-1,2 0 0,-2 0 2,2 0-6,-3 0 4,5 0 5,-3 0 1,2 0-5,-1 0 26,-3 0-20,5 0 1,-6 0 9,5 0-8,-5 0-6,6-3 1,-5 2 11,3-2-2,-3 3 20,5 0-26,-6 0 1,6 0-9,-6 0 0,6 0 0,-5-3 76,3 0-64,-3 1 15,5 2-19,-3 0 0,1-3-8,1 0 1,-5 1 0,6 2 1,-5 0-11,3 0 0,-2-3 22,2 0-85,-3 1 71,5 2-4,-3 0 1,2 0 0,-1 0 1,-2 0 4,2 0 1,-3-1-2,4-2 1,-5 2 9,7-2-14,-4 3 13,4 0-8,0 0 1,-3 0 0,0 0 1,-2 0-2,2 0 0,-2 0 0,2 0 0,-3 0 0,5 0 0,-3 0 0,4 0 0,-3-1 0,1-2 0,-4 3 0,3-3 0,-3 2 0,5 1 0,-5 0 0,3 0 0,-3 0 0,5 0 0,-5 0 0,3 0 0,-3 0 0,5 0 0,-3 0 0,1 0 1,1 0-1,-5 0 25,6 0 0,-5 0-22,3 0 2,-3 0 21,5 0 4,-6 0-15,6 0-1,-6 0-25,6 0 25,-6 0-32,6 0 22,-6 0 0,3 1 0,-1 2-4,-2-3 0,3 4-1,-1-4-4,-3 0 6,4 0-4,-1 0 5,-2 0-5,6 0 3,-6 0 1,4 0 15,-3 0 15,-1 0 7,3 0-20,-1 0-7,-2 0 0,3 0-21,-1 0 18,-2 0 0,3 0-26,-1 0 17,-2 0 1,3 0-6,-1 0 4,-2 0 0,3 0 1,-1 0 21,-2 0 0,3 0-18,-1 0 60,-3 0-49,7 0-17,-6 0 0,4 0 22,-3 0 2,-1 0-60,6 0 0,-5 0 46,3 0-33,-3 0 22,5 0 0,-5 0 2,3 0-4,-3 0 26,5 0-21,-3 0 0,1 0 75,1 0-48,-5 0-11,6 0 0,-5 0-15,3 0 0,-2 0 19,2 0-34,-3 0 30,5 0-33,-2 0 17,2 0 0,-1 0-2,-1 0 0,-2 0 1,2 0 1,-3 0 2,4 0 0,-4 0-1,4 0 1,-4 0 0,3 0 0,-2 0 32,2 0-30,-3 0-1,5 0 0,-5 0-1,3 0 0,-2 3 0,2-1 0,-2 1-72,2-3 71,-3 0-25,5 0 0,-6 1 19,5 1 1,-4-1-40,4 2 20,-5-2 14,6-1 1,-5 0-19,3 0 46,-3 0-32,5 0 6,-6 0-81,6 0 73,-6 0 11,6 0-5,-6 0 0,3 0-27,-1 0 6,-2 0-32,2 0 62,1 0 6,-3 0 0,3 0 15,-1 0 1,-3-1-39,3-2 28,-2 2-17,2-2 47,-2 3-35,3 0 124,-1 0-93,-2 0 5,3 0-34,-1 0 23,-2 0 83,3 0-76,-4 3 106,0-2-96,0 6 21,0-6-53,0 6 40,0-6-58,0 6 57,0-6-76,0 6 0,0-5 51,0 3-13,0-3 6,0 5-27,0-3 1,0 4 31,0 0-14,0 0 0,0 0 51,0 0 0,0-1-48,0 1 1,0 0-27,0 0 1,0 0 27,0 0 1,0 1-122,0 1 1,0-1 112,0 1 1,0-1-220,0-1 1,0 0-21,0 0 1,0 0-29,0 0 1,0 2-50,0 1 0,0-1 73,0-2 1,0 0-155,0 0 0,0 0 55,0 0 0,0-1-276,0 1 610,0 0 0,-4 0 0,0 0 0</inkml:trace>
  <inkml:trace contextRef="#ctx0" brushRef="#br0" timeOffset="1183">702 117 8073,'0'-4'233,"0"0"469,0 1-404,0 2 0,0-3 190,0 1-257,-3 2 1,1-3-114,-3 1 1,0 2-10,-3-1 0,0 1 35,0 1 0,0 0-10,0 0 1,-1 3-209,-1 3 0,1-1-57,-1 3 1,0-2 71,0 4 1,1 3 190,-2 0 1,5-1-78,1 1 0,3 0 95,-1 3 0,3-3-93,0 0 1,0-3 9,3 1 1,2-3-13,6 0 0,1-1 2,4-1 0,2-4-494,1-4 0,3 0 218,-1-3 1,1-3-548,2-3 0,-3-3 323,0 1 1,-3-2 442,0-1 0,-1 1 0,-1-1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03:46:48.280"/>
    </inkml:context>
    <inkml:brush xml:id="br0">
      <inkml:brushProperty name="width" value="0.04297" units="cm"/>
      <inkml:brushProperty name="height" value="0.04297" units="cm"/>
      <inkml:brushProperty name="color" value="#F6630D"/>
    </inkml:brush>
  </inkml:definitions>
  <inkml:trace contextRef="#ctx0" brushRef="#br0">32 9 8249,'-8'3'1078,"4"-2"-400,-3 6 2,6-6-177,-3 2-270,4-3 183,-3 0-38,2 0-351,-3 0 101,4 0-230,0 0 86,4 0-31,-3 0 192,6 0-216,-6 0 138,6 0 1,-5 0-130,3 0 48,-3-3 1,2 2-31,-1-2-27,-3 3 20,7 0 0,-5-1-165,3-2 107,-3 2-133,5-2 150,-2 3 1,2 0 52,1 0-49,0 0 124,0 0 0,0 0-68,0 0 0,-3 0 71,0 0 1,-2 0-55,2 0 1,-2 0 29,2 0 1,-2 0-45,2 0-2,0 0-2,3 0 13,0 0 21,0 0-15,0 0 0,0 0 24,0 0 0,-3 0-20,0 0 1,-2 0 38,2 0-34,0 0 1,1 0 27,-1 0-42,0 3 9,3-2 0,-3 3-11,1-4 0,-4 0 16,3 0 0,-2 0-18,2 0 1,-2 0 13,2 0 0,-2 0-4,2 0 1,-2 0-5,2 0 1,-2 0-2,2 0 0,-3 0 29,4 0 0,-4 0-30,4 0 24,-5 0-17,6 0-24,-2 0 1,0 0 15,0 0 0,-2 0-58,2 0 0,-2 0-44,2 0-15,-3 0-9,5 0 69,-3 0 55,4 0 1,-3 0-31,1 0 1,-4 0 107,4 0 0,-4 0-121,3 0 178,-3 0-132,5 0 57,-2 0 0,0 0-31,0 0 0,-2 0 12,2 0-155,-3 0 1,5 0 114,-2 0-16,-2 0 0,4 0 13,-1 0 0,-2 0-22,1 0 1,-2 0 10,2 0 1,-2 0 75,2 0-40,0-4 1,3 3 9,0-1 1,-3 1 24,1 1 1,-4-3-48,4 0 63,-1 1-45,3 2 58,0 0 0,0 0-59,-1 0 1,-1 0 1,-1 0 1,-2 0-19,2 0 1,-3 0 19,4 0 1,-4 0-24,4 0 1,-4 0 18,3 0 1,-2 0-12,2 0 0,-2 0 1,2 0 0,-2 0-2,2 0 1,-2 0 7,2 0 1,-2 0 0,2 0 1,-2 0 59,2 0-57,-3 0 35,5 0 0,-6 2-32,5 1 0,-4 0 123,3-3-116,-3 0 1,3 0 24,-3 0-38,-1 0 4,6 3-13,-6-2-3,6 3 0,-5-4-129,3 0 140,-3 0 0,2 0-81,-1 0 0,-2 0 48,1 3 8,-1-2-17,3 2 66,-3-3-25,6 0 6,-7 0 0,5 0 31,-3 0-39,-1 0 1,4 0 20,-3 0-15,-1 0 37,3 0-39,-1 0 1,-2 0-6,6 0 5,-6 0 1,3 0-10,-1 0 9,-2 0 0,3 0-11,-1 0 9,-2 0 1,3 0-9,-1 0 5,-2 0 0,3 0 0,-1 0-19,-2 0 19,6 0 1,-6 0 3,5 0-6,-5 0 29,6 0-27,-6 0 164,6 0-131,-6 0 9,6 0 48,-6 0 7,6 0 85,-6 0-112,6 0 45,-6 0-73,2 0 1,0 1 102,0 2-18,-1-2 5,-2 2-74,0 1 1,0-2 2,0 3 0,0-3-25,0 4 1,0-4 15,0 4 1,-2-1-93,-1 3 1,0 0 13,3 0 1,0-1-161,0 1 1,0 3 31,0-1 0,0 2-259,0-2 1,0 0 164,0 3 0,0-3-103,0 0 1,0 2-439,0-2 0,3 1 791,0-4 0,-1 1 0,-2 0 0</inkml:trace>
  <inkml:trace contextRef="#ctx0" brushRef="#br0" timeOffset="908">323 79 8163,'-3'-6'552,"1"1"70,-1 3-281,3-1 1,0 6-167,0 3 0,0 1 68,0 1 0,0 3-225,0 2 0,0 2 72,0 1 0,1 0-589,1-1 0,-1 4 335,2-1 1,1 3 163,2-2 0,-3-1 0,1-2 0</inkml:trace>
  <inkml:trace contextRef="#ctx0" brushRef="#br0" timeOffset="1668">314 88 8138,'-8'0'704,"0"3"-377,0-2 1,0 3 107,1-1 1,1-2 279,1 1-21,0-1-213,0-1-371,2 0 0,3-1 160,0-1 1,1 0-253,1-3 1,5 0-58,4 0 1,0-2-64,0 2 0,-2 0-48,5 0 0,-4 3-152,3 0 1,-3 0 55,0-1 0,2 3 76,-2-3 1,2 2-18,-2 1 1,-1 0 15,2 0 2,-3 4 0,-1 0 196,-1 4 1,-3 0-115,-3 0 1,0 0 180,0-1 0,-1 1-88,-1 0 1,-3 0 71,-3 0 0,0 0-100,1 0 0,-1 0 53,0 0 1,-1-1 21,-2-2 1,3 1-20,-3-3 0,5 2-188,1-3 166,0 1-310,-3-3 270,3 0-78,2 0 0,4-3 70,1 1 0,0-2-99,3 2 0,1 1 74,1-2 1,-1 1-38,-1 0 0,0 1 49,3-2 0,0 2-12,0 1 0,0 0 28,0 0 0,0 0-30,-1 0 1,2 4 133,2 1 1,-5 0-43,2 0 1,-3 0 157,0 3 1,1 0-145,-3 0 1,0 0 129,-3-1 1,0 2 139,0 2 1,-3-2-52,0 1 0,-3-1-18,1-1 0,-5 0-37,0-1 1,-1 1-312,3 0 0,-2-2 103,-1-1 1,1-3-812,2 0 0,0-1 98,0-1 714,0 0 0,-3-3 0,-1-2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03:46:41.127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24 269 7404,'0'4'-83,"0"0"151,-3-4 0,2 1 144,-2 1-97,3-1 97,0 3-72,0-4 1578,0 0-1579,-4 0 0,3 1 440,-1 1-321,1-1-16,1 3-20,0-4-255,0 0 149,-4 0-311,3 0 97,-2 0 191,3 0-354,0 0 268,0-4 0,0 2-18,0-3 0,0 3-209,0-4 198,0 1 0,2-3 25,1 0-11,0 0 0,-3 0 20,0 1 1,0 1-23,0 1 12,0 0 1,0-3-1,0 0 0,0 3 3,0 0 1,0 2-45,0-2-7,3-1-154,-2-1 172,3-1-6,-4 0 13,0 0 0,0 0-10,0 0 0,0 3 22,0 0 0,0 2 1,0-2 1,0 2 8,0-2 10,0 0 1,0-1 12,0 1 0,0 2-30,0-2 1,0 2-4,0-2 2,0 3-23,0-5 28,0 3 0,0-1 7,0 0 0,0 3 3,0-5 177,0 6-180,0-3 1,-1 4 134,-2 0-101,2 0-20,-2 0 31,3 0 444,0 0-507,3 4-7,-2-3 15,3 2 0,-4-3 2,3 0-9,-2 0 7,2 0 6,1 0 1,-2 0-4,3 0 19,-3 0 1,2 1-16,-1 2 0,-2-2 58,5 1-58,-5-1 4,6-1 1,-5 0 0,3 0 7,1 0-30,2 4 21,0-3 0,-1 2 25,1-3 0,-2 0 79,-1 0-46,0 0 1,3 0-63,0 0 0,0 0 43,0 0-100,0 0 0,-1 0 75,1 0 0,0 0-106,0 0 0,0 0 91,0 0 0,0 0-147,0 0 82,0 0 0,-1 0-7,1 0 0,0 0 17,0 0 1,-3-3-4,1 1 0,-1-1 1,3 3 0,-3 0-24,0 0 9,0 0-29,3 0 76,0 0 11,0 0 4,0 0 43,0 0-59,0 0 1,-3 0-16,0 0 1,-2 0 2,2 0-155,-3 0 137,5 0-35,-3-3 50,4 2 0,-2-3 58,-1 4 0,-3 0-44,4 0 1,-4-1 3,4-1 0,-4 1 50,3-2 0,-2 2-46,2 1 0,-2 0 34,2 0-27,0 0 0,3 0-7,0 0 0,-2 0-19,-1 0 1,0 0-4,3 0 0,-3 0-16,0 0 0,1-2 34,2-1 0,-1 1-21,1 2 1,0 0 12,0 0 1,-3 0 3,1 0 1,-1 0-41,3 0 100,0 0 1,0 0-34,-1 0 0,-1 0 8,-1 0 0,-2 0 12,2 0 0,-2 0-29,2 0 1,-3 0 18,4 0 1,-4 0-14,4 0 5,-5 0-3,6 0-5,-2 0 2,-1 0 0,3-4 0,-5 3 127,3-1-123,-3 1 1,1 0 86,-3-2-71,4 2 2,-3-2-6,2 3 1,-2-1-3,2-2-11,-2 2-7,2-2 0,-2 3-38,2 0 53,-2 0-37,2 0 28,-3 0 118,0 0 23,0 3 171,0-2-228,0 6 0,-1-5 153,-1 3-182,1-3 1,-4 4 4,3-3 0,1 3 5,-2-1 0,2 0-5,1 0 1,-2-3-12,-1 4 0,0-1-19,3 3 0,0 1-98,0 1 1,0 0 109,0 3 0,0-1-296,0 1 1,0 5 84,0-2 1,0 1-540,0-1 1,0 2 705,0 1 0,4 3 0,0-2 0</inkml:trace>
  <inkml:trace contextRef="#ctx0" brushRef="#br0" timeOffset="1017">215 324 8200,'-6'3'0,"2"0"-358,1 2 349,-4-3 368,3 5 68,0-7-67,-3 4-206,6-4 75,-3 0-117,4 0 0,0-1 101,0-2-64,0 3 1,0-5-135,0 3 1,3 0 271,0-3-350,3 3 0,-3-5 55,2 2 0,2-3 44,-1 1 0,-2-1-19,1 0 0,1-1-150,2-1 0,-3 0-49,0-3 0,0 2 111,3-2 0,-3 1-122,1-1 1,-1-2 96,3 2 1,-3 1-37,0 2 0,0-2 62,0 2 1,1 2-6,-3 3 0,0 0 85,0 0-7,-2 2 8,6 3 0,-6 3 132,1 2 1,-1 2-76,-1 1 1,1 3-59,2-1 0,-2 3-114,1-2 1,-1 2 67,-1-2 0,1 3-103,2-1 1,-3-1 36,3 1 1,1-2-150,-2 2 0,2-4-216,-2 2 0,0-2 0,3-1 467,-3-4 0,5 3 0,-3-3 0</inkml:trace>
  <inkml:trace contextRef="#ctx0" brushRef="#br0" timeOffset="1300">254 252 8232,'-4'-8'1384,"1"3"-1162,6 0 1,1 2-141,4-2 0,-2 3-259,2 0 0,-2 1-130,5 1 1,-2 0-1027,2 0 1333,-2 0 0,6 0 0,-3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03:44:31.863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24 0 8126,'0'5'-878,"-1"-2"942,-1-3 149,1 4 73,-3-3-110,4 2 110,-3-3-87,2 0 49,-3 0-16,4 0 282,0 0-299,-3 0-276,2 0 260,-3 0-151,4 4-24,0-3-31,0 2 2,0-3 1,1 0-26,2 0-44,-2 0 94,2 0 1,-2 0 2,2 0-7,-2 0 1,3 3 11,-1-1-30,-2 1 0,3-3-7,-1 0 17,-3 0-5,8 0 0,-7 0 4,5 0 0,-4 3 9,3-1 14,-3 1 0,5-3-22,-2 0 0,0 0 25,0 0 0,-2 0-24,2 0 1,-2 0 8,2 0-8,0 0-6,3 0 1,0 0-9,0 0 1,-3 2-14,0 1-11,1 0 29,1-3 1,1 0 12,0 0 1,-3 2-10,1 1-15,-1 0 17,3-3 12,0 0-13,0 3 2,0-2-38,-1 2 32,1 1 0,-2-2-36,-1 3 31,-3-3 1,2 4-24,-1-4 13,-3 5 7,4-3 1,-3 3-9,1-2 10,-1 2 1,3-2-4,-4 3 4,3-4 0,-2 3 1,2-2 0,-1 0 1,0 0 0,-1-3 0,2 4 1,0-4 0,0 4 0,0-1 0,-1 3 0,1 0 0,-1-3 0,-2 0 0,3-2-106,0 2 96,-1 0-34,2 3 1,-2-1 6,3-2 0,-3 3-2,0-3 1,0-1 26,1 1 1,-3-2-14,3 2 1,1 1 1,-3 1-1,2 1 1,0-2-8,0-1 1,1-1 8,-2 1 1,-1 2-30,2-1 1,0-2 21,0 1 1,0 1-12,-3 2 0,2-1 41,1 1 1,0 0-1,0 0 0,-2-3-12,1 1 1,-1-1 7,-1 3 1,3 0 11,0 0 1,-1-1-22,-2 1 1,3 0 36,-1 0 1,1 0-30,-3 0 0,0 0 15,0 0 1,3 0-6,-1-1 1,1 1-3,-3 0 0,0 0 4,0 0 0,0 0 3,0 0 0,0 0 15,0 0 1,0-1-22,0 1 0,0 0-7,0 0 1,0 0 8,0 0 0,0-3-3,0 0 1,0 1-1,0 2 1,0-1 0,0 1 16,0 0 1,0 0 1,0 0 0,0 0-18,0 0 0,0 0 2,0 0 1,0 0 15,0 3 1,0-2-12,0 1 1,0-1 47,0-1-19,0 0 0,-1 1 1,-2-1 1,3 2 42,-3-5-36,2 2 0,0 1-20,-1 0 32,1 0 16,-3 0 0,2-1-34,-1 1 1,0-2 1,3-1 0,-1-1-26,-1 2 1,1 1-8,-2-2 0,2-1-40,-2 1 59,2 1 1,-5 2-51,3-1 1,1-1 55,2-1-30,-4 0 1,3 3 6,-1 0 0,-2-3 0,1 1 0,1-1-4,2 3 0,-3 0 0,1-1 1,-1 1-26,3 0 0,-3-2 27,1 2 0,-1-2-28,3 5 1,-3-2 23,1-1 0,-2-1-53,2 1 1,1 0 38,-2 0 1,1 0-15,0 0 10,1 0 1,-3 0-12,4 0 40,-3-1 0,1 1-24,-3 0 0,3-2-51,0-1 52,-3 0 1,3 3 5,-3 0 0,2-3-15,-2 0 1,3-2-19,-4 2 28,5 0 0,-6 3 1,5 0 1,-3-2 1,2-1 0,-1-3-16,2 4 0,0-2 17,-3 1 0,2 2-9,-2-1 0,3-2 4,0 1 1,-2 0-3,1 3 1,0-2-31,0-1 0,2 0 13,-1 3 1,0-3-2,-1 1 0,2-1 6,-1 3 0,1-3-2,1 0 1,0 0 26,0 3 1,0-2-37,0-1 55,0 0-42,0 3 26,0 0-3,0 0 5,3 0-10,2 0 1,0-1-4,0 1 1,-2-2 0,2-1 1,-2-3-2,2 4 1,-2-2 0,2 1 1,-2 2-1,2-5 0,-2 3 0,2-2 0,-3 2 0,4-2 0,-4 2 0,4-2 0,-5 0-2,2 0 1,0-1-3,0 3-95,3-3 95,-5 1 0,5-2-88,-3 2 69,0-2 15,-3 2-9,0-3 16,0 0 0,-3-1 39,0-1-37,1 1 7,-2-3 1,2 4-8,-3 0 0,3-1 8,0-1 0,0 1 25,-1-2 0,2 2 42,-5 1 1,5 0 11,-6 0 32,2 0 0,0 0-91,0 0 1,2 0 121,-2 0 1,2 0-26,-2 0-25,3 0-63,-5 4-20,3-3 0,-1 5 22,-1-4-23,4 1-88,-1 1 1,2-3 87,-2 5 0,3-4-68,-3 4 1,2-4 18,1 3 1,0-2-5,0 2 0,0-2 17,0 2 0,3-2-4,-1 2 0,1 0 16,-3 3 1,3-3-7,-1 1 1,1-1 17,-3 3 0,3-3-18,-1 0 0,2 1 46,-2 2-63,-1-1 0,4 1 0,-3 0 1,-1-3 14,2 1 4,1-1 0,-3 3-2,2 0 1,0-3-24,0 0 1,-1-2 11,-2 2 0,0-2-18,0 2 46,4 0-2,-3 3 0,2 0 4,-3 0 0,3-3 14,-1 0-6,1 1 0,-3 2-3,0 0 0,0-3-11,0 0 1,3-2 3,-1 2-2,1 0 0,-3 3 65,0 0 1,1-3-53,1 0-15,-1 1 1,3 2-6,-4 0 1,2-3 0,1 0 0,0 0-51,-3 3 21,3 0 1,-2 0 26,2 0 0,0 0-5,0 0-7,0 0 1,-1-1 9,1 1 1,-1 0 4,-2 0 1,1 0 1,2 0 0,-2 0 1,1 0 1,-1 0-17,-1-1 1,3 1 12,0 0 0,-1 0-34,-2 0 1,0 0 27,0 0 1,1 0 13,2 0 0,-2-1 23,1 1 0,-1 0 10,-1 0 0,0 0-24,0 0 1,0 0 8,0 0 0,3-1 0,-1 1 1,1 0-13,-3 0 0,0 0-44,0 0 1,1-1 41,1-2 1,-1 2-26,2-2 0,-2 2 2,-1 1 11,0 0 0,2 0-2,1 0-2,0 0 9,-3 3 1,0-2 1,0 2 0,0-3 3,0 0 1,0-2-5,0-1 1,1-1-45,1 1 1,-1 2 35,2-1-11,-2 1 0,-1 1 7,0-1 1,0 1-3,0 0 1,0 0 4,0 0 0,0 0 1,0 0 1,0 0 13,0 0 0,0-1-15,0 1 1,0 0 17,0 0 0,0 0-11,0 0 1,0 0 0,0 0 1,0 0 0,0-1-1,0 1 1,0-2 87,0-1-86,0 0 1,0 3 11,0 0 1,0-3-9,0 0 0,0-2 74,0 2-43,0 1 0,0 1 2,0 1 0,-3-2-12,0-1 1,1 0 35,2 3 99,-4 0 1,3 0-77,-1 0 1,0 0 130,-1-1 0,2 1-85,-1 0 0,0 0-185,-1 0 0,3 0 64,-3 0 0,1 0-21,0 0 1,1-1 47,-2 1 1,1 0-11,0 0-97,1 0 0,-4 0 75,3 0 1,0 0-130,-3 0 0,2-1 124,-2 1 1,1 0-205,-2 0 0,-1-1-49,2-2 0,-2 2-65,-1-1 0,-1 0 88,-1-1 1,1 2-72,-1-2 1,0 1-88,-1 0 386,3 1 0,-4-3 0,4 4 0</inkml:trace>
  <inkml:trace contextRef="#ctx0" brushRef="#br0" timeOffset="1517">584 1371 8143,'4'-4'-875,"-3"0"817,2 4 335,-3 0 686,0 0-639,-3 0-95,2 0-1,-6 4 0,5-4-93,-3 3 1,2-2 91,-2-1 0,0 3-95,-3-1 0,0 1-5,0-3 1,0 2 12,0 1 1,-1 1 8,-1-2 1,0-1-78,-3 2 1,3 0 61,0 0 0,-2-1-72,2-2 1,-1 0 60,4 0 0,-1 3-188,0 0 0,2-1 41,1-2-167,3 0 211,-1 0-218,3 4 114,0-3 1,1 5 74,1-4 0,0 2-122,3-1 0,-2-2 105,2 5 1,-3-4-54,1 4 1,0-4-37,0 3 57,3 1 0,-4 2 16,3-1 0,-3-1-5,0-1 0,0 0-64,1 3 1,-2-3 66,1 1 0,-1-1-119,-1 3 53,4 0 30,-3 0 1,2-1 48,-3 1 0,0-2 10,0-1 0,0-3 38,0 4 11,0-5 31,0 6 0,-1-6-102,-1 2 14,1-2 21,-3-1-284,1 0 148,2 0 58,-3 0 1,4-1 43,0-2 1,0 2-71,0-5 145,4 5-83,0-6 1,3 5 65,-2-3-47,2 3 0,-2-4 193,3 3-148,0 0 0,0 3 10,-1 0 1,1 0-59,0 0 1,-3 0-3,1 0 0,-1 0-69,3 0 0,0 4 87,0 1 1,-3 0-25,0 0 0,0 0 9,0 3 0,-1 0 27,-1 0 1,-2 0 15,1 0 0,-1 0 99,-1 3 1,0-2-50,0 1 0,-1 0 142,-1 0 1,-3-1 58,-3 2 1,1-3-136,-1 0 0,0-3-44,0 1 1,-3-2 15,1 1 0,-2 1-102,2-3 1,0 0-41,-3-3 1,1 0-270,-1 0 0,-1-1 111,3-2 1,1-1-210,2-4 0,0-3-155,0 1 0,4-1 169,1 4 0,2-1 397,1 0 0,0-4 0,0 0 0</inkml:trace>
  <inkml:trace contextRef="#ctx0" brushRef="#br0" timeOffset="2200">664 1467 7173,'4'-5'705,"-4"-2"-376,4 6-153,-4-6 0,1 4 122,1-2 218,-1-3-180,3 4 43,-4-4-207,0 0 1,0 3 143,0 0-284,-4 3 1,3-1 85,-5 3 0,4 0-256,-4 0 0,1 3-60,-3 2 1,3 3-54,0 3 1,0 1 113,-3 4 1,1 0-17,1 3 0,-1-2 73,2 4 1,2 0 18,0 3 1,2-3-2,1 0 1,1-2-4,2 2 0,1-5 105,4 0 1,0-1-70,0-5 0,3-2 95,2-2 1,2-5-29,1 2 0,0-3 4,-1-3 0,2-2-12,1-5 1,-4-3 92,2-2 0,-4 1-43,1 1 0,-4 0-46,2-3 0,-5 1 222,-1-1 0,-3 0-40,1 0 1,-2 0-107,-1 1 1,-1-1-116,-2 0 1,-5 1-150,-5 2 1,-2-1-288,-1 4 0,-2-1 213,0 3 1,-1 1-65,3 2 0,0-1-138,-3 3 1,4 1-207,-1 5 0,3 1 636,2 4 0,2 7 0,-2 2 0</inkml:trace>
  <inkml:trace contextRef="#ctx0" brushRef="#br0" timeOffset="2775">901 1507 7699,'0'-4'-493,"1"-3"732,1 5 0,-1-2 330,2 2 0,-2 0-376,-1-3 1,0 3 35,3-1-212,-2-1 183,2 0-233,-3-4 44,0 0 1,0 3 18,0-1 1,0 5-56,-3-2 1,1 2-126,-3 1 1,0 0-21,-3 0 1,0 1 115,0 2 1,0 1 11,0 4 1,1 0 16,2 0 1,-2 2 106,2 1 0,1 3-89,2-1 1,1 3 10,1 2 1,1-1 13,1 1 1,3 2-2,2 1 1,5 1-22,1-1 0,1 1 14,-1-4 1,5-2 80,-2-3 1,1-4 53,-1-1 0,0-4 222,-1-4 0,-1 0-103,-1-3 1,-1-5 165,1-5 1,-2-3-117,-3-2 1,-2 0 88,-1-3 0,-3 3 72,0-3 1,2 1-137,-2-2 1,1 0-336,-3 1 1,-3 1 85,-3 2 0,-3-1-565,-2 0 1,-3 1-8,1 2 0,-2 4-261,-1 1 1,0 3 130,1 3 0,-2 1 201,-1 1 1,1 3-491,-1 0 0,-1 6 306,3 5 0,0 3 595,5-1 0,1 2 0,2 1 0,0-1 0</inkml:trace>
  <inkml:trace contextRef="#ctx0" brushRef="#br0" timeOffset="3084">915 1774 8145,'0'-8'136,"0"0"12,0 1 1,3-4 91,0 0 1,3-3 15,-1 1 0,2-2 0,1 0 0,0-5-753,0-1 0,-1-1 497,-2-2 0,6-3 0,-3-1 0</inkml:trace>
  <inkml:trace contextRef="#ctx0" brushRef="#br0" timeOffset="3591">671 1766 8143,'0'-8'0,"0"1"64,0-1 0,0 0 168,0 0 0,0-1 19,0-1 0,0-3-71,0-2 0,3-2 30,3-2 1,2-2-151,2-5 0,1 1-253,4-4 1,0 0-485,6-3 1,2-2 676,1 0 0,5 0 0,-5 2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03:44:15.754"/>
    </inkml:context>
    <inkml:brush xml:id="br0">
      <inkml:brushProperty name="width" value="0.04297" units="cm"/>
      <inkml:brushProperty name="height" value="0.04297" units="cm"/>
      <inkml:brushProperty name="color" value="#F6630D"/>
    </inkml:brush>
  </inkml:definitions>
  <inkml:trace contextRef="#ctx0" brushRef="#br0">32 111 5827,'-4'0'169,"0"0"-133,4 0 238,0 0-248,-3 0-20,2 0-9,-3 0 9,4 0 3,0-4 1,0 0-17,0-4 1,0 3 12,0 0 1,0-1 59,0-2 1,0 1 64,0-1-58,0 0 0,1 0 59,2 0 14,-2 4 98,2-3-125,-3 6-139,0-3 83,0 4 0,0 4-134,0 1 0,0-1 112,0 2 1,0 0-8,0 4 1,0-1-81,0 2 1,0 0-128,0-1 0,0 1-3,0-3 1,0 2 81,0 1 0,0-1 112,0-2 1,0 0-112,0 0 230,0 0-130,0 0 0,0-3 27,0 0-4,0-3-22,0 2 18,0-4 1,0-1-22,0-2 1,0 1-11,0-3 1,0 2 9,0-2 1,0 0 0,0-3-7,0 0 1,0 3 1,0 0-4,0-1 0,0-1 5,0-1 0,0 0-3,0 0 0,0 0 2,0 0 0,0 0-18,0 0 0,0 0 14,0 1 1,0-1 2,0 0 0,1 0-1,2 0 1,-2 3 0,1-1 70,-1 5-69,-1-3 6,0 4-2,0 0 0,0 4 0,0 1 0,0 2-19,0 1 1,0 0-3,0 0 1,-3 0-57,1-1 1,-1 2 66,3 2 1,0-3-43,0 3 0,0 0 30,0 0 0,0 0 2,0 0 0,0-2-6,0 1 0,0-1 19,0-1 1,0-3 3,0 0 16,0 0-8,0 0 12,0-2 14,0-3-36,0 0 101,0-3 1,0 1-94,0-3 0,0 0 56,0-3 0,0 2-30,0 1 0,0 0 7,0-3 0,0 0-32,0 0 0,0 0 0,0 1 1,0-4-28,0 0 1,0 1 41,0 2 1,0-1-58,0-1 0,0 1 41,0-2 1,0 3-30,0 0 1,0 0 20,0 0-4,0 0 1,0 0-1,0 4 39,0 0 0,0 5-33,0 2 0,0-1 8,0 3 1,0 0-6,0 3 1,0 3-2,0-1 0,0 3 5,0-2 0,0 0-41,0 0 1,0-2 0,0 4 0,0-2-9,0 2 1,-2-3 29,-1 0 0,0 2-4,3-2 0,0 3 34,0-2-32,0-1 1,-1-2 38,-1 0-40,1-3 40,-3 2-26,4-7 1,0 3 1,0-6 1,0 2-4,0-5 1,0 4-1,0-3 36,0-1 1,0-2-34,0 0 0,0 1 34,0-1 0,0 0-29,0 0 0,0 0 63,0 0 0,0 0-52,0 0 0,1-2 1,2-1 0,-2 1 22,1 2 0,-1 0 3,-1 0 0,0 0-20,0 0 1,0 1 27,0-1-71,0 0 64,0 0-114,0 3 82,0-2-13,0 7 0,0 0-50,0 5 52,0 2 1,0 3-51,0 1 1,0-1 41,0-2 0,0 0-48,0 0 0,-1 3 43,-1-1 0,1 1-2,-2-3 1,2 0 4,1 3 0,0-2 2,0 1 0,0 0-8,0 0 1,0-1-1,0 2 1,0-3 47,0 0-43,0 0 1,0 0 35,0 0-31,0-4 16,0 0-12,0-4 1,0-1-1,0-2 1,0 1 0,0-3 1,0 0-3,0-3 1,3 0 51,0 0 0,-1 0-47,-2 0 1,0 0 39,0-3 0,0 2-33,0-1 0,0-1 15,0 0 1,0 1 10,0 2 0,0-3 0,0 1 1,0-1-2,0 3 0,0 3 0,0 0 1,0-1 7,0-1 12,0 2-107,0-2 98,0 6-83,0-2 0,0 4-88,0 1 127,0 3 0,0 3-47,0-1 1,0 4 35,0-1 1,0 1-33,0-3 1,0 2 22,0 1 0,0 2-42,0-2 1,0 2 35,0-3 1,0 2 36,0-2 1,0-1 0,0 1 0,0-1 5,0-1 0,0 0 21,0 0 1,0-3-47,0 0 24,0-3-6,0 2-5,0-4 0,0-4 1,0 0 22,0-4-14,0 0 1,0 0 0,0 0 0,1 3-9,2 0 9,-2-1-29,2-2 1,-3 1 20,0-1 1,0 2-14,0 1 0,0 3 17,0-4-31,0 1 1,3-3 16,-1 0 0,1 0-2,-3 1 1,0-1-2,0 0 0,0 0 3,0 0 0,0 0-14,0 0 0,0 0 13,0 0 1,0 1-25,0-1 1,0 2 20,0 1-7,0 3 8,0-1 0,0 3 1,0 3-4,0 3 1,-1 1-1,-1 1 1,1-1 10,-2 1 0,2 0-8,1 0 0,0 0-1,0 0 1,0 2 0,0 1 1,0-1 3,0-2 0,0 1-24,0 2 0,-2-3-2,-1 3 1,0-2 24,3-2 0,0 1-7,0 0 0,0 0 11,0 0 0,0-3-20,0 1 32,0-5-28,0 3-6,0-4-68,0 0 86,0-4 1,0 0-11,0-4 1,0 0 42,0 0 0,0 0-40,0 0 0,0 1 54,0-1 1,0-3-28,0 1 0,-1-3 5,-1 2 0,1-3-14,-2 1 1,2 1 2,1-2 1,0 2 33,0-1 1,0 2-14,0 3 97,0 0-87,0 0-23,0 4 1,0 1 3,0 6 0,0 1-54,0 4 1,0 1 25,0 1 0,0 0-3,0 3 0,0 0-72,0 3 0,0-3 76,0 0 0,0-1-53,0 2 0,0 0 38,0 0 1,0 0 17,0-1 1,0 1-22,0-4 1,0 3 34,0-2 0,0-1-1,0-2 0,-2-2 28,-1-1 64,1-3-90,2 1 4,0-3 1,0-1 8,0-1-11,0-3 1,0-3-4,0 0 1,0 3 43,0 0 0,0 0-47,0-3 0,0 3 0,0-1 1,0 1 7,0-3 0,0 0 0,0 0 1,0 0-39,0 1 0,2-1 35,1 0 1,-1-1-48,-2-1 0,0 1 38,0-2 1,0-1-34,0-1 0,0 1 3,0-2 0,0 4-4,0-3 1,0 3 16,0 0 1,0 1-7,0 1 13,0 4 1,0-3-7,-3 5 1,2 0 45,-2 5 0,3 1-42,0 4 1,0 1 56,0 1 1,0 3-46,0 2 3,0 1 0,0 0 1,0 0-22,0-1 0,0-1 25,0-1-15,0 0 1,0 2 0,0-2 2,0-3 1,0 2-85,0-2 76,0 1 1,2-3-123,1 0 114,-1-4-41,2-1 66,-3-3-31,2-3 11,-3-1 1,0-4-4,0 0 0,0 0 34,0 0 1,0-2-27,0-1 0,0 0 38,0 4 0,0-4-17,0 1 0,0-2 2,0 2 1,0 0-12,0-3 0,0 2-1,0-2 0,0 1 4,0-1 0,0-1-3,0 3 0,0 1 5,0 2 1,0 0 5,0 0 123,0 0-85,0 4-16,0 0-65,0 4 1,0 1 42,0 2 0,0 1-63,0 4 0,0 1 53,0 1 1,0 0-35,0 3 1,0 0 21,0 3 1,0-1-21,0-2 1,0 2-23,0-2 0,0 2 4,0 1 0,0-1-155,0-2 0,0 1 99,0-4 0,0 4-690,0-4 784,0 1 0,-3-4 0,-2 1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8:41.831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32 14 6680,'-3'3'1013,"-3"0"0,5-3 36,-4 0-269,4 0-383,-5 0 0,5 0 139,-4 0-56,4 0-218,-2 0 238,3 0-251,0 0 12,3 0 0,-2 0-264,4-3 1,-1 3 75,2-2 0,2-1-96,0 1 0,0-1-60,3 3 1,-1 0-54,3-2 1,1 1-139,1-1 1,-1 1 125,3 1 0,-2 1-53,2 1 1,-2-1 81,2 4 1,-3-2-212,1 1 0,-3 2 32,-2-2 1,-2 0 91,1 0 1,-3-2 47,-1 3 217,0-4 1,-4 3 197,1-2-187,-1-2 0,-1 4 14,0-2 0,-2 0-38,0 2 1,-3-2 317,0 2-263,0 1 1,-4 1-66,0 0 1,1 1-39,2-1 0,-2 1-7,0-1 1,-1 3 47,-2-1 1,-1 1-19,4-3 0,-3 1 0,0-1 0,-1 0 0,2 1 1,0-2-27,1 0 0,2-2 29,-1-1 1,1 0-109,3 2 44,-2-2 12,3 3 1,-1-3-141,2 2 157,1 0 1,1 3-117,0-1 107,0 0 0,0 1 7,0-1-14,3 1 0,0-1-50,1 1 0,0-3-93,-2 0 77,1-2 0,4 3-45,-1-3 0,1 0 83,-1-2 1,-1 0-92,1 0 1,-1 0 74,4 0 1,-1 0-165,0 0 1,0-1 118,3-1 1,-1 1 0,1-1 0,0-1-37,-2 1 1,1-1-105,-1 1 1,1 1-98,-1-1 1,0 2 54,-3 0 0,0 0-496,1 0 794,-1 0 0,1 0 0,-1 0 0</inkml:trace>
  <inkml:trace contextRef="#ctx0" brushRef="#br0" timeOffset="582">69 129 8139,'-2'5'18,"-1"-1"0,-1-2 111,2 2 0,-1 0 255,1 0 1,1 0 182,-1-2-208,1-2-104,1 3 1,1-3-156,1 0 1,2 0 154,2 0 1,3 0-241,-1 0 0,4-2-79,-1 0 0,1-1-114,0 1 0,1 1-358,0-4 1,0 4 297,0-1 1,0 0-289,-1 0 1,2 2 525,1-3 0,-2 3 0,3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8:32.765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7 59 7963,'-4'0'269,"1"0"1,4 3-354,1 4 0,2 0 157,2 3 1,1 4-167,2 3 0,-1 2 75,2 0 1,-1 0-260,2 0 1,-3 0 105,3 1 1,-3-2-73,0-1 0,-1-2 12,0-4 1,-3-2-194,0-5 424,-2-1 0,1-3 0,-3 0 0</inkml:trace>
  <inkml:trace contextRef="#ctx0" brushRef="#br0" timeOffset="501">160 33 8068,'4'-7'-363,"0"1"383,-2 0 0,3 1-133,-3 1 146,0 3 143,-2-2 1,0 6-3,0 1 0,0 2 5,0 3 1,-1 1-90,-1 3 0,-2 2 76,-2 2 0,1 5-141,-1 1 1,1 4 78,-4 1 0,1 3-373,0-1 0,0 2 89,-3 2 180,3-1 0,-4 5 0,2-3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8:15.883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32 49 8017,'1'4'171,"1"0"1,-1-2-76,1 3 0,0-1 128,0 2 1,-1 2-256,3 0 0,1 3 80,1 4 0,3 1-342,2 3 0,2 3 205,2 2 1,-2 0-378,2 0 0,-1-2 189,-1-3 1,-3-3 24,-2-1 1,-1-4 211,-3-2 1,-1-2-233,0-1 235,-3-2-67,3-1 103,-3-3 0,0 0 0,-3-3 0,0-1 0</inkml:trace>
  <inkml:trace contextRef="#ctx0" brushRef="#br0" timeOffset="467">193 55 8082,'3'-10'0,"-2"1"-172,3 3 0,-2-1 167,3 1 0,-3 1 425,2 1-77,-2 3-182,0-5 1,-2 6 145,0 0 1,0 3-110,-2 3 1,-1 1-35,-2-1 0,-1 3 61,0 2 0,-1 1-259,-4 1 1,2 3-12,-1 1 1,-1 1 7,-2 2 1,-2 1-113,0 0 1,-2 4-277,2-2 1,-1 2-1252,1 1 1676,2 2 0,-3-1 0,3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3:34.437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123 65 8105,'0'-7'-532,"0"1"753,0 0-42,0-1 85,0 1-127,0-1 0,-1 2-35,-1 0 177,1 0-255,-5 4 1,3-4 47,-4 3 0,1 0-40,0 2 0,-1 2 64,1 3 0,-1 3-135,-2 3 0,1 2 86,-3 2 0,4 1-2,-2 3 0,0 1-57,0-1 1,4 2 62,2 1 0,3-3-81,0-2 0,0-2 71,3 2 1,1-5-330,4-2 0,2-3-18,3-2 0,-2-3 0,0-2 1,-1 0 114,0 0 1,2 0-94,-4-2 1,1-2-323,-3-2 606,1-1 0,-1-2 0,0-1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8:11.147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20 71 8039,'-1'-4'0,"-1"-1"0,1 1-60,-1-2 1,1 1 150,1 1 0,0 2 184,-3-2-3,3 2-336,-3-1 197,3 3 0,-1 1-33,-1 1 0,1 2-161,-1 2 0,1 1 138,1-1 1,0 3-195,0 2 1,0 1 58,0 1 1,0 1-141,0 0 0,3 3-45,-1 2 1,2 0-11,-2 1 1,3 2 78,-1 1 0,0 0 85,0 1 0,0-5 98,0 1 1,2-1-117,-2-2 1,0-4 392,0-2-21,-3-4-115,5-3 1,-5-1-93,4-3 0,-4-4 90,1-2 0,-1-1-13,-1-4 1,2 2-70,0-1 1,0-1 82,-2-2 0,1 0-74,1 1 1,-1-1 7,1 0 1,-1 1 7,-1 1 1,1-1 1,1 1 0,-2 0-51,3 0 1,-3 0 39,0 2 0,0 1-167,0 1 217,0 1-152,0 0 70,0 2 0,0 4-137,0 4 0,0 3 63,0 1 0,0 0-121,0 3 1,0-1 89,0 0 1,0 3-123,0-3 1,1 3 72,1 2 0,0-1-17,2 1 1,0 0-106,2 0 0,3 3 85,0-1 1,-1-2 166,-1-2 1,1-2-90,1-4 1,-1 0 339,-1-5 0,-1-1 17,0-6 1,-1 0-12,-1-8 1,0 1 3,0-3 0,1-1-60,-3-1 1,0-2 19,-2-3 1,2 2-98,0-1 0,1-1-82,-3 1 1,0-3 6,0 3 0,0-4-174,0 2 1,-3 1-197,1 0 1,-2 5 142,2 0 0,-1 3-1150,1 1 597,1 3 705,-2 4 0,0 2 0,0 1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7:35.494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19 120 5809,'0'-3'190,"0"-1"-160,0 2 80,0 1 0,0-2 32,0 1-61,0 1 1,0-3 113,0 2-144,0 2 1,0-4 64,0 2 21,0 1-231,0-5 140,0 6 1,0-4-129,0 2 0,0 1 101,0-2 1,0 3 68,0-2-58,0 1-18,0-2 26,0 3-23,0 0 1,2 1-2,0 1-5,1 1 1,-3 4-3,0-1 0,0 1-4,0 2 0,0-1-18,0 3 0,0-2 22,0 2 0,0 1-20,0-1 0,0 2 17,0 2 0,0-4-3,0 2 0,0-4 20,0 2 0,0-2 2,0 1 1,0-2-27,0 1 10,-3-2 1,2-1-21,-1 1 28,1-1-25,1 0 1,0-1 18,0-1-18,0-3 1,-1 2 4,-1-3 16,2 0 14,-3 0 5,3-3 10,0 0 1,0-4-34,0 1 0,0 2 82,0-1 1,0 1-72,0-2 1,0-1 17,0 1 1,0 2-6,0-1 0,0 1 1,0-2 1,2-1-22,0 1 1,0-1-5,-2 1 0,0 0-9,0-1 1,0 1 19,0-1 1,0-1-4,0-1 0,0 0-1,0 0 0,0 2-30,0-1 1,0 0 20,0-1 0,0 2-2,0-1 1,0 1-52,0 0 0,0 1-11,0-1 1,0 1-87,0-1 1,0 3 120,0 0 1,0 2-297,0-2 274,0 2 0,0-1 26,0 0-52,0 3 46,0-3 1,0 4-77,0 1 12,0-2-96,0 6 1,0-4 92,0 2-224,0-3 316,0 2 0,0 0 0,0 0 0</inkml:trace>
  <inkml:trace contextRef="#ctx0" brushRef="#br0" timeOffset="966">20 65 8181,'-3'0'-873,"-3"0"686,5 0 0,-2 0 126,0 3 127,3-3-31,-3 6 0,3-3-30,0 4 0,0-1 32,0 1 1,0 1-84,0 1 0,2 3 74,0 1 1,1 0-163,-1 2 1,-1 0 135,1 0 0,1 2-143,-1-2 0,0 0 130,-2-2 1,0 0-6,0 0 1,0-3-21,0 1 17,0-3 1,1 1 88,1-2-109,-1-4 108,2 0-71,-3-3 102,0-3 0,0 0-91,0-4 1,0 1 121,0-1 1,0 1-100,0 0 0,0-3 0,0 0 0,0 0 49,0 1 1,0 1-39,0-2 1,0 0 71,0 0 0,0-2-60,0 0 0,-1-1 29,-1-1 1,1 0-29,-1-2 0,1 1-93,1-1 0,0 1 32,0-1 1,0 3-6,0 0 0,-2 0-2,0-1 1,0 3-15,2 2 0,0 1-259,0 0 1,0 3 284,3 0 0,0 2 0,4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7:25.97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7 91 8068,'0'-4'-158,"-3"-2"89,2 6-253,-2-6 181,3 5 394,0-2-160,0 3 1,0 4 11,0 2 0,0 4 49,0 2 1,3 3-49,-1 0 1,1 5-132,-1 0 0,-1 3 16,3 1 1,0 3-90,0 3 0,1 1-10,-3-1 1,3-2 82,0-5 1,-2-2 321,1-6-243,-2-3 1,4-9 75,-2-3 0,-1-4-100,2-4 0,-2-3 102,2-4 0,0 1-22,0-3 1,0 0-16,2-3 0,1 1-144,1 0 1,-1 0 84,-1-1 0,2-1-247,2 0 1,-1-1 69,0 0 0,-1-1-283,2-2 0,-3 2 152,3 2 0,-3 1 272,0 0 0,-1 1 0,0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59:19.588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97 6082,'0'4'393,"0"-2"-374,0-2 1,0 1 60,0 1 16,0-1-54,0 2 0,0-2-4,0 1 1,2-1 24,0 3 0,0-2-2,-2 3 1,0-3-38,0 2 1,0 0 28,0 3 1,2 1-48,0 1 0,1 0 65,-3 0 1,0-1 6,0 2 1,0-1-43,0 2 1,0-3-1,0 3 0,0-3-11,0 0 1,0-1-9,0 0 0,-3-1-115,1 1 161,0-4-117,2 0 88,0-3 1,0-1 33,0-1 14,0-1 0,0-4 8,0 1 1,0-1-41,0-2 0,0 2 10,0-2 0,0 2 58,0 1 1,0-1-50,0-2 0,0 2-76,0-2 1,0 2 9,0 1 1,0 0-12,0-1 0,0 1-5,0-1 1,0 1-14,0-1 0,0 1 14,0 0 1,2-1-11,0 1 0,1-1 19,-3 1 0,0 2-1,0-1 1,0 1-6,0-2 23,0-1 1,0 1-15,0-1 2,0 4-42,0-3-5,0 5-31,0-1 63,0 4-53,0 2 0,0 2 9,0 1 1,0-1-10,0 1 1,0-3 43,0 0 0,-3 1-6,1 1 0,0 0 17,2 1 13,0 2 0,0-2-23,-3 2 1,3-2-4,-2-1 1,1 1 28,1-1 1,0 1-17,0-1 1,0 0 4,0 1 0,0-1-77,0 1 1,0-1-19,0 0 1,0 1 10,0-1 0,0 1 51,0-1 0,0 0 40,0 1-20,0-1 0,0 1 0,0-1 1,0-2 20,0 1 1,0-3 36,0 2-21,0-2 14,0 0-35,0-2 6,0-2 137,0-2 0,1-2-135,1-1 0,-2 1 68,3-1 0,-3 3-48,0 0 1,0-3-2,0-1 1,0-1 69,0 3 1,2-1 40,0 1 1,1-3-67,-3 1 0,0-3 11,0 3 1,0-2-128,0 2 1,0 0 89,0-3 0,0 3-57,0 0 0,0-1 60,0 0 0,0 1 32,0 1 51,0 1 37,0-1-138,0 1 55,-3 2-123,2 1 0,-2 3 80,0 0 1,3 1-186,-2 1 0,1 0 49,1 2 0,0-2-25,0 2 28,0 1 1,0 1-11,0 1 1,0-3 47,0 0 0,0 0 2,0 3 0,0-1-11,0 1 0,0-1 17,0 0 0,2 1 2,0-1 1,0 1-9,-2-1 1,0 3 2,0-1 1,0 1-9,0 0 0,0-1-4,0 3 1,0-4 12,0 2 1,0 0-9,0 0 0,1 0 66,1 0 1,-1-2-56,1 1 1,-1-1-23,-1 0 0,0-3 47,0 0 1,0 1-5,0 1 32,2-2 0,-1-1 19,1-1-25,-1-1 0,-1 2 61,0-3-70,0-3 0,0 2 150,0-4-87,0 1 0,0-2 276,0-1-259,0 1 0,0-3 15,0 1 0,0-1 36,0 3 0,0-1 19,0-2 0,0 1 46,0-2 0,0 0-91,0-1 1,0-1-17,0 1 0,0 0-56,0-1 1,0 2-21,0-3 0,0 3 63,0-1 0,0 1 53,0 2-73,0 0 1,0-1 80,0 3-132,-3 2-12,2 1 11,-1 3 1,2 1-33,0 1 0,0 0-167,0 2 1,0-2 51,0 2 68,0 1 1,0 1-111,0 0 0,0 1 43,0-1 1,0 1 66,0-1 1,0 3 9,0-1 1,0 1-3,0-3 0,0 3 17,0-1 1,0 1 11,0 0 1,0-1-29,0 3 0,0-3 10,0 3 1,0-3-3,0 3 1,0-3-6,0 0 0,0 2 126,0-2 0,0 1-78,0-3 184,0 1-82,0-1 39,0 0-48,0-2 0,0-2-58,0-4 1,0 1 116,0-4-99,0 1 1,0-2 134,0-1 1,0 1-5,0-1 1,0 0-21,0-1 1,0 0-71,0-3 1,-1 3 16,-1-3 1,1 2-65,-1-1 0,1-1-11,1-2 0,0 0-62,0 1 1,0-2 102,0-1 0,1 1-273,1 0 1,-1-2-99,1 1 1,1-2-385,2 2 701,-2 0 0,2-1 0,-1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59:11.683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33 55 7256,'0'6'-69,"0"1"1,0-1 30,0 0 0,0 1-114,0-1 0,0 3 96,0-1 0,0 4-85,0-2 1,0 0 60,0 1 0,0 0-121,0 2 0,0-1 189,0-2 1,0 0 11,0-4 0,0 1 39,0-1-58,0-2 291,0-2-229,2-2 0,-1-2 79,1-3 1,-1 0-91,-1-2 144,0-2 1,0 2 0,0-2 34,0 2-145,0 1 1,0-3 0,0 1-35,0 0 1,0 1-31,0 0 0,0 1-86,0-1 1,0 3 129,0 0 0,0-1-151,0-1 123,0 0 0,0-1 4,0 1 0,0 2 89,0-1 28,0 1-29,0-2 29,0-1-115,0 1 62,0-1-176,0 4 118,0 0-17,0 3-101,0 0 27,0 3 1,0-2-17,0 3 1,0 1-4,0 1 1,0-2-60,0 1 0,-2-1 101,0 2 0,0 3 20,2 0 0,0-1-7,0-2 1,0 1 4,0-1 1,0 3 26,0-1 1,0 1 15,0-3 0,0 1-4,0-1 0,0 1 4,0-1 1,0 0-155,0 1 119,0-1-32,0 1 7,0-1-2,0-2 15,0-1 2,0-3 53,0 0 20,0-3-25,0 2 0,0-5-25,0 2 1,0 0 8,0 0 0,0 2 8,0-2 1,0-1-1,2-1 0,-1 0 13,1-1 0,-1 1 2,-1-1 1,0 1 44,0 0 1,0-1 18,0 1 0,0-3 67,0 1 1,2-2-115,0 2 1,0 1 59,-2-2 1,0 0-50,0 0 0,0 1-4,0 1 1,0 1 18,0 0 0,0-1-12,0 1 0,0 1 88,-2 1 15,1 3-94,-5-5-11,3 5 0,-3-1-142,2 4 91,-2 2 0,4 2-98,-2 1 1,3-1 62,-1 1 0,0 0-140,0 1 1,1-1 110,-1 2 1,1-2-20,1-1 1,0 3-117,0 0 0,0 1 130,0-1 0,0 0-162,0 0 0,0 0 83,0 2 0,3 0-6,-1-3 0,2 3 50,-2-2 1,1 1 11,-1-1 1,0 0-65,2-3-19,-3 0 239,5 1-235,-5-4 315,4 0-45,-4-3 114,2 0-167,-3-3 1,0 0 2,0-4 0,0 3 5,0 0 0,0 0 9,0-3 0,0 1 8,0-1 0,0 1 101,0-1 0,0 0-87,0-1 0,0 0-26,0-3 1,0 1-18,0 0 0,0-3 16,0 3 0,0 0-6,0-1 0,0 3 24,0-3 0,0 2-3,0-1 1,0 2 28,0-1-47,0 2 0,0 1-196,0-1 246,0 4-287,0 0 150,0 3-34,0 0 45,0 3 0,0 0-9,0 4 0,0-1 2,0 1 0,0-1 0,0 0 0,0 3-134,0-1 1,0 3 134,0-2 0,0 2-162,0 0 1,0 1 10,0 1 1,0 0 29,0-1 0,0 1 70,0 0 0,0 2-8,0 0 1,2-1 20,0-3 0,0 0 1,-2-2 1,0-1 212,0-1-255,0-1 293,0-2-161,0-1 1,0-4 58,0-1-26,0-2 0,0-2 13,0-1 0,0-1-19,0-1 0,0-1 114,0 1 0,0-2-82,0 0 1,0 1-34,0-1 1,0 1 5,0-3 0,0 1-33,0 1 1,0-1-6,0 1 1,0 1 8,0 0 0,0 1-18,0-2 0,3 3 0,-1 0 0,0 1-3,-2 0 1,0-1 0,0-1 1,2 3 61,0 2-2,0-1 1,-2 1 114,0 0 19,0 2-152,0-1 0,0 4 63,0 1-184,-3 2 1,3 2 121,-2 1 0,-1-1-118,1 1 0,-1-1 93,3 0 0,-2 3-223,0-1 0,0 3 73,2-2 1,-2 1-48,0-1 0,0 2 35,2 0 1,-3 1 14,1 1 1,0-2 29,2-1 1,0 0-27,0 1 0,-1 0 91,-1-2-55,2 0 1,-3-3 0,3 0-18,0-2 44,0-1 1,0-3 75,3 0-6,-3-3 0,3-1 26,-3-2 0,0 2 7,0-1 1,0 1 91,0-2 1,0-1-120,0 1 0,1-1 13,1-2 0,-1 2 33,1-1 1,-1 0-1,-1 2 1,0-3 3,0 1 1,0-1-4,0 3 1,0-3 73,0 1 1,0-1-91,0 0 0,0 2-59,0-2 1,0 0 37,0 0 1,0 0 39,0 1-61,0 1 1,0-3 5,0 4 10,0 2-33,0-1 1,0 5-6,0 0 0,0 2 25,0 5 0,-3 0-59,1 2 0,0-2-13,2 4 0,0 0-9,0 2 1,-2-1 7,0 1 1,0 0-15,2 0 1,0 0-27,0 0 1,0 2-139,0-1 0,0 1 29,0-2 0,0 0 59,3 0 1,-3-3-52,2-2-45,2 0 330,0-2-80,-1-2 1,2-4-38,-3-5 0,0 2 57,-2-2 1,0 0 129,0-3 0,0 1 3,0-2 0,0 2-1,0 1 1,1-1-64,1 1 0,-1-3-49,1 1 1,-1-1-11,-1 0 0,0 2 22,0-2 0,0 0 4,0 0 1,2-1-16,0 1 0,0 0-4,-2 0 1,0 2 81,0-1 0,0 1-76,0 0 0,0 1 66,0-1 1,0 3 7,0 0-76,0 2 0,0-3-58,-3 3 0,2 0-10,-3 2 33,2 0 0,-3 1-15,3 1 1,0-1-37,2 4-96,-3-1 0,2 2 3,-1 1 0,2-2 44,0 1 0,0-1-5,0 4 0,0-1 3,0 0 0,0 0-104,0 3 0,0-1 97,0 3 1,0 0-32,0 0 1,0 0-17,0 2 0,0-1 42,0 1 1,0-2 144,0-3 0,0 2-75,0-4 339,0 1-301,0-6 263,0 0-237,0-8 1,0 0-8,0-6 1,0 0 12,0-2 1,0 1-33,2 2 1,-1-3-5,1 3 1,-1-2-16,-1-1 0,0 2-11,0 0 0,0 3 8,0-3 1,0 3-3,0-3 1,0 2 4,0-1 1,0 2 7,0-1 0,0 2-9,0 1 4,0-1 0,0 1 1,0 0-347,0-1-246,0 4 593,0-3 0,0 2 0,0-2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41:11.730"/>
    </inkml:context>
    <inkml:brush xml:id="br0">
      <inkml:brushProperty name="width" value="0.04297" units="cm"/>
      <inkml:brushProperty name="height" value="0.04297" units="cm"/>
    </inkml:brush>
    <inkml:brush xml:id="br1">
      <inkml:brushProperty name="width" value="0.04286" units="cm"/>
      <inkml:brushProperty name="height" value="0.04286" units="cm"/>
    </inkml:brush>
  </inkml:definitions>
  <inkml:trace contextRef="#ctx0" brushRef="#br0">103 266 7018,'4'0'1226,"0"0"-1027,-1 0-90,-2 0 1,3 0-83,-1 0 1,-1 0 83,3 0 1,-3 0-210,4 0 149,-1 0 1,3 0 11,0 0 1,2 0-21,1 0 0,0 0-25,0 0 0,-2 0-41,4 0 0,0-2-207,0-1 1,2 0 58,-2 3 0,2 0 115,1 0 0,-1 0 47,1 0 0,-1 0 1,-2 0 0,2 3 15,-2 0 0,0-1 5,0-2 0,-3 3-18,3 0 1,0-1 13,0-2 0,1 0-10,-4 0 1,4 0 4,-1 0 0,2-1-3,1-1 1,1 0-10,1-3 0,1 2 8,3-2 1,0 0-12,-1 0 1,-1 1 11,-2 1 1,1 2-1,0-1 0,-1-2 31,-2 1 0,0 1-31,-1 2 0,1 0 2,0 0 1,2 0 0,1 0 1,2-1-13,-3-2 0,7 2-1,-2-1 1,3-2-4,-2 2 1,-1-4 9,1 4 1,-1-3-1,-2 2 0,1-2 18,-4 2 0,3-1-19,-3 2 1,4 1 8,-1-2 1,2 2-6,1 1 0,0 0 2,3 0 1,-3 0 1,3 0 1,-4 0-7,-2 0 1,1 0-31,-3 0 0,0 0-4,-1 0 0,0-2-42,3-1 1,0 0 61,3 0 1,0 2 20,2-1 0,-1-2-25,1 1 1,-1 1 18,-2 2 0,-2 0-22,0 0 1,-3-1 52,0-2 1,2 2-27,-2-1 1,4 1 7,-1 1 0,3 0-19,2 0 1,-1 0 6,4 0 0,-2 0-10,2 0 1,-4 0 5,1 0 1,-4 0 2,-1 0 0,-2 1-5,5 1 1,-5-1 9,5 2 1,1-2 10,1-1 1,4 0 2,-1 0 0,0 2 30,0 1 0,-1 0-40,-5-3 0,1 2-10,0 1 0,-3 0 13,0-3 0,2 2-11,4 1 1,3 0 12,2 0 0,-2-2-29,2 1 0,-1-1 38,-5-1 0,3 0-2,-3 0 0,1 0-29,-4 0 1,4 1 14,2 2 1,5-2-14,0 1 1,0-1 12,-3-1 1,0 0-3,-2 0 0,-2 0 1,-3 0 0,0 0-8,3 0 0,1 0-4,3 0 0,4 0 7,-1 0 1,0 0 6,-3 0 1,0 0-6,-2 0 1,-1 0 50,-2 0 1,0 0-47,3 0 0,1 0 15,4 0 0,1 3-11,2 0 0,-5-1 1,-3-2 0,-4 1 19,2 2 0,0-2 0,-1 1 1,4 0 37,-1 1 1,2-3-46,0 3 0,3-2 0,0-1 1,0 3 0,-5-1 1,-2 1-52,-4-3 1,6 0 51,0 0 0,5 0-56,-3 0 1,3 1 56,3 1 1,0-1-21,-5 2 1,0 0-1,-6 0 1,1 0-2,0 0 1,2-1 9,5 3 1,-1-3-5,4 0 0,-4 0 2,1 1 1,1-2 42,-4 1 1,0-1 4,-5-1 0,2 0-18,4 0 1,5 0-21,-1 0 0,4 0 95,-6 0 0,0 0-78,-2 0 0,-3 0 20,0 0 1,0 0-7,2 0 0,4 0-78,2 0 0,1 0 55,-2 0 1,-1 0-4,-6 0 0,1 0-43,-1 0 0,2 0 42,0 0 0,2-2-37,1-1 1,2 0 26,3 3 1,-3-1-29,-2-1 1,-4 1 26,-1-2 1,-2 0 35,5 0 0,-1 1-4,5 2 1,0 0 5,1 0 1,-1-3-13,-2 0 0,-5 1-15,0 2 1,-3 0-16,1 0 1,2 0 25,5 0 0,-2 0 45,2 0 0,1 0-44,-4 0 0,2 0 9,-4 0 0,-1 0-75,-2 0 1,2 0 40,1 0 0,5 0-2,3 0 1,1 0 12,-2 0 1,-3 0 44,-4 0 1,-3 0-46,3 0 0,-3-3-24,3 0 1,0 1 18,3 2 0,3 0-42,1 0 0,-1 0 20,-4 0 0,0 0-2,-5 0 0,1 0-23,0 0 0,-1 0 33,5 0 0,0 0-14,6 0 0,-1 0 7,1 0 0,-3-3-3,-5 1 1,1-1 3,-4 3 0,5 0-3,-2 0 1,7-3-44,-2 1 0,2-1-5,0 3 1,-2 0 14,0 0 1,-5 0 21,-3 0 1,2 0-84,1 0 1,4 0 70,2 0 0,1 3-45,-1-1 0,1 1 30,-1-3 1,-2 0-37,-4 0 1,1 0 40,-4 0 0,6 0-5,0 0 1,6 0 70,-1 0 1,0 0-70,-5 0 0,-2 0 84,-1 0 1,2 0-70,-2 0 0,1 0 62,2 0 1,2 0-52,0 0 1,3 0 25,-3 0 0,0 0-7,-5 0 1,0 0-2,-2 0 1,5 0-4,0 0 1,2 0-4,0 0 1,2-1-1,3-2 1,-3 3-1,-1-3 0,-7 1 0,-1 0 0,1 1 0,1-2 0,7 1 3,0 0 1,4 1 25,-6-2 0,0 1-26,-2 0 1,-3 1 18,0-2 0,-3 2-16,3 1 1,3-1 38,5-1 1,-1 1-36,1-2 0,-4 2-18,1 1 1,-4-2 21,-1-1 0,-3 1-44,3 2 1,0-1 15,3-2 0,3 2-5,2-1 1,-2 1-15,-1 1 1,-3-3 24,-2 0 0,-1 1-25,-1 2 0,-2-3 17,4 1 1,0-1 21,3 3 0,3 0-20,1 0 1,-3-3 21,-2 1 1,-4-1-13,-1 3 0,-1 0 3,2 0 1,2-1-33,5-1 1,-1 1 26,4-2 1,-3 2-26,3 1 0,-7 0 19,-1 0 1,-4-1 1,-1-1 0,3 1-5,2-2 0,2 2 7,4 1 0,-2 0 7,4 0 1,-4 0 2,1 0 0,-5 0-39,-3 0 1,-1 0 29,-1 0 0,4 0 2,3 0 0,2 0-5,3 0 0,-2 0 20,0 0 0,-2 0-15,0 0 1,-6 0 4,0 0 1,-2 1-6,5 2 0,3-2 0,2 1 1,1-1 3,-1-1 0,-2 0 3,-1 0 0,0 0 2,-5 0 1,1 0-7,0 0 0,-1 3 19,5-1 1,2 1-19,4-3 0,-2 0 4,-4 0 0,-2 0 7,0 0 1,-3 0 0,0 0 0,-1 0-4,2 0 1,1 0-1,3 0 1,3 0-12,0 0 0,1 0 8,-4 0 0,-2 0-10,0 0 1,-4 0 8,2 0 0,1 0-8,1 0 0,1 0 6,2 0 1,2 0 110,0 0 1,0 0-60,-5 0 0,0 0 13,-2 0 0,-1 0-61,-2 0 1,3 3 25,2-1 0,1 2-9,2-2 0,1-1 11,-1 2 1,0-1-27,-5 0 0,-1-1 61,-3 2 1,4-1 71,-1 0 0,4-1-86,-1 2 1,2-2 19,4-1 1,-3 0-1,2 3 1,-4-2-7,-1 2 0,-5 0-87,2 0 0,-3 0 83,3 0 1,2-2-111,1 1 1,2 2 47,4-1 1,-4 0-82,1 0 1,-3-2 37,-3 1 0,-2-1-9,3-1 1,-2 0 30,1 0 0,3 0 11,2 0 0,4 0 3,2 0 1,-3 0-8,-2 0 0,-4 0 83,-5 0 1,4 0-75,-1 0 1,4 0 77,-1 0 1,1 0-40,2 0 1,2 0 8,0 0 1,0 0-63,-2 0 0,-4 0 40,-2 0 1,3 0-38,3 0 1,3 0 29,4 0 0,1-1-29,-1-1 0,1 1 18,-1-2 1,-6 0 92,-1 0 0,1-2-54,4 2 1,3 0 77,2 3 0,-3-2-28,0-1 0,-1 0-45,-6 3 1,2-2-73,-3-1 0,5 1 75,3 2 1,0 0-48,1 0 1,-1-3 0,-1 0-136,-4 2 143,0 0 1,-6 0 0,5-1-46,1-1 0,5 1 19,3 2 0,-1 0 4,-4 0 1,-4 0 7,-2 0-90,-4 0 1,4 1-1,-3 0 17,3 2 0,1 3 18,5-1 0,-4 0-48,-2 0 0,-3 0 34,-4 3 47,0-3 1,-1 2 0,1-3-49,0 0 0,0 3 5,2-5 0,3 3 42,6-2 1,-4 2 18,1-2-11,-1 3 1,-6-4-1,1 2 0,-1 0 1,-2-2 99,1-2 0,3 3-23,2 0 1,3-1 182,2-2-217,-2 4 1,3-3 0,-4 1 56,-2-1 1,-1-1-69,-2 0 1,0 0-1,3 0 0,0 0-161,6 0 165,0 0 0,4-2 0,-2-1-30,-3 1 0,-4 1 0,-1 1 0,-2-2-9,4-1 1,-1 0 13,4 3 7,2 0 0,0 0 0,3 0 28,-2 0 0,-3 0 7,-5 0 1,1 0 74,-1 0 1,6 0-93,1 0 1,3 0 55,0 0 1,0-1-41,-2-1 1,-1 1 108,-2-2 1,-1 2-157,4 1 1,0-2-257,2-1 248,4-3 0,-3 5 0,-1-1-240,-4 1 1,-5 1-23,-1 0 0,0 0-281,2 0 1,1 1-258,-1 1 1,4 0 321,-1 3 0,-1 0 497,-4 3 0,2 0 0,-3 0 0</inkml:trace>
  <inkml:trace contextRef="#ctx0" brushRef="#br0" timeOffset="2291">18702 156 7634,'0'-5'-331,"-1"-1"0,-1 3 270,0-2 404,-1 4 0,3-6-53,0 1 1,-3-1 181,1-1-451,-1 4 1,3-3-25,0 2 1,0 0-98,0 0 88,0 3 1,-1-1-167,-1 3 175,1 3 0,-3 5 0,4 5-255,0 2 1,0 5 141,0 1 1,1 4-37,2 1 0,-2 8 5,1 0-142,-1 4 0,0 5 1,1 0 288,0 1 0,1-1 0,-3-3 0</inkml:trace>
  <inkml:trace contextRef="#ctx0" brushRef="#br0" timeOffset="4261">118 243 7634,'0'-8'-1415,"0"0"1238,0 0 0,-1 0 248,-1 0 0,1 0-37,-2 0 0,2 0 41,1-3 1,0 2-1,0-2 10,0 0-4,-3-2 0,2 0 13,-2 0 0,3 3 83,0 0 0,0 4 163,0 0-251,0 5 0,0-2 12,0 6 0,0 2 1,0 5 1,0 6-94,0 5 1,0 2 86,0 1 0,0 2-203,0 0 1,0 4-118,0-1 0,0-1-121,0 1 0,0 0 345,3 2 0,-2 5 0,2-1 0</inkml:trace>
  <inkml:trace contextRef="#ctx0" brushRef="#br0" timeOffset="5354">135 746 7634,'0'-7'-192,"0"-1"1,0 0 226,0 0 0,0 3-46,0-1 230,0 1-56,0-3-117,0 0 1,-1 4 46,-1 1 0,-2 3-114,-1 3 1,-2-1 84,2 3 1,-2 1 38,-1 5 1,-1 1-113,-2 4 0,3-1 1,-4 2-1,2 1-162,-1 0 0,1 4 206,2-1 0,1 3 133,1 2 0,3-2-85,3 3 0,1-3-57,1 0 0,5 0 33,4-1 1,3-5-181,-1-2 1,2-9 69,1-2 1,0-5-70,-1-5 0,-1-5 91,-1-8 1,-4-3 45,2-2 1,-5-4-24,-1-2 1,0 1 10,0-1 0,-2 3 160,-3 0 1,0 1-94,0 2 0,-3 0-18,-2 2 0,-5 3 1,-1 4 1,0 2-337,1 2 0,0 4 141,-3 1 1,1 4-372,-2 4 1,2 1 19,2 4 491,4 3 0,-8 5 0,6 4 0</inkml:trace>
  <inkml:trace contextRef="#ctx0" brushRef="#br0" timeOffset="5827">175 762 7899,'-4'5'0,"2"2"-28,-3-2 0,0 4 20,-3 2 0,3 3-270,-1-1 1,1 3 203,-3 2 0,0 3-370,0 6 1,0 1 443,-3 3 0,2 4 0,-2 1 0</inkml:trace>
  <inkml:trace contextRef="#ctx0" brushRef="#br0" timeOffset="9431">761 115 7916,'-4'4'-62,"-1"1"-253,0 0 313,3 0 0,-3 0 226,2-1 0,1 2-88,2 3 1,-2 0-113,0 0 1,0 0-45,2 2 1,0 1 3,0-2 1,0 5-1,1 0-545,1-1 440,-2-1 0,5 0 121,-2 0 0,2 3 0,-2 0 0</inkml:trace>
  <inkml:trace contextRef="#ctx0" brushRef="#br0" timeOffset="10706">633 737 7996,'0'4'-630,"-3"-1"526,2-1 285,-2-1 151,3 5 14,0-5-259,0 1 0,3-2 63,1 0 0,0 0-96,0 0 1,0-2 79,3-3 0,-1 0-124,1 1 0,-1-2 65,1 2 1,-1-2-152,0-3 1,-1 2 37,-1-2 1,0 2-92,3 1 1,-4-1 12,-1 1 1,1 0 78,-1-1 1,1 2-71,-1 0 60,-1 0-93,2 1 104,-3 0 0,0 2-3,0 4 1,-2 2 92,0 2 1,-1 2-45,1 0 0,1 2-3,-1 3 0,1 0-16,1 0 0,-1 2-90,-1 2 1,1 2 82,-1 0 1,2 0 8,0-2 0,0 1-14,0-1 0,0-1 38,0-1 1,0-1 19,0-2 0,-3-1 7,1 0 0,-1-4 23,1-1 0,1 0-59,-3-4 1,-1 2-4,-1-1 0,2-1 14,-1-2 0,1 0-18,-2 0 1,-3 0 17,1 0 0,-1 0 104,3 0 0,-1 0-34,1 0 0,2 2 353,-1 0-242,1 0 64,-2-2 63,2 0-231,1 0 1,4 0 132,1 0 0,0 0-113,5 0 1,-2 0 87,3 0 0,2 0-68,1 0 1,1-3-156,1-1 1,0 0-35,-1 0 1,1 1-143,0-2 0,0 0-167,0 0 0,-3 2 181,1-1 0,-3 2-594,0 0 1,0-1 79,-2 1 695,0 0 0,1 2 0,-1 0 0</inkml:trace>
  <inkml:trace contextRef="#ctx0" brushRef="#br0" timeOffset="11231">915 724 7922,'0'-6'-675,"0"-3"583,0 2 0,0-3 122,0 1 1,0 2 471,0-2 1,0 0-60,0 1 0,-1-1-168,-1 3 1,1-1-68,-4 1 0,3 0-89,-2 2 1,0-1 72,-3 3 1,1 0-222,-1 2 1,-1 2 78,-1 3 0,-1 3-51,1 3 1,-2 4-266,3 2 1,-3 4 159,3 3 1,-2 1-179,2 0 1,1 1 112,1 0 0,0 2 151,4-1 0,0 2-48,2-1 1,1-4 151,1 2 1,4-6-64,5-1 1,1-3-26,1-5 0,0-5-10,2-4 0,0-2 9,2-2 0,-2-4-16,2-5 1,-2-2 25,2-2 0,-3-3 51,1-4 0,-4 1-75,-3 2 1,-1 0 133,0-1 1,-1-1-67,-2 0 1,-1 1 11,-3 3 1,-1 1-113,-1-1 0,-2-1-142,-5 3 1,1 2-326,-3 2 1,1 4 223,-3-2 1,-1 2-232,1 0 0,-4 4 525,5 1 0,-3 1 0,3 1 0</inkml:trace>
  <inkml:trace contextRef="#ctx0" brushRef="#br0" timeOffset="11523">941 654 7957,'-7'11'-446,"1"2"0,-3-2 352,1 4 1,-1 2 239,3 0 0,-2 4-210,0 3 0,1 1 116,-2 0 1,2 2-330,1 1 1,1-1 98,1 3 1,1-3 177,-2 0 0,-3 0 0,1-1 0</inkml:trace>
  <inkml:trace contextRef="#ctx0" brushRef="#br0" timeOffset="12482">1318 57 7958,'-4'0'-533,"-1"0"699,4 0 1,-2 3-102,3 1 1,0 6-7,0 3 0,0 2-86,0 4 1,0 4 71,0 0 0,0 2-372,0 1 0,1-1 182,1 1 0,-1 1 145,4-1 0,-1 1 0,2-4 0</inkml:trace>
  <inkml:trace contextRef="#ctx0" brushRef="#br0" timeOffset="13625">1216 706 7910,'0'-6'0,"0"-4"-343,0 3 0,1-2 380,1 3 0,0-3 182,2 1 1,0-2-64,3 2 1,0 1-88,1-2 1,-1 2 49,2 1 1,0 2-111,0 2 1,1 1 111,-1 1 0,0 4-169,-3 2 0,0 4-9,1 5 0,-2 1-111,0 4 1,0 1-198,-3 0 1,0 2 179,-2-2 0,0-1-10,0 1 1,-1 1 105,-1 0 0,-1-1 111,-4-2 0,1 1-151,-1-1 0,-2 0 173,-2 0 1,1-2-41,0 1 0,0-6 68,-1 0 1,0-1 87,2 0 0,1-5-84,1-4 1,1-2-58,-1-2 0,3-2 1,0-5 1,2-1 43,0-2 0,1-1-35,1 0 0,1 0 117,1 0 0,1 0 37,1 1 0,2-1 115,-2 0 1,2 3-41,1 1 1,-1 2-140,0 1 0,1 2-79,-1-1 1,1 4 107,2-1 1,-2 1-199,2 1 0,-2 2 102,2 0 0,-2 3-211,2 0 1,-2 0-165,2 2 0,-2-3 125,2 0 1,-2-2 57,-1 0 0,1-1 79,-1-1 1,0-2 98,1-2 1,-3 0-104,0-5 0,1-1 67,1-1 0,3-1-63,-1-1 1,2 1 193,-2-1 1,-1 2-26,2 0 1,1 1 107,0-3 1,0 0 10,-2 0 1,-1 3-108,0-1 1,-3 0 113,0-2 1,-2 3-88,0-1 1,-1 1 53,-1-1 1,0 1-59,0 2 1,-3 1-132,1-2 0,-3 3 51,1 1 1,-2 0-156,-3 3 0,1 0-56,-2 2 0,1 0 67,-2 0 0,3 4-138,-3 2 1,3 3 54,-3 4 1,3 4-131,-1 2 0,0 3 64,1 4 1,1 1 216,3 1 0,3 3-126,-2-1 0,4 1 402,3 1 1,4 0-299,7 0 1,2-5-15,2-4 1,2-4 28,1-4 0,-1-6-9,-2-9 0,-2-4 155,-2-7 1,-2-3-94,0-5 1,-3-1 18,-2-1 1,-1 0-106,-3-2 0,-1 2 247,-3 0 0,0 1-19,0 0 0,0 3-75,0 0 1,-1 3-529,-1-1 1,-1 1 209,-4 2 1,-1 0-442,-1 1 0,-2-1 262,0 1 1,1 2 396,-1 0 0,-2-1 0,-4 0 0</inkml:trace>
  <inkml:trace contextRef="#ctx0" brushRef="#br0" timeOffset="13916">1588 680 7845,'-3'0'-109,"-3"1"197,2 1 1,0 3-54,0 3 0,-1 5-46,-4 4 1,2 5 127,-4 4 0,-1 2-206,-2 4 1,0 3 77,-1 2 0,1-2-485,2 2 0,0-7 496,1 0 0,-1 0 0,2-1 0</inkml:trace>
  <inkml:trace contextRef="#ctx0" brushRef="#br0" timeOffset="14833">1871 25 7550,'0'5'-36,"0"-1"1,0 1 32,0 3 0,0 5-179,0 4 0,0 3 96,0 1 0,0 4-194,0 3 1,0 0 279,0 0 0,2-2 0,2 3 0</inkml:trace>
  <inkml:trace contextRef="#ctx0" brushRef="#br0" timeOffset="16226">1819 629 7904,'-10'2'-596,"-1"0"1,2 3 629,-1-3 1,2 3 686,-1-1 1,2 0-155,1 0-350,-1 0 0,2 1-252,0-1 0,3-3 83,4 1 1,0-1 1,2-1 0,2-3 110,3-1 0,2-2-134,0 0 0,1-1 17,1 1 0,1 0-79,1-1 1,-2 3-74,2 0 0,-2 1 61,-2-1 1,1 3-192,-2-1 1,0 1 62,1 1 0,-3 3-67,0 1 0,0 4 23,-2 0 0,-2 5 56,-2-1 0,-2 1 88,0 2 1,-2 1-6,-3-1 0,-1 3 154,-3-1 1,2-2-97,-1 0 0,-2-1 45,2-1 0,-3-3-63,3 1 1,-2-3 125,2 1-109,1-2 1,-3-4 32,4-1-46,2-1 1,1-2-8,3-1 1,0-1 34,0-4 0,3 1-18,-1-1 0,3 3 31,-1 0 0,2 0-27,0 0 0,-2-1 52,1 3 1,-1 0-50,2 2 1,-1 0 47,-1 0 0,0 0-23,3 0 0,-3 3 1,0 1 0,0 2-4,0 3 0,0-1 0,-2 2 0,-2 1 114,3 2 1,-3 2-68,0 0 0,-2 0 52,0-2 1,-3-1-71,1 1 1,-2 2 111,0-3 0,-1 2-92,1-6 1,-1 3-72,1-2 0,-3-1 50,1-4 0,-1-1-6,3-3 0,-1 0-146,1 0 1,0-3 81,2-1 1,1-4-95,3-1 0,0-2 61,0 3 0,1-3 22,1 3 1,2-3-13,2 2 1,1-1-91,2 1 0,-1 0 131,2 0 1,-1 2 92,2-1 0,-1 0-89,3-1 0,3 1-4,1-2 1,2 1 22,2-1 0,0-1-2,3-2 1,-2 0 86,2 0 1,-4 1-83,-3-1 1,-5 0 177,1 0 1,-4 0 4,-1 0 1,-4 1 39,-2 2 1,-1-3-50,-1 3 0,0-2-93,0 2 0,-1-2 187,-1 4 0,1-1-71,-3 3 0,-1 1 11,-4 1 0,1 3-46,-2-1 1,-1 1-140,-2 1 0,0 1-11,-2 1 1,1 3-80,-1 4 0,-1 5-60,1-2 1,0 6 72,3 1 0,-1 1-83,3 4 0,-2-1 16,4 3 1,0 0-73,4-1 0,1 1 21,3 0 1,3-1 207,4 1 0,3-1-167,5-1 1,2-3-135,4-4 1,0-1-69,2-3 1,-2-4 79,1-3 1,-3-3 154,-2-5 1,-2-5-51,-4-3 1,-2-4 200,-3-1 1,1-3-157,-1 1 1,-2-2 169,1 0 1,-4 2 8,1 0 0,-1 2 15,-1 0 0,0 0-129,0 0 0,-1 1 23,-1 3 0,-2-1-333,-2 4 0,0-1 344,-1 3 0,-2-3 0,-1-1 0</inkml:trace>
  <inkml:trace contextRef="#ctx0" brushRef="#br0" timeOffset="16518">2178 680 7835,'-2'-6'-447,"1"3"0,-3 0 932,2 3-344,-1 0 0,-3 3 108,2 4 1,-2 3-129,2 5 1,-2 2-71,0 4 1,-1 2-33,1 3 0,-1 2-152,-2 2 1,2 2-302,-2 2 1,2-1 240,1 1 1,-1-3 192,1-1 0,-3-3 0,-1 1 0</inkml:trace>
  <inkml:trace contextRef="#ctx0" brushRef="#br0" timeOffset="17752">2499 58 7873,'0'-6'-694,"0"2"611,0-1 187,0 4 17,0 4 1,0 2-61,0 5 1,0 4-145,0 3 0,0 2-51,0 3 1,0-2-177,0 4 0,0-1 72,0 3 1,0 0 237,0-1 0,-3 1 0,0 0 0</inkml:trace>
  <inkml:trace contextRef="#ctx0" brushRef="#br0" timeOffset="18503">2440 679 7872,'-3'3'-637,"0"1"0,1 2 665,0 1 1,0-1 121,2 1 0,-3 0-128,1 1 0,-1 2 1,1 3 0,2 0-105,-3 0 1,1 0 72,-1-1 1,-1 3 15,2 0 1,-1 0 15,1-2 0,1-1 122,-1-1 1,2-2-86,0-2 1,0-1 213,0 0-199,0-2 1,0-1-15,2-3 1,0 0 41,2 0 0,0 0-25,3 0 0,-3 0-47,0 0 1,1-1 37,1-1 0,0 1-126,1-1 0,-3 1 65,0 1 0,1 1-336,1 1 0,0 0-356,-2 2 197,2 0 1,-3 3 486,1-1 0,1-2 0,-3 1 0,0-4 0,-2 5 0,0-3 0</inkml:trace>
  <inkml:trace contextRef="#ctx0" brushRef="#br0" timeOffset="18736">2493 596 7872,'3'-10'0,"-1"2"-294,-1 0 223,-1 2 0,1 2 109,1 2 1,-1 3 39,1 3 1,-1 4 43,-1 7 1,2 2-38,0 5 0,0 1-135,-2 5 0,0-2 86,0 2 0,-1 3-156,-1 2 0,1-2-59,-4-1 0,4 2-92,-1 2 0,-1 2-61,1-1 1,-2-4 112,1-3 0,1-5 219,-1-1 0,0-2 0,-4-1 0</inkml:trace>
  <inkml:trace contextRef="#ctx0" brushRef="#br0" timeOffset="19253">2685 724 7904,'0'-4'-429,"0"0"1,0 0 313,0-3 1,1 1 213,1-1 0,-1 3 173,1 0 0,-1-1-98,-1-1 1,0 0-75,0-1 1,0 3 13,0 0 1,-3 2-165,1-3 0,-3 4 100,1-1 1,-2 1-100,0 1 1,-1 4-11,1 2 0,-3 4-133,-2 5 1,-1 1 75,-1 4 1,2 2 92,1 1 0,0 5 154,-1 2 0,2-1-98,2 1 1,4 2 81,1 2 0,6 1-55,2-3 1,7-6-117,0-2 1,4-7 43,0-5 0,0-2-205,0-6 0,-4-3 142,0-5 0,0-3 40,-2-6 0,-2-5 40,0-1 0,-3-2-46,-2-1 1,1 0 84,-3-4 0,3-1-40,-3 1 0,0 0 10,-2 4 0,0 1-79,0 2 1,0 0-238,0 2 1,-1 1-35,-1 4 1,-2-1 335,-2 0 0,-3 0 0,-1 0 0</inkml:trace>
  <inkml:trace contextRef="#ctx0" brushRef="#br0" timeOffset="19528">2736 687 7835,'0'-4'-169,"0"1"0,0 1 330,-2 0-58,1 0 0,-2 4 91,3 2 1,-3 1-24,-1 8 0,0 2-258,0 4 0,0 3 85,-3 1 0,-1 3-74,-1 2 0,0 1-105,0 3 0,2 0-111,-1 0 1,0-2 42,-1 0 249,5-6 0,-7 1 0,4-5 0</inkml:trace>
  <inkml:trace contextRef="#ctx0" brushRef="#br0" timeOffset="20404">3165 33 7835,'0'10'-727,"0"-1"499,0 0 1,-1 2 240,-1 4 0,2 1 27,-2 3 0,1 4-154,1 3 0,-2 2 77,0 2 1,-1-1-348,3-1 384,0-2 0,3 8 0,1-1 0</inkml:trace>
  <inkml:trace contextRef="#ctx0" brushRef="#br0" timeOffset="21754">3159 648 7712,'-4'3'1407,"1"-2"-1067,1 2-210,-2-3 0,-2 0-122,-1 0 0,3 1-64,0 1 1,-1-2 66,-1 3 0,-1-1-128,1 1 1,0-1 41,-1 1 0,1-1-10,-1 3 1,-1 0 38,-1 0 1,1 0-12,1 2 1,1-2 42,0 1 1,1-3 3,1 3 0,0-1 23,0 2 1,-1-1-17,3 1 1,-2-1 44,2 0 1,-1 1-36,3-1 0,-2 1 8,0-1 1,0 1-8,2-1 0,0 0-14,0 1 0,0-1-10,0 1 5,0-1 1,0 0-89,0 1 1,0-3 83,0 0-254,0 1 206,3 1-30,-2 1 1,2-4 4,-1-1-32,-1 2 27,2-4 9,0 3-66,-3-3 104,6 0 0,-4 0-93,2 0 85,-3-3 0,4 0 43,-3-3 0,3-1-11,0 1 0,-2-1-2,1 1 1,1 2 79,1-1 0,1 1-91,-1-2 1,0 1 66,1 1 1,0 3-43,2-2 0,-2 3 48,1 0 1,0 0-40,1 3 0,-2 0-33,4 4 0,-3 2-21,1 2 1,-5 1-9,1 1 0,-2 1 44,2 1 0,-3 0 164,-2-2 1,0 0 70,-2 0 1,-2 0-103,-2 0 1,-4-3 171,0-2 1,0-1-35,-1 0 0,-2-1-41,-2 0 1,0-1-170,2-1 0,1-3-126,-1 2 0,1-1-45,1 1 0,0-1-268,2-2 0,0-2 21,3-1 0,2-1 136,-1 2 1,4-3-316,-1 1 283,1-2 0,2 0 272,1-1 0,2 1 0,2-1 0</inkml:trace>
  <inkml:trace contextRef="#ctx0" brushRef="#br0" timeOffset="22196">3269 783 7830,'3'-4'-647,"0"0"1,-3-1 610,0-1 1,2-1 612,1 1 0,-1 0-291,-2-1 0,0 3-64,0 0 1,0-1-58,0-1 0,0 0 235,0-1-310,0 1 1,0-1 110,0 1 1,-1 2-144,-1 2 1,0 1 276,-2 1-381,0 0 0,-3 3-53,1 2 0,0 1-63,-1 3 0,1 1-90,-1 2 0,-1 2 102,-1 1 1,1 1 2,1 4 0,1 1 56,-1 0 0,4 4 166,1-2 1,1 3-57,1 1 0,4-1 39,2 0 1,3-4-125,4-5 1,2-5-127,0-5 1,0-4-29,-2-3 1,0-6 110,-1-5 1,1-4 148,-3-4 0,2-3-128,-1-2 1,-2 1 270,0 0 1,-3 2-104,-1 0 1,0-1 76,0 3 0,-3-1-12,1 2 0,-3 3 35,0 0 0,0 1-559,-3 1 0,-2 3 206,-4-1 1,0 4-533,0 0 0,0 2 705,-2 3 0,-1-3 0,2 1 0</inkml:trace>
  <inkml:trace contextRef="#ctx0" brushRef="#br0" timeOffset="22480">3346 719 7874,'0'-4'-68,"-2"2"217,0 4 0,-3 1-68,3 3 1,-3 3-1,1 5 279,-2 4-592,-3 0 1,2 6 117,-2 2 1,0 6 175,0 0 1,-1 2-298,1-2 1,1-3-45,1-1 279,1-2 0,-1 0 0,1-1 0</inkml:trace>
  <inkml:trace contextRef="#ctx0" brushRef="#br0" timeOffset="23645">3833 77 7802,'0'-5'-158,"0"1"0,0 2-534,0-2 1137,0 2-87,0-1-302,0 3 1,0 2 62,0 2 0,0 1 13,0 6 1,0 0-21,0 4 1,0 1-156,0 4 1,0 0-78,0 1 1,0 2-200,0 3 1,0 0-247,0 2 1,2-1 564,1 6 0,2-3 0,-2 5 0</inkml:trace>
  <inkml:trace contextRef="#ctx0" brushRef="#br0" timeOffset="24781">3839 686 7838,'0'-7'-473,"0"4"472,0-3 1,0 3 369,0-4 0,0 3 89,0 0-102,0 2 82,0-3-257,-3 4 0,1-4-143,-2 3 0,2 0 107,-2 4 1,-1 1-127,-1 3 1,0 0 8,-1 4 1,1 2-76,-1 3 1,1 1-64,0 3 1,-1 3 121,1-1 1,0 3-142,2 0 0,1 4 45,3 2 1,0 0-81,0 0 1,3 0 31,1-4 0,2-1 87,3-8 0,-2-4 38,2-8 0,-2-2 90,-1-3 0,1-3-56,-1-2 1,-2-3-55,1-3 0,-2-3 41,1-1 0,1-2-12,-2 2 1,1-2 17,-2 2 1,1 0-11,-1 2 1,-1 1 102,1 1 0,-1 2-65,-1 3 19,0-1-153,0 4 1,-3 0 67,-2 3 1,2 3-186,-1 1 1,-1 4 61,-1 0 1,-1 3 127,1-3 1,0 3-42,2-2 1,-2 2 37,2 0 0,-1-1-110,1 0 1,-1 1-116,3 2 1,-1 0-26,1 0 0,1-1 57,-1-2 1,1 2-339,1-4 547,3 1 0,1-3 0,2 1 0</inkml:trace>
  <inkml:trace contextRef="#ctx0" brushRef="#br0" timeOffset="25330">3993 705 7836,'0'-13'-249,"0"3"484,0 2 1,-1 1 209,-1 0 110,1 1-370,-5-1 0,3 4-94,-4 1 0,1 1 87,0 1 0,-1 4-211,1 2 1,-1 4-7,1 5 0,-3-1-69,1 3 0,-1 3-3,3 1 1,-2 3 108,2 0 0,-2 1-169,3 0 1,3 2 24,-1 0 1,3 3 20,0 2 1,5-2-31,1-2 1,5-4-72,0-7 0,4-1 79,2-3 0,-2-6 35,0-3 0,-1-3 35,-1-3 1,-1-4-29,1-5 0,-1-2 124,-1-2 0,-2 1-119,-2-3 0,-3-3 240,0-1 1,-2-2-51,0 1 1,-1 0 239,-1 1 1,0 0-120,0-2 0,-3 4-107,-2 0 1,-1 2-130,-2 0 1,-2-1 120,-3 3 0,0 1-363,0 3 0,0-1 146,0 4 0,2-1-310,-2 3 1,5 2 430,-3 2 0,0 4 0,1 2 0</inkml:trace>
  <inkml:trace contextRef="#ctx0" brushRef="#br0" timeOffset="25631">4039 776 7782,'-4'-7'-1093,"2"1"1063,-2-1 0,3 4 308,-3 1 0,1 2 26,-1 2 0,2 2-170,-2 5 0,2 1-334,-3 5 1,1 2 112,-2 2 0,-1 2-38,1 1 0,-1 2 76,1 0 49,0 0 0,-4 5 0,0 0 0</inkml:trace>
  <inkml:trace contextRef="#ctx0" brushRef="#br0" timeOffset="26682">4474 161 7893,'0'-6'-789,"3"-1"801,-3 1 0,3-1-287,-3 1 234,0-1 1,2 1 204,0 0 0,1-1 143,-3 1 8,0 2-156,0-1 1,0 5-41,0 0 0,0 5-230,0 6 0,0 2 90,0 2 1,-1 1-294,-1 3 1,1 1 155,-1-1 1,1 0-102,1 0 1,0 3 258,0-1 0,-3 3 0,0-1 0</inkml:trace>
  <inkml:trace contextRef="#ctx0" brushRef="#br0" timeOffset="27816">4385 763 7925,'-7'3'0,"1"-3"0,0 6 0,1-3 386,1 1 0,0 1 27,-3-3 0,3 3-38,0 0 1,2-2-261,-3 2 1,4-3 280,-1 2-298,1-3 60,1 5 0,1-5-200,1 1 0,2-1 48,2-1 1,0-1-82,1-1 0,1 1 27,1-1 0,2-1-186,-3 1 0,1 0-9,0 2 1,-1 0 2,3 0 1,-4 0-33,2 0 1,-2 3 82,-1 1 1,1 2 97,-1 0 1,-1 1-24,-1 2 1,-3-1 121,1 2 0,-2 1-44,-2 2 0,-1 2 154,-4 3 1,0-2-126,-1 1 0,0-2 162,0 2 0,-1 0-91,0 2 1,1-2-58,1-2 0,1-2-102,-1 0 1,3-1 26,0-1-693,2 1 81,-1-5-15,6 0 695,1-5 0,2-7 0,1-2 0</inkml:trace>
  <inkml:trace contextRef="#ctx0" brushRef="#br0" timeOffset="28067">4385 987 7925,'-3'5'319,"-1"-1"1,-2-2-82,0 2 0,1-2-80,1 0 1,2 1 561,-2-1-133,2 0-464,-1-2 210,3 0-379,3 0 0,1 0 72,2 0 0,1-2-456,-1 0 1,1-1 36,2 1 0,-2 1-175,1-1 0,0-1 242,1 1 1,-1-2-72,2 2 0,-2-3-331,1 3 728,1 0 0,0-1 0,3 0 0</inkml:trace>
  <inkml:trace contextRef="#ctx0" brushRef="#br0" timeOffset="28575">4635 833 7925,'0'-6'-273,"0"0"1,0 1-70,0 1 832,0 0 0,2-3-157,0 1 0,0 2-127,-2-1 0,0 3-52,0-2 1,0 2-122,0-2 1,0 2-79,-2 0 0,0-1 50,-2 1 1,2 0-38,-3 2 0,1 3 67,-5 1 0,2 2-298,-2 0 1,-1 3 71,0 2 0,0 2 9,-1 2 1,0 1 136,-2 4 1,3 1 144,2 0 0,1 3-105,3 0 1,1 0 130,3 0 0,6-1-288,3-3 1,3-1 104,3-6 1,0-1-63,2-5 0,1-2 74,-3-5 1,0-4-176,-2-2 0,0-6 31,0-5 1,-3-2 83,-2 0 0,-1-3 104,0-2 1,-2 0 214,0 0 1,0 2-55,-3 3 1,-1 2 0,-3 1 16,-2 0-133,-2 4 1,-1 3 28,-1 2 0,0 1-168,-3 2 1,0-1-73,-2 3 0,3 0-176,-1 2 0,0 0 343,-1 0 0,-1 3 0,0 0 0</inkml:trace>
  <inkml:trace contextRef="#ctx0" brushRef="#br0" timeOffset="28900">4648 815 7882,'-1'7'91,"-1"-1"0,1 0-32,-4 1 1,3 2 116,-2 2 1,2 2-268,-3 4 1,2 1 88,-1 6 1,-2-1-568,2 3 0,-2 0 98,0-1 471,-1-2 0,1-1 0,-1-3 0</inkml:trace>
  <inkml:trace contextRef="#ctx0" brushRef="#br0" timeOffset="29926">5116 128 7836,'-3'-7'0,"3"4"-185,-6-3 1,5 5-221,-1-4 0,1 2 567,-2-1 1,3 0 122,-2 2-86,1 1 1,1-1-80,0 4 0,0 2-68,0 2 1,0 6 59,0 0 0,0 6-210,0 2 1,0 2-26,0 3 1,0 1-55,0 0 0,1 2-642,1 2 819,-2 1 0,6 4 0,-2 1 0</inkml:trace>
  <inkml:trace contextRef="#ctx0" brushRef="#br0" timeOffset="31093">5142 769 7887,'3'-3'-246,"-3"0"386,3 0 0,-2-1-67,1-2 1,-1 2 158,1-1 0,-1 3-1,-1-2 0,0 2 338,2-2-145,-1-1-143,2-1 136,-6 0-396,0-1 1,-4 4 138,1 0 1,-1 1-97,1-1 1,0 1-31,-1 2 1,-1 3-61,-1 1 1,-2 1-95,0 1 0,1-1 65,-1 4 1,1 1-151,0 0 0,-2 0 56,4 1 0,-1 0-64,3 2 1,1-1 46,1-2 0,3 2 107,-1-1 0,1-2 10,1 0 0,3-3-43,1-1 0,2 0-90,3-3 0,-1 0 65,2-2 0,1 2 47,2 0 0,0 1-3,0-1 0,-1 0 0,1 2 0,-2 0-39,0 3 0,-1 2-68,0 2 1,0 1 99,-4 0 1,0 2-4,1 1 1,-4 1 38,0 1 1,-3 1-36,0-3 0,0 0 42,0-3 0,-3 1-44,-1 0 1,-2-3 132,0-1 0,0-2-64,-1 2 0,0-4 165,-1 1 1,0-4-46,-3 1 1,2-3-48,-1 0 0,0 0 194,-1-3 1,0-2-48,2-4 0,0-1 35,0 1 1,4-2-73,-1 0 0,4-2 71,0-2 1,2 2-94,2-2 0,1 1-49,4 1 1,-1-2 10,1 0 0,2 0-8,2 0 1,-2-1-175,2-1 1,0 0 103,2 2 1,-1 2-300,-1-2 0,0 2 132,-3 2 0,1 0-709,-3 3 0,1-1 57,-1 3 786,-2-1 0,2 1 0,-3-1 0</inkml:trace>
  <inkml:trace contextRef="#ctx0" brushRef="#br0" timeOffset="31660">5316 828 7837,'0'-6'0,"0"-1"-296,0 1 1,2-1 117,0 1 1,0 0 743,-2-1 0,0 1-144,0-1 0,0 1-68,0-1 1,-2 3-290,-3 0 0,0 0 102,-2 0 1,1 1-130,-1 3 1,0 0 85,-1 0 1,0 3-267,-3 1 0,3 5-36,-3 2 1,3 1-14,-1 3 0,2 2 15,1 2 1,-2 3-82,2 2 0,-1 1 157,4 0 1,1 2 26,2 0 0,3-1-106,1 0 1,5-3 66,2-4 1,1-3-74,3-1 1,2-7 145,2-4 0,-2-2-11,0-2 1,0-6 99,3-3 0,-4-3-79,-1-3 1,-1 0 212,-2-2 1,-2-3-83,-1 1 1,-5 0 262,-2-3 0,1 2-117,-1 1 1,0-1-134,-4-1 1,-2 4 18,-2 0 0,-2 0 38,0 2 0,0 3 41,-3 1 0,-1 1-1085,-3-1 1,-1 2-42,1 2 1,1 3 912,-3 0 0,2 0 0,0-3 0</inkml:trace>
  <inkml:trace contextRef="#ctx0" brushRef="#br0" timeOffset="31967">5373 834 7840,'-7'-3'-751,"1"0"1087,-1 3 0,2 1 5,0 1 0,-2 4-88,0 5 1,-1 2-310,-1 2 1,1 2 68,-2 4 0,0 2-527,-1 3 0,-1 2 255,4-1 0,-1-1 259,0-3 0,2-2 0,-2 1 0</inkml:trace>
  <inkml:trace contextRef="#ctx0" brushRef="#br0" timeOffset="33026">5769 134 7825,'0'4'-203,"-2"-1"1,1 0-214,-1 1 477,-2 2 0,3-2 265,-1 0 0,1 0-273,-1 3 0,1 2 15,-1 2 0,1 1-218,1 1 0,-2 2 84,0 2 1,0 2-342,2 0 1,0 3 406,0 2 0,0 1 0,0 0 0</inkml:trace>
  <inkml:trace contextRef="#ctx0" brushRef="#br0" timeOffset="34044">5750 692 7826,'4'0'504,"-1"0"0,-3 0-141,0-3 31,0 3-73,0-6-189,0 2 1,0-2-183,0 0 1,-3 1 136,1 1-194,-3 0 1,2-2 45,-4 2 0,1 0-69,-1 2 0,1 1-36,0-1 0,-1 4 5,1 3 0,-3 3 125,1 3 1,-3 2-8,2 2 1,-1-1 20,1 3 1,1 1-21,1 3 1,3-1 79,0 2 0,2-2-69,0-1 0,2-1 76,2-1 1,3-2-52,3-4 0,0-2-87,3-5 1,-3-1 78,3-3 1,-3-1-4,3-1 1,-2-4-203,1-5 1,-2 0 102,1-2 1,-1 2 45,-1-4 1,1 1-5,-4 2 0,2-1 149,0 0 0,-2 0-85,0 0 1,-2 3 109,0-1 1,1 2 41,-1-1 78,0 2-161,-2-1 0,-1 5-27,-1 2 1,1 1-23,-3 1 1,1 3 24,-1 1 1,2 3 46,-2 1 0,2 1-53,-3 4 1,3-2-104,-2 4 1,2 1-26,-2 1 0,1 2-114,-1 0 0,3 3-225,-1 2 1,-1 4 189,1 2 1,-1-1-23,3 1 1,0-4 269,0 0 0,0-1 0,0-2 0</inkml:trace>
  <inkml:trace contextRef="#ctx0" brushRef="#br0" timeOffset="34645">5904 764 7928,'0'-7'-135,"0"1"-4,0 0 0,1 0 717,1 2-164,-1-2 0,1 5-42,-2-4-160,-2 4 1,-2-2-147,-2 3 0,-1 0 90,1 0 0,-1 0-213,1 0 1,0 2 90,-1 0 1,0 3-77,-2 0 0,2-1-120,-1 2 1,-1-1-124,0 4 0,0 1 78,3 0 0,0 3 55,-1-1 1,1 1 164,-1 0 0,3 3-90,0 1 1,2 1 182,0 2 1,2-2-41,2-1 0,2 1-11,2-3 0,4-1-177,0-3 0,5-5 88,0-4 0,2-1-144,0-1 1,-1-4 94,-1-5 1,1-1-8,-1-7 0,-2-3 19,-3-1 1,-2-1 328,1 0 0,-3 3-45,-2 0 0,-1 0-53,-3 2 0,0 1-121,0 1 1,-5 4 22,-1 3 1,-3 3-451,1 0 1,-2 4 211,-3-1 0,0 4-537,0 2 0,2 2 135,-2 0 578,4 4 0,-8-3 0,3 2 0</inkml:trace>
  <inkml:trace contextRef="#ctx0" brushRef="#br0" timeOffset="35095">5931 738 7554,'-5'7'202,"1"2"1,0 2-620,-3 4 1,0 2 197,-1 4 1,-1 3-64,-2 3 0,-1 0 282,1 3 0,-1-3 0,-1 2 0</inkml:trace>
  <inkml:trace contextRef="#ctx0" brushRef="#br0" timeOffset="36063">6418 122 7815,'-3'0'-232,"0"0"1,1 3 488,-1 2 0,1 1-93,0 3 1,0 1-380,-2 2 0,2 4 98,-3 1 1,4 2-45,-1 3 1,-1-2 65,1 4 0,-1-3 95,1 0 0,1-1 0,-2-1 0</inkml:trace>
  <inkml:trace contextRef="#ctx0" brushRef="#br0" timeOffset="37288">6199 777 7037,'-3'3'547,"2"0"197,-3-3-348,2 3-90,-1-2-228,3 4 15,0-4 0,1 4 71,1-3 1,2 0-248,2-2 0,-1 0 86,2 0 1,-3-2-107,5 0 0,-2-3 19,0 1 0,-1-3-48,0-1 1,1 1 73,-1-2 0,1 0-56,-1 0 1,0-2 12,1 0 1,-3 1 31,0 0 1,-1 1 21,1-2 0,-3 6-52,1-2 181,-1 2 0,-1 2-71,0 3 1,-2 3 124,0 4 1,-3 2-98,1 2 0,0 3-45,0 1 0,2 2-22,-3-2 1,4 3-128,-1-1 1,-1-1 64,1 1 1,0 0 60,2 3 0,0-2-139,0-1 1,0 1 51,0-3 0,0-1 137,0-3 1,0 0-53,0-2 1,0-3 133,0-1-163,-3-4 43,2 2-44,-2-3 48,0 0 1,2 0 12,-3 0 0,2-1-21,-3-1 0,1 1 42,-2-1 0,0 1-43,2-1 0,-2 1 191,2-1 0,-2 1 295,0 1 134,-1 0 12,1 0-114,-1 0-107,4 3-217,0 1 1,4-1 197,1-1 1,1-1-175,4-1 0,1 0-142,1 0 1,1-1-107,-1-1 0,2 1 51,-3-4 1,3 2-221,-2-1 1,0-1 129,-1 2 1,-1-1-215,2 2 0,-2-1 143,0 1 1,-1 1-733,0-1 0,1 1 894,-1 1 0,1 0 0,-1 0 0</inkml:trace>
  <inkml:trace contextRef="#ctx0" brushRef="#br0" timeOffset="37797">6514 751 7832,'0'-6'0,"0"-1"-21,0 4 1,0-3 103,0 2 1,0-2 172,0 0 1,0 1 241,0 1 1,0 0-298,-2 0 0,0-2 9,-2 2 0,2 1-131,-3 1 0,1-1 104,-2 1 1,-1 0-112,1 2 0,-3 2 36,-2 0 0,1 5-122,-1 0 1,1 4-126,-3-1 1,1 3 73,1 2 1,0 1-141,2 4 0,-2-1 86,3 0 0,0 1-15,4 2 0,-1-2 106,3 4 1,0-1 43,4 0 0,3-2-200,3-3 0,3-6 82,4-3 1,0-3 49,3-1 1,0-3-42,-1-4 1,1-5-20,-1-4 1,2-1 54,-2-3 1,-4-2 42,0-5 1,-2 2-73,-1-1 0,0-1 201,-4 3 1,-2-1-47,1 5 0,-4 0-79,1 3 0,-1-1-110,-1 0 1,-3 5-179,-1 2 1,-2 1-50,0 1 0,-1-1 115,1 3 1,-1 0-144,-2 2 1,2 0 374,-1 0 0,-5 0 0,-1 0 0</inkml:trace>
  <inkml:trace contextRef="#ctx0" brushRef="#br0" timeOffset="38247">6629 777 7832,'6'-3'-121,"-2"2"0,1-2 403,-3 0 243,3 0 1,-2-4-212,1 1 0,-1 0-91,-3-1 0,0 3 64,0 0 0,0-1-77,0-1 0,-3 2-109,-1-1 1,-2 3 80,0-2 1,-1 3-300,-2-2 0,2 3-49,-2 0 0,0 0-53,1 3 1,-3 0 95,2 4 0,0 0-26,0 1 1,2 2 97,-1 3 1,1 1-2,3 1 1,-1 1 191,3 3 0,0 0-37,2 1 1,1 1 26,1 0 1,3 3-106,4-3 1,4 2-33,0-4 0,2-2-165,0-6 0,-1-2 67,4-5 1,-2-2-36,1-4 0,1-3 51,-3-6 0,0 0-38,-2-6 1,-3 0 120,-2-3 1,-1 1 146,-3 0 0,-1 0-238,-3 2 0,0 0-50,0 2 1,-3 0-66,-1 5 1,-5-2 102,-2 4 0,-1-3-268,-3 2 0,0 3 84,-2 2 1,2 2 132,-2 0 1,3 1-80,-1 1 239,1 0 0,2 3 0,-1 1 0</inkml:trace>
  <inkml:trace contextRef="#ctx0" brushRef="#br0" timeOffset="38589">6720 757 7866,'-4'0'71,"-2"0"1,5 0 149,-3 0 1,2 0-287,-3 0 1,3 1 55,-2 1 1,0 3-82,-3 3 1,0 1-50,-2 4 1,2 1-184,-4 5 0,2 1-59,-1 1 0,-1 2-60,-2 3 441,3-1 0,-2 1 0,2 0 0</inkml:trace>
  <inkml:trace contextRef="#ctx0" brushRef="#br0" timeOffset="39071">6514 731 7796,'0'-4'-250,"0"-1"278,0 4 0,0-1 125,-2 4 1,-1 2-265,-2 5 0,-2 3 95,0 3 0,-1 5-355,-1-1 0,0 4 371,-2 1 0,-4 4 0,2 1 0</inkml:trace>
  <inkml:trace contextRef="#ctx0" brushRef="#br0" timeOffset="40440">7020 129 6778,'0'-4'409,"0"-1"0,1 3-229,1-2 0,-1 2 16,1-3 1,-1 1 66,1-2 1,-1 2-83,1-1 1,0 3 424,0-2-376,-1 2 1,1 0-198,-2 4 1,0 3 19,0 3 0,0 5-125,0 4 0,0 2-93,0 0 0,0 3-339,0 2 0,0 3-968,0 0 1472,0 4 0,0-2 0,0 3 0</inkml:trace>
  <inkml:trace contextRef="#ctx0" brushRef="#br0" timeOffset="41641">6911 763 8014,'-3'0'281,"0"0"138,3 3-148,0-3-97,0 3 1,3-3-62,1 0 0,1 0-35,2-3 0,-1 2-145,1-3 1,1-1-36,1-1 1,-1 0 70,-1-1 1,-1 1-80,1-1 0,-1-1 89,0-1 0,1-2-155,-1 0 0,0 1 44,-2 0 1,1 2 22,-3-1 1,1 2 26,-3 1-16,0 2 147,0 1 1,-3 7-96,1 2 1,-3 1 100,1 4 1,-1 2-84,1 2 1,-2 2 18,2-2 1,1 2-4,1-2 1,-1 3-205,1 2 0,0-1 96,2 2 0,0-1 49,0 0 0,0-1 94,0 0 1,0-2-84,0 0 0,0-3 118,0-1 0,0-1-170,0-1 264,0-2-179,0 1 1,0-6 149,0 0-108,-3-2 0,-1 0 14,-2-2 0,2 0 99,-1 0 1,2 0-117,-2-2 1,0 1 214,0-1 0,0 0-112,-2 0 0,1 1 220,-1-1 1,1 1 180,0-1 183,-1 1-454,1-2 0,2 3 185,-1 0 52,4 0-275,-2 0 0,4 0 5,1 0 0,-1 0-14,4 0 0,-1 0-294,2 0 0,1 0 96,2 0 0,-1 0-253,2 0 0,1-1-76,2-1 1,-2 2-230,-1-2 1,0-1 340,1 1 0,0-1 21,-2 1 1,2 1-1779,-3-1 1974,4 1 0,-2 1 0,2 0 0</inkml:trace>
  <inkml:trace contextRef="#ctx0" brushRef="#br0" timeOffset="42316">7097 783 7899,'0'-4'-291,"0"0"382,-3 2 253,3-4 87,-3 3-408,3-4 1,0 1 103,3 0 0,-2 1-99,3 1 1,-2 0 11,3-3 1,-1 1-113,2 0 0,1-3 10,-1 0 0,1-1 70,-1 1 0,0-1-13,1 1 0,-3-2 52,0 3 0,-2-1-30,3 3 0,-4-1 28,1 1 75,-1 0-41,-1 2 1,-1 2 9,-1 4 0,-1 2-94,-1 5 1,-2 1 55,2 3 1,-1 2-43,1 2 0,-1 2 34,3 0 1,-3-2-114,3 0 0,0 0 101,2 3 1,0-2-259,0-1 1,0 1 32,0-3 1,0 1 44,0-1 0,2-4-4,0 2 1,3-4 74,-3-1 0,1 0-70,-1 0 0,-1 0 57,1 0 0,1-3 23,-1-1 0,0 1-98,-2 1 204,0 1-126,0-1 60,-3 0 0,2-1 85,-4-1 1,3-3-162,-2 1 182,0 2 0,-3-3-66,1 1 1,-1-1 156,1 1 1,2-1-49,-1 1 1,3-1 829,-2-1-234,0 0 18,0 0-198,-2 0-317,6 0 1,-2 0 59,4 0 0,-1 0 142,3 0-452,1 0 0,1 0 42,0 0 0,2 0-21,0 0 1,-1 0-63,2 0 1,-2 0-214,-1 0 0,3 0-494,-1 0 0,1 0 373,-3 0 1,3 0 404,0 0 0,-1 6 0,-1 1 0</inkml:trace>
  <inkml:trace contextRef="#ctx0" brushRef="#br0" timeOffset="42924">7323 737 7862,'3'-3'-213,"2"2"271,-3-3 1,3 2 52,-3-3 0,1 3 274,-1-2-160,-2 0 0,3-3-13,-3 1 1,2 1 18,1 1 1,-1 0-60,-2-3 0,0 1-126,0 0 1,-1 0 40,-1 2 0,0-1 85,-2 3 0,0-3-183,-3 3 0,1 0 52,0 2 0,-2 1-191,0 1 0,0 1 59,-3 4 0,1 2-16,-3 2 0,0 2 90,0 2 0,3-1 60,-1 3 1,3 2 116,-1 3 0,1 2-103,1-1 1,2 2 91,5 1 0,3 2-50,2 0 0,3-1-229,3-1 1,4-5 148,2-2 0,2-7-142,3-1 0,-3-6 50,3-3 1,-4-3-146,-1-3 0,-4-4-27,0-7 0,-1 1 103,-3-3 0,-1-1 272,-1-4 1,-4 2-160,-1-1 0,1 1 128,-1 1 1,1 0-70,-3 2 1,-3 2-48,-2 2 0,-1-2-126,-2 0 0,0 2-317,-3 2 1,0 3 160,-2 0 0,-1-1-43,-1 3 1,-3-1-26,3 5 0,-2 0 367,0 2 0,-2 2 0,0 2 0</inkml:trace>
  <inkml:trace contextRef="#ctx0" brushRef="#br0" timeOffset="43233">7355 732 7862,'-7'3'-379,"4"0"495,-3 4 1,2 2 225,-2 2 1,-1 1-289,-2 3 0,1 2-247,-2 5 1,-1 1-101,-2 2 1,3 4 130,-1 1 0,1-2 162,-1 0 0,-1-2 0,2 0 0</inkml:trace>
  <inkml:trace contextRef="#ctx0" brushRef="#br0" timeOffset="44501">7746 84 7860,'0'-4'-363,"0"2"1,0 1 70,0-1 497,0 1 0,-1-2-2,-1 3 0,1 4-19,-1 2 1,1 1-196,-1 4 0,1 2 76,-1 2 1,-1 3-277,1-1 0,0 2 99,2 2 1,0-1-400,0 2 1,0 0 510,0 2 0,0 1 0,0 1 0</inkml:trace>
  <inkml:trace contextRef="#ctx0" brushRef="#br0" timeOffset="45752">7618 713 7859,'-4'0'74,"2"2"52,-2-1 1,4 3 433,-2-2-53,-2-1-292,3 4 157,-2-4-178,3 5 23,0-6 1,1 3-229,1-6 0,2 2 34,2-3 1,-2-3-28,1-1 1,-1-3-26,2 2 0,1-2-61,-1 0 0,0 1-73,-2 0 0,2 0 118,-2-1 1,1 0-102,0 2 1,-2 1 75,-1 1 0,-1 1 15,1-1-3,-1 4 51,-1 0 7,0 9 0,-2-1 16,-1 5 0,1 2 68,0 3 0,0-1-80,-2 3 0,2 0-144,0 2 0,2 1 94,0-1 1,0 1-174,0 1 1,0-1 53,0 1 0,0-1-3,0-3 1,0 1 47,0-3 0,0-1 26,0-3 1,0 0 120,2-2 0,-1 0-131,1-1 0,-1-3 260,-1 2-155,0-2 1,-1 1 36,-1 1 0,1-4-62,-4-1 1,3 1 73,-2-1 0,2 3-31,-2-3-9,-1 0 0,-1-2 162,-1 0 0,1 2-55,0 0 0,-1 0 90,1-2 0,2 0-85,-1 0 1,1 0 164,-2 0 0,1 0 203,1 0 22,3 0-94,-2 0-211,3 0 0,0-1 24,0-1 1,3 2-61,1-2 0,0 0-192,3 0 0,-2 1 84,3-1 0,-1-1-198,0 1 0,-1 0 71,0 2 0,1-1-316,-1-1 0,1 1-9,-1-1 0,1 1-147,-1-1 1,-2 1-33,0-1 1,1 1 170,1 1 0,1-2 397,-1 0 0,0-3 0,1 1 0</inkml:trace>
  <inkml:trace contextRef="#ctx0" brushRef="#br0" timeOffset="46419">7778 706 7823,'-9'-3'2,"2"3"26,-3-6 159,4 5 0,-1-4 309,1 3-25,3-3-85,0 1 1,3-2-130,0 0 1,3-1 21,1 1 0,4-1-51,0-2 1,4 2-119,-2-2 0,2 2 43,1-2 1,0 4-143,0-1 1,0 1 1,0 1 0,-1 1-205,1 3 1,-2 1-105,0 1 0,-4 2 139,2 5 1,-3 4-36,-1 4 1,-2 1 31,-3 2 1,2 1-213,0 0 0,-1 1 39,-3-3 1,1 1 134,-4 1 1,1 0-10,-2 3 0,-1-4-12,1 2 1,-3-2 151,-2-1 1,-1 0-92,-1 0 0,0 0 144,0-2 0,1-4-85,1-5 0,0-1 405,3-3 0,0-3-158,3-5 0,0-3-56,3-6 0,0-2-52,2 0 0,1-3 11,1 1 0,-1 2 177,4 0 1,-1 0-129,2 2 0,1-1 314,-1 6 0,1-1-155,-1 3 1,0 0 62,1 2 1,-1 1 9,1 3 0,1 1 83,1 1 1,0 1-194,0 4 0,-2 1-154,1 1 0,-1 0-131,0 0 1,1-1 68,-2 2 1,2-2-770,-4 1 615,2-2 1,0-1-526,1 1-225,-4-4 152,3 3 1,-5-5-1124,4 1 1119,-4-2 750,5-2 0,-5-2 0,1-2 0</inkml:trace>
  <inkml:trace contextRef="#ctx0" brushRef="#br0" timeOffset="46861">8054 770 7885,'3'-3'83,"0"-3"0,-1 5 175,0-4 1,1 1 83,-1-2 1,0-1-128,2 1 0,-2-3 131,3 1 0,-4-4-81,1 2 0,1-3-150,-1 1 1,0 1 56,-2 0 0,0 1-108,0 0 0,-3-2-72,-1 4 0,-2 1-60,-3 3 1,1 0-144,-2 0 1,-1 1 130,-2 3 1,0 1-104,0 1 0,3 5 96,-1 3 0,0 3-90,-1 2 0,2 1 114,1 4 0,0 2 63,0 1 0,3 0 87,2 1 0,2-1-82,0 3 1,1-1 235,1-2 0,4 1-65,2-2 0,1-1-199,4-4 1,0 0 82,2-4 1,-1-3-273,1-5 0,2-3 64,0-4 0,1-3 25,-1-3 1,-2-4 7,2-3 1,-2-3 39,-2 1 1,0-3 21,-5 0 0,1 0-31,-5 3 1,0 1-147,-2 1 0,0-1 106,0 1 1,-5 3-267,-1 1 0,-5 3-52,-2 0 0,0-2-50,-2 2 0,-1-1 492,1 3 0,0 2 0,0-2 0,-2 3 0</inkml:trace>
  <inkml:trace contextRef="#ctx0" brushRef="#br0" timeOffset="47185">8092 603 7859,'-3'0'0,"-3"0"0,2 0 33,-2 2 0,0 2 179,2 2 1,-2 4 61,2 3 1,-2 4-123,-3 4 1,2 0-125,-2 2 1,2 1-43,1 1 0,-1 1-243,-2 0 1,4-1-552,-1-2 0,2-1 808,-1-3 0,-3 3 0,1 1 0</inkml:trace>
  <inkml:trace contextRef="#ctx0" brushRef="#br0" timeOffset="48460">8418 103 7890,'-2'15'0,"0"0"0,0 1-491,2-1 1,0-1 300,0 3 1,-2 0-76,0 3 0,0-3 265,2 0 0,0 0 0,0 2 0</inkml:trace>
  <inkml:trace contextRef="#ctx0" brushRef="#br0" timeOffset="49679">8279 692 7626,'0'4'-608,"0"-1"1151,-3 0-6,3-3-348,-3 3 0,4-3-18,1 0 0,-1-1-22,3-1 0,0-1-161,0-4 0,2 1 72,-2-1 0,2-2-51,0-1 1,3 0 23,-1-1 0,1 0-164,-3-2 1,1 3-27,-1-1 0,1 0 74,-1-2 1,0 3-41,1-1 0,-3 3-6,0 0 13,-2 1 104,1 3 0,-4 2 1,-1 4 1,0 2 21,-2 5 0,0 1 11,-3 3 1,2 0-116,1 2 1,-1 2 77,2 5 0,-1-2-207,2 4 1,0-1 66,2 3 0,0-1-101,0-2 0,0 2 70,0-4 1,1 0 107,1-4 0,-2-2 30,3-5 1,-1 0 346,1-4 54,-1 1-323,-2-4 1,0 1 189,0-2-154,0-1-31,-3 1-23,-1-2 1,-1 1-14,0 1 0,0-1-5,0 1 0,2-1 3,-2-1 1,1 2 100,-2 0 1,-1 1-88,1-1 0,0-1 281,-1 1 1,3-1 127,0-1 321,-1 2-176,-1-1 29,2 2-280,1-3-110,3 0 1,1 0-13,1 0 1,2 0 27,2 0 0,1 0-347,-1 0 0,3 0 110,-1 0 0,3-1-438,-3-1 1,4 1-3,-1-1 0,-2 1-212,-1-1 0,2 1-779,-2-1 1448,1 1 0,0-2 0,1 0 0</inkml:trace>
  <inkml:trace contextRef="#ctx0" brushRef="#br0" timeOffset="50410">8464 642 7959,'-6'3'0,"-1"-2"148,1 1 0,0-2 789,-1 0-14,1 0-359,-1 0-341,4 0 0,0 0 13,3-2 1,0 0-94,0-2 0,3 0 93,1 0 1,3-2-289,1 2 1,-1-1 55,2 1 0,0-2-208,0 2 0,1 0-193,-1 0 1,2 2 200,-3-2 1,1 2-108,0 0 1,-2 1 95,2 1 1,-2 0 127,-1 0 1,-2 0-150,1 0 116,-4 3 0,2 1-1,-3 2 1,0 1 6,0-1 0,-3 2-15,-1 1 1,-2 2 12,0-3 1,-1 4 108,1-2 1,-3 2-92,1-2 1,-3 3 325,3-3 0,-1 0-114,3 1 1,-2-1 9,1 1 0,0-4 100,5-3-71,-3-3-144,4 2 1,1-3-72,5-3 1,0 2 6,2-3 0,0-1 78,1-1 1,0 0-131,3 2 1,-3-1 43,0 3 0,2 0-35,-2 2 0,3 0 57,-3 0 1,1 0 69,-3 0 0,2 3-31,-1 1 0,0 2 1,-5 3 1,0-2 181,-2 2 1,0 1-119,0 0 1,-1 2 153,-1-2 1,-4 2-104,-2-1 1,-3 1 73,3-2 0,-2 0-104,2-1 0,0-2 25,-3 1 1,1 0-235,0-2 0,0 0 134,1-2 1,2 1-421,-2-3 0,0 0 172,1-2 0,-1 0-233,3-3 0,0 0 145,2-4 0,-1 1-65,3 0 0,-1-1-171,3 1 555,0-1 0,6-2 0,1-1 0</inkml:trace>
  <inkml:trace contextRef="#ctx0" brushRef="#br0" timeOffset="50888">8670 706 7947,'0'-6'-7,"2"-1"1,-1 0 125,1-1 0,-1 1 94,-1-2 1,1 1 92,1 0 1,-1 0 149,1 0-202,-2-2 0,0 3-87,0-2 0,0 2-128,-2 1 1,0 2 29,-2 2 0,0 1 112,-3 1 0,-1 0-284,-1 0 1,-2 2 83,3 2 1,-4 1-191,2 6 1,-2 2 116,-1 4 0,2 3 27,0 1 0,4-1 110,-2 1 1,3 2 144,1 1 0,2-2-181,3-1 0,1-1 30,1-1 1,3 2-200,6-2 0,0-2 134,6-6 1,1-2-154,1-5 0,0-2 58,0-4 1,1-5-152,-1-3 1,-1-5-47,-1-2 1,1-4 134,-6 0 1,0-3 407,-6 3 1,0-3-141,-2 3 1,1-3-10,-3 3 0,0-1-81,-4 3 0,-2 0-18,-2 0 0,-2 2 44,0 2 0,0 5-245,-3 1 0,-1 3-11,-3 1 1,-3 3-94,1 2 1,-1 0-235,1 2 1,-1 3 561,3 3 0,-6 5 0,1 4 0</inkml:trace>
  <inkml:trace contextRef="#ctx0" brushRef="#br0" timeOffset="51180">8720 648 7872,'-2'5'-145,"0"-1"0,-1 0 94,1 3 1,-2 0 440,-2 1 1,-1 2-73,1 3 0,-3 1-369,-2 1 1,-1 2 68,-1 4 0,-2 1-143,0 2 1,0 0-1269,2-3 1393,3 4 0,-5 0 0,2 4 0</inkml:trace>
  <inkml:trace contextRef="#ctx0" brushRef="#br0" timeOffset="52439">9085 109 7881,'0'-7'-56,"0"1"243,0-1 28,0 4 1,0 1-157,0 4 0,0 2 110,0 5 1,-2 1-142,0 2 1,0 3 89,2 0 0,-1 5-356,-1 0 1,1 0 62,-1 0 0,2 1-85,0 0 1,0 3 77,0 0 182,0 1 0,-3 1 0,-1-1 0</inkml:trace>
  <inkml:trace contextRef="#ctx0" brushRef="#br0" timeOffset="53680">8939 693 7867,'-4'0'-1178,"-1"0"1379,1 0 1,0 2-9,0 1 1,1-1 276,-1-2-119,3 0 58,-5 0-123,5 0-2,-4 0-46,4 3 92,-2-3-198,3 3 193,0-3-179,0 0-83,3 0 0,0 0-130,4 0 1,-1-2-28,1 0 1,-1-3 100,1 1 0,-1-2-74,0-1 0,1 1 58,-1 0 0,1-1-57,-1 1 1,-2-3 71,1 1 0,-2-1-34,1 3 1,1-1-61,-2 1 42,2 0 0,-5 1 60,2 1-26,-1 3 1,-1-2 20,0 6 1,0-2-20,0 3 0,-2 3-145,0 1 0,0 4 86,2-2 1,0 2-90,0 1 1,0 2 60,0 0 1,-2 3-131,-1-1 1,1-1 135,2 2 0,0-2-13,0 1 1,0 1 145,0-3 0,-2 0-81,0-2 1,0-1 106,2-2 0,-2 0-62,0-4 0,-1 1 82,3-1 1,0-2-125,-2-2 61,1-2-147,-5 0 1,5 0 68,-4 0 0,3 0 52,-2 0-29,0 0 0,-3 0 294,1 0-233,0 0 0,-1 0 498,1 0-53,-1 0-276,1 0 0,2 0 275,-1 0-90,4 0 196,-2 0-144,3 0-30,3 0 1,0 0-83,4 0 1,0 0-333,2 0 1,-2 0 109,1 0 0,1 0-226,0 0 0,2 0-142,-3 0 1,1 0 201,-3-2 1,3 1-557,-1-1 1,0 0 283,-4 0 1,2 1-734,-2-1 0,2 2 1068,1 0 0,-1 0 0,0 0 0</inkml:trace>
  <inkml:trace contextRef="#ctx0" brushRef="#br0" timeOffset="54099">9074 705 7947,'-3'-6'146,"2"-1"-9,-2 1 0,3-1 5,0 1 0,0 2 207,0 0 1,0 1 136,0-1-205,0 3-377,0-2 153,0 9 0,0-2-124,0 4 0,0 2 107,0 1 0,0-1-126,0 1 1,0-3 23,-3 3 0,3 0 46,-2 1 1,1-1 79,1 0 0,-2-3-62,0 0 1,-1 2 191,3-2 0,0 1-93,0-3 1,0 0-48,0 1 1,0-3 89,0 0-177,0-2 93,0 4 1,1-6-6,1 2 0,2-1-142,2-1 1,-2-2 120,1 0 1,-1-2-198,2 1 1,1-2 106,-1 1 1,1 1-364,-1-2 0,1 4 15,-1-1 1,-2 0-129,1 0 1,-3 1 50,2-1 0,-2 2-332,2 0 813,-2 2 0,3 2 0,-1 2 0</inkml:trace>
  <inkml:trace contextRef="#ctx0" brushRef="#br0" timeOffset="54338">9170 604 7947,'-1'-7'-548,"-1"1"850,-2-1 1311,-2 1-1143,0 2 1,1 6-161,1 5 1,0 4-219,0-1 1,1 5 85,1 2 1,0 5-105,-2 1 0,2 1 89,-3 0 0,4 1-438,-1-2 0,1 2-44,1-2 0,0 1-319,0-2 0,0-1-349,0-2 1,3-2 986,1-2 0,2 1 0,0 1 0</inkml:trace>
  <inkml:trace contextRef="#ctx0" brushRef="#br0" timeOffset="54932">9271 673 7844,'0'-6'-561,"0"2"468,0-2 0,0 3 1210,0-4-706,0 1 0,0 0-23,0-1 1,0 1 160,0-1-27,0 1-296,0 0 1,0 0 221,-2 2-451,1 1 0,-5 3 99,2 0 0,-1 5-402,1 1 1,-4 6 167,1 0 1,0 4-188,0 3 0,1 0 51,-1 1 1,1 1 94,0 0 0,2 2-76,2-2 0,1 1 79,1 2 0,4-2-55,2-3 1,3-3 78,4-1 0,0-4 211,0-2 1,-1-5-5,-1-2 0,1-5-115,-2-3 1,2-4 32,-1-5 0,-2-1 19,-3-1 0,-2-2 181,1 2 1,-2-1-43,2-1 0,-3 1 191,-2 1 1,0 2-119,0-2 1,0 1-306,0-1 0,0 1-59,-2 3 1,-2 3-102,-2 2 0,-2 1-32,0 0 0,0 4-326,-3 0 0,3 3 619,-3 0 0,0 5 0,-1 3 0</inkml:trace>
  <inkml:trace contextRef="#ctx0" brushRef="#br0" timeOffset="55223">9331 635 7850,'0'-4'-16,"-3"1"1,2 3 122,-3 0 0,2 4 224,-3 2 0,1 6-71,-2 5 1,-1 3-344,1 4 1,-1 0-64,-2 6 1,1 0-91,-2 2 1,2-1-85,-1-1 0,2-1 320,1-4 0,-1 1 0,1 0 0</inkml:trace>
  <inkml:trace contextRef="#ctx0" brushRef="#br0" timeOffset="56674">9755 57 7528,'0'5'178,"0"-1"1,0 0-77,0 3 0,0 2 125,0 2 1,-3 3-412,1 4 0,-3 0 147,1 1 0,0 3-385,0-1 0,2 3 239,-2-3 0,2 0 183,0-4 0,-1 1 0,-1-1 0</inkml:trace>
  <inkml:trace contextRef="#ctx0" brushRef="#br0" timeOffset="57808">9592 706 7566,'-3'-3'208,"0"3"1,3-4 127,0 2-58,0 1-203,0-2 0,0 3-164,3 0-8,0 0 0,4 0 71,-1-3 0,0 0-100,1-4 0,-1 1 55,1 0 0,-1-1-64,0-2 1,1 1 72,-1-3 0,1 1-14,-1 0 1,1-2 41,-1 4 1,-2-1-1,-2 3 1,-2-1 145,0 1-168,0 2 217,0 2 0,-2 4-101,-3 3 1,0 1-1,1 3 0,-2 1-31,2 5 1,0 0-70,0 2 0,1 0 16,-2 2 0,0 0-2,3 1 1,0-1-83,2 0 0,0 0 97,0 1 0,0-4-53,0-1 0,0-2 25,0-3 0,0 0 62,0-4 0,1 0-80,1-2 101,-1 2-65,1-6 10,-2 6 47,0-5-41,-2 5 0,-1-5 15,-1 3 1,-2-2-14,2 0 1,0-1 232,0 1-184,-1-1 0,-1 3 533,0-2-301,-1-1 1,1 1-30,-1-2 1,3 0 52,0 0 0,2 0 124,-3 0 40,4 0-79,-2 0 207,3 0 165,0 0-504,3 0-213,1 0 1,2 0 78,0 0 1,1 0-110,-1 0 0,3 0-233,-1 0 1,1 0 118,-3 0 1,3 0-490,-1 0 1,3-2 280,-2 0 1,2 0-687,0 2 0,0 0 996,0 0 0,4 3 0,-2 0 0</inkml:trace>
  <inkml:trace contextRef="#ctx0" brushRef="#br0" timeOffset="58767">9895 578 6530,'0'-4'1749,"0"1"-1476,0 3 1,0 0 221,0-2-380,0 1 8,0-2 0,0 2 51,0-1 41,-3 1-217,2-1 218,-5 2-217,3 0 1,-4 0 46,1 0 1,2 2 41,-1 0 1,1 2 5,-2-2 0,-1 3-12,1 0 1,-3-2 1,1 1 1,-1 1-26,3 1 0,-1-2-3,1 1 1,0-2-29,-1 2 0,1-1-9,-1-1-171,4 2 165,-3-2-148,5 4 0,-1-3 91,2 0 1,0-2-83,0 3 0,0-3 28,0 2 0,0-2-57,0 2 64,0 1 1,0 1-7,2 0 1,-1-1 79,1-1 0,-1-2-50,-1 2 1,0-1 22,0 1 0,1-2-12,1 2 1,-1-2-10,1 3 1,-2-3-56,0 2 0,0-2 107,0 3 0,0-3-85,0 2-114,0-3 100,0 2-113,3-3 163,-2 0 1,2 0-252,0 0 226,-3-3 0,6 0-12,-2-4 1,0 1-70,0 0 1,0 1 70,3 1 0,-1 0 98,1-3 1,-1 2-97,1 0 0,-1 0 163,0 3 1,1-2-93,-1 2 1,1 0 149,-1 2 1,-2 3 18,1 1 1,-3 1 8,2 2 1,-3 1-86,2 1 0,-1 2 93,1 0 0,-1 1 165,-2 1 1,-3 0-66,-1 0 0,-1 0 104,0-1 0,-3 0-43,2-1 1,-2 1 3,2-1 1,-3-2-131,1 0 1,-3-2-159,2-1 0,-1 0-82,1-2 1,-2 1 92,3-3 0,-1 0-578,3-4 1,0 0 278,-1-2 1,3-2-387,0-3 1,2 0 240,0 0 0,2 2-432,2-1 1,0 0 19,2-1 806,0 2 0,5-2 0,1 2 0</inkml:trace>
  <inkml:trace contextRef="#ctx0" brushRef="#br0" timeOffset="59251">9964 660 7797,'0'-6'0,"0"2"-114,0-1 0,0 1 78,0-2 1,0-1 1137,0 1-680,0-1 0,0 1-80,0 0 0,0-1-103,0 1 0,-2 1 8,0 1 1,-2 2-128,2-2 1,-3 2-130,0 0 0,0 1-127,-2 1 0,-1 0 102,-1 0 1,0 3-38,3 2 0,-1 3 9,-2 3 0,2 2-228,-1 2 0,1 0 106,0 4 0,1-1 0,2 3 0,-1 1 296,3-1 0,0 3-109,2-3 1,1 1-180,1-3 1,1 0 96,4-2 0,2-2 51,2-5 1,1 0 5,1-4 0,0-2-254,2-2 0,-1-7 56,4-1 1,-4-5-80,4-2 0,-4-1 107,1-3 0,-5 2 226,-1-2 0,-2 2 186,0-2 1,-4 1-124,-1-2 0,-1 3-65,-1 2 1,-1-2-39,-4 0 1,0 0-113,-5 2 1,-3 3-21,-2 2 0,-3 1-112,1 0 0,1 1 69,1 2 1,2 1 89,0 1 1,1 2 90,1 0 0,-1 2 0,2 5 0</inkml:trace>
  <inkml:trace contextRef="#ctx0" brushRef="#br0" timeOffset="59617">9992 622 7803,'-4'0'-146,"-1"3"1,1-2 684,-2 3 1,-1 3-154,1 4 0,-1 2-404,1 2 0,-3 2 59,1 4 0,-3 2-171,3 0 1,-3 2-137,2-2 1,1 2-508,1-2 773,1 2 0,0-2 0,-1 3 0</inkml:trace>
  <inkml:trace contextRef="#ctx0" brushRef="#br0" timeOffset="62219">10472 39 7451,'-3'0'591,"0"0"1,3 4-396,0 2 0,0 3-83,0 4 1,-2 1 89,-1 1 0,1 1-437,2 3 1,-2 1-29,0-1 0,0 0-253,2 0 0,0 0 515,0-2 0,-3 1 0,-1-1 0</inkml:trace>
  <inkml:trace contextRef="#ctx0" brushRef="#br0" timeOffset="63420">10311 641 7941,'-4'0'-52,"-1"0"387,4 0 414,-5 3-386,5-2 53,-1 1-111,2-2 141,0 0-330,2 0 1,2 0-183,2 0 0,1 0-62,-1 0 0,1-2-37,-1-3 1,3 0-48,-1-2 0,1 0 93,-3-1 0,3 0-12,-1 0 0,1 0 57,-3-1 1,0 2-85,-2-1 1,1 1 23,-3 0 1,3 1 136,-3-1-69,0 4 121,-2 0 1,-2 7 3,0 2 0,-3 2-89,0 5 0,0-1 49,1 5 1,-2 1-26,2 3 1,-1 0 63,1 2 0,-1 1-52,3 1 0,0 0-209,2 0 1,0-4 129,0 0 1,0-1 51,0-5 0,-3-3 354,1-1-242,0-3-1,2-2-88,-3-3 35,3-3 1,-5-1 55,2-1-65,-2 2 0,2-5-25,-4 2 0,3 1-18,0 2 1,0 0 73,-3-3 0,1 3-49,-1-2 0,1 1 241,0 1 1,-1 0-71,1 0 0,1 0 210,1 0-205,3 0 333,-5 0-69,5 0-131,-2 3 1,6-3-95,2 3 1,0-3-49,2 0 0,1 0-230,1 0 0,2 0 57,0 0 0,1 0-69,1-3 0,-1 3 61,-1-2 1,1 1-519,-2 1 0,2 0-71,-1 0 0,0 0-324,-2 0 1,1 1 916,-1 1 0,2 4 0,-1 4 0</inkml:trace>
  <inkml:trace contextRef="#ctx0" brushRef="#br0" timeOffset="63987">10580 596 7963,'0'-3'163,"0"-3"0,0 4 210,0-2 1,0 2-137,0-2 0,0 2 94,0-3 1,-2 3-28,0-2 0,-1 2 232,1 0-212,1-1-269,-5 2 1,3-2-107,-3 3 0,-1 1 88,1 1 0,-1 2-281,1 5 1,-1 1 139,1 3 1,0 3-197,-1 3 1,1 1 111,-1 4 0,1 0-2,0 4 1,-1-2 88,1 2 0,2-2 57,2 0 1,1-1 178,1-2 1,1-2-68,1-6 1,2-3-190,2-5 0,1-4 110,2-1 0,-1-2-202,2-2 0,-1-3 74,2-4 1,-3-2 108,3 0 1,-3-1 16,0-1 0,-1 0-1,0 0 1,-3 3 305,0-1 1,-2 1-150,0-1 1,-1 2 205,-1 3 0,-1 0-113,-1 2 0,-2-1 13,-2 2 1,-1 2-45,-2 3 1,1 2-333,-2 2 1,1 3-21,-2 2 1,3 1 122,0 1 1,2 0-511,1 0 1,0 0 236,3-1 0,0-2-1519,2-1 899,0 1 917,3-6 0,3 5 0,4-6 0</inkml:trace>
  <inkml:trace contextRef="#ctx0" brushRef="#br0" timeOffset="64471">10708 609 7812,'0'-6'-1,"-2"2"1,1-2 291,-1 2-56,1-2 0,1 0 8,0-1 0,-2 3-78,0 0 1,-1 2-110,1-3 1,0 4 5,-2-1 1,0 1 78,-3 1 0,1 1-310,0 1 1,-3 4 85,0 5 1,-1 4-14,1 2 1,-2 2-2,0 3 0,2 1 81,0 2 0,3 1 12,2 0 1,1-1 9,3 1 0,3-3-179,4 1 1,2-5 118,4 0 0,3-6 43,1-1 1,-1-4 0,1-1 0,-3-4-198,1-6 1,1-1 12,-1-4 0,-3-3 14,-3-4 1,-2 1 148,-1-3 0,0-1 124,-2-1 1,1 2 74,-3 0 0,0 2-60,-2-2 1,0 2-67,0-2 0,-3 3-16,-4-1 1,0 0-34,-3 2 0,-1-1-18,-2 3 0,0-1-138,-2 2 0,1 1-695,-1 5 859,-1 1 0,-1 0 0,-2 0 0</inkml:trace>
  <inkml:trace contextRef="#ctx0" brushRef="#br0" timeOffset="64762">10741 641 7832,'-3'6'0,"-2"1"0,2 0 24,-1 2 0,-1 0 140,-1 4 0,-1 3-256,-2 1 1,1 2 69,-2 3 1,-1 1 3,-2 2 1,0 1-86,0 0 0,1-1-388,2 1 491,-2-1 0,4 1 0,-1 0 0</inkml:trace>
  <inkml:trace contextRef="#ctx0" brushRef="#br0" timeOffset="65570">11234 1 7051,'0'6'57,"-2"0"1,1 4-115,-1 0 1,-1 6-112,1 3 0,-3 2-42,3 5 1,-2-4-201,2 3 410,0 0 0,-1 0 0,-1 1 0</inkml:trace>
  <inkml:trace contextRef="#ctx0" brushRef="#br0" timeOffset="66496">11016 660 7900,'-3'0'-588,"-1"0"917,2 0-135,1 0 379,-1 0-101,2 0 308,0 0-684,2-3 1,0-1-151,2-4 0,0 0 60,3-3 0,-1 0-16,1-1 0,1-1 54,1 0 1,-1 0-170,-1 0 0,-1 0-13,0 1 1,0-1 2,-2 0 1,1 3 3,-2 1 102,-1 5 207,-2 1 0,0 5-122,0 2 1,-3 3-28,-1 6 1,-2 2-9,-1 0 1,3 3 41,0-1 1,2 1-1,-2 2 1,1-1-143,-1 0 0,3 0-8,-1-2 0,1 0-97,1-2 0,0 3 110,0-4 1,0-1 33,0-5 1,0-1-68,0 0 1,0-1 43,0 1 0,1-2-282,1 0 191,-2 0 48,3-1 1,-3 0 56,0 0 16,0-2 1,0 3 76,-3-3 1,2 1-68,-3-1 1,2-1 175,-3 1 1,1 1-50,-2-1 0,1 0 84,1-2 0,0 0-28,-3 0 1,3 2 785,0 0-87,0 0 222,-3-2-205,1 0-227,2 0-327,1 0 1,4 0-106,1 0 0,0 0-137,2 0 1,0 0 117,3 0 1,1-2-361,1 0 1,1 0-99,-1 2 1,2-2-265,-3 0 0,3-3-538,0 3 0,-1 0 502,1 2 1,-3-2-1476,3 0 2035,0 0 0,-1-1 0,-1-1 0</inkml:trace>
  <inkml:trace contextRef="#ctx0" brushRef="#br0" timeOffset="66989">11210 545 7806,'-7'0'-137,"1"0"137,0 0 0,-1-2 711,1 0 1,-1-1-195,1 3 0,-1 0-111,1 0 1,2 0 287,-1 0 180,4 3-751,-2-2 0,4 2 110,1-3 0,2 0-224,2 0 1,1 0 78,2 0 1,1-1-201,3-1 1,-1 1 65,-2-1 0,2 1-306,-1 1 0,-1 0 119,1 0 1,-1 0-48,0 0 0,0 0-70,-4 0 0,1 1 76,-1 1 0,0 2 53,-2 2 0,1 1 65,-3-1 0,0 3 194,-2 2 0,-1-1-110,-1 1 1,-1 1 167,-4 3 0,1 3-15,0-3 0,-3 4 10,0 1 0,1-2-30,1-1 0,-1 0 91,-1 3 1,1 0-219,1 0 0,1-2 97,0-3 0,2-3-452,2 0 1,1-3-68,1-1-203,0-3 1,1-2-35,1-3 725,2-3 0,2-4 0,0-3 0</inkml:trace>
  <inkml:trace contextRef="#ctx0" brushRef="#br0" timeOffset="67213">11196 751 7806,'-6'-3'572,"2"2"1,1-2-206,3 1 1,0 0-148,0-2 1,3 1-201,1-2 1,3 0 87,1 0 0,0 2-415,3-2 0,-3 4-94,0-1 0,1 1-310,0 1 0,-1 1 711,-1 1 0,2 2 0,1 2 0</inkml:trace>
  <inkml:trace contextRef="#ctx0" brushRef="#br1" timeOffset="77059">11453 576 9298,'0'-4'1505,"3"1"-1274,-2 1 0,2 0 223,-3-2-271,0 2 0,0-1 43,0 1 1,-1 1-238,-1-1 1,1 1-58,-4 1-73,1 0 0,-2 0-78,-1 0 0,-1 3 120,-1 1 1,-2 3-18,0 1 0,1 3 69,-1 4 0,1 2-248,-3 4 1,2 2 78,0 3 1,4 0 67,1 2 1,0 1 10,4 3 1,0-5-16,2-1 0,1-5 187,1 1 1,4-5-95,2-2 1,3-5 33,0-4 1,1-3-65,1-5 0,0-2 130,0-2 0,0-3-50,-1-2 0,-1-1 93,0-1 1,-3-2 35,3 0 1,-3-2 147,0 2 1,-3-1 82,0 2 1,-4 0-118,1-1 1,1 1-89,-1 2 0,0 1-6,-2 0 1,-2 3-468,-3-3 0,2 4 196,-2 0 1,0 1-227,-3 2 0,1-2-225,-2 0 1,1 1-1273,0 1 1854,1 0 0,-5-3 0,2 1 0</inkml:trace>
  <inkml:trace contextRef="#ctx0" brushRef="#br1" timeOffset="77661">11479 636 7970,'-6'0'92,"0"0"170,2 2 0,-1 0 175,3 2 0,-3 0-82,0 3 1,0 0-133,-2 2 1,1 0-99,-1 4 1,0 3 74,-1 1 0,0-1-645,-3 2 0,3-1 302,-3 2 0,2 0-576,-1 0 0,2 0 117,-1-2 0,2 1 602,1-3 0,-1 3 0,1-2 0</inkml:trace>
  <inkml:trace contextRef="#ctx0" brushRef="#br1" timeOffset="78835">11941 109 8009,'-4'22'0,"-1"-4"0,0 1 0,0-1 0,-2 1 0</inkml:trace>
  <inkml:trace contextRef="#ctx0" brushRef="#br1" timeOffset="80804">11818 660 8009,'-2'5'-430,"0"-1"107,0-3 550,-1 5 1,1-3 505,-2 4 0,3-3-573,-1 0 1,0-1 206,0 1-436,1-3 112,-2 5 0,4-5 11,1 1 1,0-1 79,2-1 0,0-3-107,3-2 0,-1 0-23,1-2 0,-1 0-102,0-1 0,-1 1-11,-1-2 1,0 1 110,3 0 0,-3 0-82,0 0 1,0 1 91,0 0 0,1 1-100,-3 0 78,3-1 0,-3 1 5,2 2 0,-3 1 11,1 0-2,-1 3 1,-1-2 49,0 4 0,-1-1-50,-1 3 1,2 1 17,-3 4 0,1-2-11,-1 2 0,-1 1-88,2 0 0,-2 2 84,2 1 1,-3 2-123,3 0 1,-1 3-9,1-1 1,1 1 21,-4-1 0,4 2-72,-1-2 0,0 2 53,0 2 1,1-4 102,-3 0 1,2 0-72,0-2 0,1-2 153,-2-3 0,3-2-92,-2 1 143,-2-2 1,3-1 40,-4-2-59,4-1 262,-5-3-260,3 0 0,-4 0 211,1 0 1,2-1-63,-1-1 1,1 0 84,-2-2 0,1 2-44,1-2 0,1 2-8,-2-3 0,0 3 103,3-2 16,0 2-233,2 0 0,0 1 221,0-1-253,0 1 0,3-2 50,1 3 0,2 0-252,0 0 0,3 0 65,-1-3 0,2 3-216,-2-2 0,-1 1 50,2 1 1,0-2-65,0 0 1,-1-1 55,-1 3 0,1 0 73,1-2 0,-1 1-339,-1-1 1,1 1 121,1 1 0,-1 0-1192,-1 0 1009,-1 0 0,1 0-1383,-1 0 1885,0-3 0,1 2 0,-1-1 0</inkml:trace>
  <inkml:trace contextRef="#ctx0" brushRef="#br1" timeOffset="81546">12121 609 8009,'3'-6'-10,"0"2"66,0-2 0,-2 5 308,1-3 0,1 1 172,-1-1-153,0 3 0,-2-3 101,0 2 367,0 1-544,0-2 1,-1 3-73,-1 0 0,1 0-91,-4 0 0,3 1-110,-2 1 0,0 1-195,-3 1 0,1 2 156,-1-2 1,0 0-71,-1 0 0,1 1-1,-2 4 0,0-2-145,0 1 0,0 0 37,0-2 1,0 3 41,-2-1 1,2 1 94,3-3 1,-1 3 0,1-1 0,2 1-226,-1-3 185,4 1 80,-2-1-36,6 0 1,0-2-5,4-2 1,-1 0-3,1 0 1,1-2 114,1 3 0,-1-3 0,-1 0 1,1 2 114,1 0 0,2 3-184,-3-3 1,1 2 23,0-2 0,-2 3-157,2 0 1,-2 1 96,-1 3 0,1-2-13,-1 1 1,-2 2 39,1-2 0,-3 3-160,2 0 1,-3-1 90,2 1 0,-3-1 30,0 0 1,0 3-18,0-3 1,-2 2 2,0-2 1,-3 2 164,1-4 1,-2 3-57,0-2 0,-1-1-154,1-1 0,-1-2 58,-2 0 0,1 0-15,-2-3 0,2 0 49,-1-2 1,0 0-5,0 0 0,1-5 216,1-2 1,2-3-76,0-1 0,3-2 192,2-2 1,0 2-70,0-2 1,0-1 16,2 1 0,2-1-54,2 1 1,1 2-21,-1-2 0,1 1-30,2 2 0,-1-1-102,2 0 0,-2 1-175,1 1 1,-2-1 74,-1 1 1,1 1-544,-1 0 0,0 0-62,-2-1 0,1-1-303,-3 1 0,3-1 387,-3-1 1,0 0 567,-2 1 0,3-1 0,0 0 0</inkml:trace>
  <inkml:trace contextRef="#ctx0" brushRef="#br1" timeOffset="82106">12255 692 8009,'6'-4'0,"-2"0"0,2 2 36,-2-3 1,0 2 219,0-1 0,0-2 2,0 2 0,-1-2-31,0-1 1,-3 0 47,2-1 0,1 1-18,-1-2 1,1 2-1,-3 1 1,0-1-77,0 1 1,-3 1-141,-2 1 1,0 1-73,-2-2 0,-1 2 174,-1 3 1,-2 0-523,0 0 0,-2 4 176,-2 2 1,2 2-6,-2 5 0,1-1 39,1 5 0,1 3 109,2 1 0,-2 3 60,4 0 1,0 3 185,4 1 1,1-1-117,3-1 0,3-2-32,1-1 1,4-1-169,3 0 0,1-4 123,1-5 1,3-4-39,1-2 1,1-4 3,2-3 1,-1-6-114,0-5 0,0-2 150,1-4 1,-4 0-44,-1-2 1,-4 0 169,-3-1 0,-1 0-91,0-1 0,-2 3 234,0-1 0,-2 2-62,-3 0 1,-2 0-138,-2 2 1,0 2-137,-5-2 1,-2 2-214,-2 2 1,0 0 89,-4 2 1,0 4-203,-2 2 0,0 3-519,2 0 1,-2 0 43,2 3 869,2 3 0,-4 7 0,3 3 0</inkml:trace>
  <inkml:trace contextRef="#ctx0" brushRef="#br1" timeOffset="82398">12344 655 7890,'0'-9'-15,"0"-2"1,0 4 201,0 0 487,0 5 1,-1-1-228,-1 3 1,1 6-166,-3 3 0,-1 5-102,-4 3 1,1 4-28,-3 3 1,3 0-489,-3 0 1,1 1 274,-3-2 0,0 2-684,0 1 1,2-1 431,1 1 0,2 0-1236,-1-1 1548,-1 1 0,0 0 0,-3-1 0</inkml:trace>
  <inkml:trace contextRef="#ctx0" brushRef="#br1" timeOffset="83471">12666 39 7836,'0'6'-130,"0"1"1,0-1 151,0 1 0,0 0-131,0 1 0,0 0 84,0 3 0,0 0-273,0 1 1,0 3 50,0 0 247,0 3 0,0-1 0,0 2 0</inkml:trace>
  <inkml:trace contextRef="#ctx0" brushRef="#br1" timeOffset="84599">12602 699 7836,'-4'0'-893,"1"0"1516,0 0-344,0 0 1,-1 0-119,-1 0 1,3 0 224,-2 0-142,2 3 0,-3-2 147,3 3-269,0-2 56,2 3-211,0-1-81,0 2 1,1-2 100,1-2 0,-1-1-103,4-1 1,-1 0 102,2 0 0,1-3-72,-1-1 0,3-4 44,-1-1 1,1-2-59,-3 0 1,1 1 82,2 0 0,-2-1-2,2-2 0,-4 0 35,-1 0 1,-2 3-36,2 2 1,-2 1 330,0 0-253,-1 4 0,-1 1 57,0 4 1,-1 2-81,-1 5 1,-1 1-29,-1 2 0,-1 3 2,2 0 0,-1 5-6,2-3 1,-2 3-121,2-3 0,-3 1 87,3 1 1,-1 1-166,1-1 0,2-1 44,-3 0 0,3-2 72,0-1 1,-2-2 16,-1 2 1,1-3 47,2-1 0,0-3 9,0 3 0,-2-6 15,0 2 0,-1-3 36,1 0 0,1 0-76,-1-2 1,-1-1 92,-2 1 0,2-1-66,-2-1 0,1 0 178,-2 0 0,2 0-60,-1 0 1,1 0 46,-2 0 0,-1-1 27,1-1 1,-1 1 143,1-1 1,-1-1-12,1 1 1,2-2 89,0 2-143,2-1 0,-1 3 115,3-2 179,0 1-377,0-2 0,3 5 26,1 0 1,2 1-108,0-1 0,4-1-164,0 1 1,0-1-172,1-1 1,0 0 170,2 0 1,-1 0-375,-2 0 0,2 0 235,-4 0 0,2 0-447,-2 0 0,-1 0 287,2 0 1,-2 0-753,-1 0 1,1 2 113,-1 0 994,-2 0 0,2 1 0,-3 1 0</inkml:trace>
  <inkml:trace contextRef="#ctx0" brushRef="#br1" timeOffset="85248">12833 679 7991,'3'-3'-852,"3"-3"1792,-3 3-639,4-4 0,-1 2-130,1 0 1,-3 0 194,0 0 0,-2 2-81,3-2 0,-3 1 3,2-2 0,0-1-73,0 1 0,-1 0 1,0 2 1,-3-2 181,2 2 10,-1-2-339,-1 0 0,-1 0 81,-1 2 0,-1 1-320,-4 3 0,0 0 129,-1 0 1,-2 1-263,0 1 0,-5 1 159,3 4 0,-3 2 9,2 2 0,0 3 97,-2 1 0,4 3 9,-2-1 0,2 2 21,0 3 0,2-2-19,3 1 0,2-3 75,2-1 1,2-3-42,2 1 0,2-4 102,2-3 1,3-3-93,2-3 0,2-2-135,2 0 1,-2-1 33,2-3 1,1-1-46,-1-3 0,0-2 92,-2-1 1,0-1 4,-1-1 1,-2 0 14,-1 1 1,-2-1-30,0 0 1,-2 2 160,-1 1 0,-1 1-42,-3-2 1,0 4 81,0-2 0,0 2-3,-3 0 1,0 4-108,-3 1 1,-2 1 99,0 1 0,1 1-81,-2 1 0,2 2-23,1 5 0,0-1 32,2 2 0,-2 1-157,2 2 1,0 0-33,0-1 0,0 2-167,0 1 1,1-1-19,3 3 1,0 0-9,0 3 1,0 2-180,0 1 0,0 1 128,0 0 1,0 1-48,0-2 1,1 0 27,1-2 0,-1-5 379,1-3 0,1 0 0,1-3 0</inkml:trace>
  <inkml:trace contextRef="#ctx0" brushRef="#br1" timeOffset="85841">12993 730 7931,'3'-3'-235,"0"2"0,-2-4 97,1 3 701,-1-3-252,5 2-17,-6-4 0,4 1-68,-2 2 1,-1-2 97,1 2 0,-1 1-111,-1-2 1,-1 3 7,-1-2 0,0 2-95,-2-2 1,2 1-106,-2-1 0,-1 2-128,-1-2 0,2 2 94,-1 0 0,1-1-95,-2 1 0,-1 0 30,1 2 0,-1 0-29,1 0 1,0 3-30,-1 1 0,1 5 55,2 1 0,-2 3 88,2 2 1,-1 2-32,1 2 0,-1 1 60,3 1 1,0 1-50,2 3 0,0 0 75,0 5 0,5-2-59,1 2 1,2-6-62,-2 0 1,4-9 12,0-5 0,0-5-10,1-3 1,0-2-128,1-5 1,1-5 83,-3-7 1,2-1 68,-4-2 1,3 1-32,-3-3 0,0 2 193,-3-1 0,0 2-122,-3 1 1,2 1 91,-2 2 0,0 0-57,-5 5 1,0-2-24,-4 4 0,-1 1-319,-1 3 0,-2 3 116,0-1 1,-1 0-589,-1 0 1,1 1 4,1-1 763,-1 1 0,5 1 0,-2 0 0</inkml:trace>
  <inkml:trace contextRef="#ctx0" brushRef="#br1" timeOffset="86141">13076 616 7972,'-3'-3'0,"3"0"-35,-6 3 0,2 1 131,-2 1 0,1 5 28,-1 6 1,1 3 15,-4 6 0,0 0-112,0 4 1,-2 2-24,0 2 0,1 2 65,0 0 1,2-2-217,-1 0 1,2-3 79,1 1 0,0-3-542,2-4 0,1-3 45,3-8 563,0 0 0,0-4 0,0 1 0</inkml:trace>
  <inkml:trace contextRef="#ctx0" brushRef="#br1" timeOffset="87133">13454 78 7928,'0'-4'-1587,"0"0"2269,0 2 13,0 2-365,0-3 198,0 3-340,0 0 1,0 3-80,0 1 1,0 2 59,0 3 0,0 1-396,0 3 0,0 2 165,0 0 0,0 0-600,0 0 1,0 2 661,0 2 0,0 0 0,0 0 0</inkml:trace>
  <inkml:trace contextRef="#ctx0" brushRef="#br1" timeOffset="88234">13313 737 7858,'-4'0'-540,"1"0"1,0 0 1284,-1-3-43,1 3-523,-2-3 1,3 1 230,-2 0-233,2-3 1,0 1 21,2-2 1,0-1-72,2 1 0,1-1 36,2 1 1,0-1 8,-1 1 0,4 0-112,1-1 1,-1 4 46,-1 1 1,-1 1-228,1 1 0,1 0 79,1 0 1,-1 5-216,-1 1 0,-3 6 121,0 0 1,0 2-244,0 3 1,1-2 116,-3 2 1,0 0-23,-2 3 0,0-1 17,0 0 0,0 0 53,0 1 0,-2-1 189,-3 0 0,0 0-141,1 0 1,-2-2 231,-1-2 1,1-2-63,-3-3 0,2 0 103,1-4 1,-1-2-25,1-2 0,-1-2 25,1 0 1,0-2-56,2-3 1,-1-1-33,3-3 0,-1 2 133,1-4 0,1 0-69,-1-2 0,1 3 146,1-1 1,0 1-103,0-1 1,2 0 56,1 2 0,1 1 9,-2 1 0,3 2 110,-1 0 1,2 0-66,0 3 1,1-2-73,-1 2 1,1 0 153,2 2 1,-2 0-88,2 0 0,0 3-108,-1 1 1,3-1 100,-2 2 1,0-1-303,-1 2 0,-1-1-96,-1-1 1,1 0-364,-3 3 345,2-1 0,-1 0-72,0 1 1,0-3-1371,-3 0 668,0 1-587,1 1 1547,-2-2 0,1 1 0,-2-1 0</inkml:trace>
  <inkml:trace contextRef="#ctx0" brushRef="#br1" timeOffset="88701">13545 781 7858,'3'-3'0,"3"3"0,-6-6 0,4 3 341,-2-1 1,1-2-15,1 2 0,1 0-11,-3 0 0,3 0-51,-3-3 0,1 1-34,-1-1 0,-1 1-21,1 0 0,1-3 13,-1 0 1,0 1-110,-2 1 0,0 1 61,0 0 0,-3-1-266,-1 1 0,-1 2 63,-1-1 1,1 4-102,-4-1 0,2 1 3,1 1 0,-1 1 0,-2 1 0,2 2 173,-1 5 1,-2 1-39,2 2 0,-1 4-29,3 1 1,-1 2 38,1 0 1,0 1-17,-1 1 1,1 1 25,2 3 0,1 0-29,3 2 0,1-2 69,1-2 0,2-4 86,5 0 1,-1-8-322,3-2 0,-2-5 119,2-4 1,1-3-142,-1-4 0,1-1 61,1-4 0,-2 0 94,-1-3 1,0-1-24,1-1 1,-2-1 146,-2 1 1,-1-1-133,0 3 1,0-2-111,-2 2 0,-1 0-102,-3 2 1,0 3 70,-3 2 0,1 1-215,-4 3 1,1-1 90,-4 3 1,2 0-414,-2 2 1,2 0 348,-2 0 0,3 2 370,2 3 0,-5 0 0,2 2 0</inkml:trace>
  <inkml:trace contextRef="#ctx0" brushRef="#br1" timeOffset="89150">13717 813 7858,'6'-1'0,"1"-1"0,-2 1 320,-1-3 0,2 2-54,-2-3 0,1 1 25,0-2 1,0-1-80,0 1 1,-2-1-40,-1 1 1,-1-1 75,1 1 0,-1-3-27,1 1 0,-1-1-185,-1 3 0,-1 0 143,-1 2 1,-1-2-220,-1 2 1,-2 0 59,2 0 1,-2 3-113,0-1 1,-3 1 29,1 1 0,-4 1-41,2 1 1,0 2 10,-1 5 1,0 0-67,-2 2 0,3 3 69,-1-1 1,3 4 59,0 0 0,1 4 95,3 0 1,1 1-97,3-1 0,4 2 61,2 3 0,3-3-45,4-2 1,3-4-165,1-2 1,1-5 74,-1-4 0,1-2 54,-3-4 0,0-1-33,-3-1 0,-1-4-95,0-5 1,-3-1 251,0-1 0,-1 0-106,-3 0 0,1-1 225,-3-1 0,0 0-64,-2 2 0,0 0-75,0 0 1,-1 0-93,-1 0 1,-3 3 10,-4-1 0,-2 1-250,0-1 0,1-1 97,-1 2 0,1 0-209,-3 2 0,0 3 102,0 0 0,2 4-265,1-1 1,2 2 149,-1 2 0,3 2 400,2 5 0,-2 1 0,2 3 0</inkml:trace>
  <inkml:trace contextRef="#ctx0" brushRef="#br1" timeOffset="89542">13774 745 7854,'0'-7'0,"0"-2"-38,3 2 1,-2 0 36,1 2 249,-1 4 0,-2-1-36,-1 4 0,1 2-67,-4 5 1,1 2 79,-2 3 0,-1 1-330,1 2 1,-1 1 116,1 3 0,-1 0-373,-2 2 0,1 1-63,-2 1 1,1 2 423,-2 1 0,1-2 0,-3 2 0</inkml:trace>
  <inkml:trace contextRef="#ctx0" brushRef="#br1" timeOffset="90075">13564 622 7831,'3'0'-786,"0"0"1191,-3 0-268,0 0 0,0 3 38,0 1 0,-1 4-34,-1 0 0,1 4-101,-3-2 0,-1 5 60,-1 2 0,0 1-97,-1 1 1,1-1-146,-1 3 0,0 2 73,-1 0 1,0 2-951,0 1 1019,1 0 0,-2 2 0,-1 1 0</inkml:trace>
  <inkml:trace contextRef="#ctx0" brushRef="#br1" timeOffset="162556.54">15680 96 6115,'-3'-3'605,"2"0"-453,-2 3-68,3-3 0,-2 1 112,0-2-53,0 3 11,2-5-93,0 2 0,0 0 28,0 0 75,0 2-14,-3-3-144,2 4 127,-1-2-87,2 3 76,0 0-56,0 3 1,0 1 6,0 2 1,0 0 0,0 1 0,0-1-23,0 1 1,0 1 5,0 1 0,-1 1-218,-1-1 0,1 2 77,-1 0 0,1-1-207,1 1 0,-2-1-30,0 3 1,-1 0-5,1 0 0,0 0 83,-2 0 1,3-3 241,-1 1 0,1-3 0,1 0 0,0 2 0,0 0 0</inkml:trace>
  <inkml:trace contextRef="#ctx0" brushRef="#br1" timeOffset="163856.54">15463 551 6635,'-4'0'344,"1"0"0,3 0-94,-3 0-156,3 0 0,-4 0 110,2 0-43,1-2 40,-4 1-233,4-5 0,-4 5 17,3-3 1,0 1 29,2-1 0,0 0 25,0-3 0,0 1-13,0 0 0,2-2-63,0 0 0,3-1 67,-1-2 0,2-1-53,0 1 0,1 1-33,-1-1 1,1 4-156,-1-2 0,3 4 184,-1 1 1,1 2-14,-3 0 1,0 4 44,1 3 1,-1 3-4,1 0 0,-4 6 134,-1-2 0,-1 6-102,-1-1 1,0 0 140,0 2 1,0-1-59,0 3 0,-3-1-44,-1-1 1,-2 1-65,0 2 0,-3-3-21,1 0 1,-1 0 17,3-4 1,-3 0-104,1 0 1,-1-2-90,3 0 182,-1-3 1,1-3-1,-1 1-178,1 0 0,0-1-31,-1-3 132,1-2 0,-1 0-6,1-2 136,0 0 0,1 0-44,1 0 169,3-2 0,-2-2-52,3-2 0,0-1-58,0 1 1,0-1 174,0 1 0,0-1-98,3-2 1,-1 1-38,3-2 1,0-1-62,0-2 1,0 3-5,2-1 1,-1 2 9,1-1 0,-1 2-114,0-1 0,1 2-21,-1 1 0,1-1 68,-1 1 0,1 2-173,2 2 1,-2 1-9,1 1 1,2 2 90,-2 2 0,1 0 45,-3 5 0,1 1-9,-1 1 1,1 1-65,-1 1 0,0-1-119,1-2 0,-4 2-53,-1-4 0,1 3-194,-1-2 501,1-1 0,-3-4 0,-3-1 0,-1-3 0</inkml:trace>
  <inkml:trace contextRef="#ctx0" brushRef="#br1" timeOffset="164646.53">15584 462 8375,'-3'-4'492,"2"1"-31,-1 0-268,1 0 0,3-4-133,0 1 0,3 0-139,0-1 1,0 0 110,2-1 0,1 0-32,1 0 1,2 1-25,-3 0 0,3 1-211,-3-1 0,4 2 63,-1 0 1,-2 0-116,2 3 1,-3 0 91,1 2 1,-2 1-70,-1 1 0,0 2 334,-2 2 0,1 0-169,-3 1 0,0 1 395,-2 1 1,0 2-47,0 0 0,0 1-37,-2 1 1,-1 0-61,-2 0 0,-2 2 125,0 0 1,-1 0-252,2-3 1,-3 1 113,1 0 1,-3-1-260,3-1 1,-2-1-48,2-2 1,-2-1-94,0-1 0,0 0 5,4-4 52,-3 0 118,-1-2 0,1-1 19,2-1 1,1 1 110,4-3 0,0 2-99,2-3 111,0 1 1,1-2-30,1 2 0,1-2 124,1 2 0,2 0-110,-2 0 1,4 2 7,1-2 1,-1 2-20,-2-3 0,3 4-3,0-1 1,-1 1-18,-1 1 1,1 0-14,1 0 1,-1 0-41,-1 0 0,-1 1 58,0 1 0,1 1-83,-1 4 1,0-1 50,-2 1 0,0 1 1,-2 1 1,-1 0 27,1 0 0,-1-2 1,-1 1 0,-3 0 26,1 1 1,-3-2-39,1 1 0,-2 0-123,0-2 0,-1 0-38,-2 1 1,2-2-151,-1 0 0,0 0 23,-1 0 1,1 0-193,-2 2 1,1-3 24,-2 0 451,1 1 0,-3 1 0,0 0 0</inkml:trace>
  <inkml:trace contextRef="#ctx0" brushRef="#br1" timeOffset="166836.53">15904 403 8177,'-2'-4'94,"0"-1"1,-1 3 0,2-2 628,-1-1-328,-3 2-187,1-3-100,-2 6 1,-1-3-307,1 3 0,-1 1 6,1 1 0,-1 1 103,1 4 62,0-1 1,-3 1 0,1 1-138,0 1 0,0 2 81,-1 0 1,2 3 41,-1 1 1,0 1 6,2-1 1,2 1-8,0 3 1,2 3-47,0 2 84,1-2 0,2 2 1,2-2-4,3-2 0,4 0 133,5-1 0,2-3-86,2-3 1,0-4-224,0-5 0,1 1 104,-1-2 0,-3-6 49,-1-4 1,-4-4 79,-3-2 1,1 0 3,-3-5 1,-1 3 13,-5-2 0,0 3 176,0-1 0,0-1-48,0 2 0,-3-2-94,-1 1-158,1 1 1,-4-1-1,0 2-29,0 0 0,-2 2-242,0 1 0,-2 2 113,0-1 0,-1 1-216,-1 1 168,-3-1 0,3 5 0,-2-4-188,1 1 0,2 2 449,2 2 0,3 2 0,1 0 0,3 0 0</inkml:trace>
  <inkml:trace contextRef="#ctx0" brushRef="#br1" timeOffset="167266.54">15924 461 8177,'-3'0'-381,"0"3"1,1-2 707,0 3 0,-1-2-85,1 3 0,0-1 0,-1 3 0,-1 1-205,1 0 1,1 6-117,-3-1 1,1 5-254,-2 1 0,-1 1-972,1 3 1304,-1 1 0,1 2 0,-1-1 0</inkml:trace>
  <inkml:trace contextRef="#ctx0" brushRef="#br1" timeOffset="172126.53">16283 91 7981,'0'-5'624,"0"1"-361,0 3 1,0-3 120,0 2-192,0 1 1,-1-2 218,-1 3-377,2 0 1,-3 3 97,3 2 0,-2 0-134,-1 2 1,1-1-281,2 0 1,-2 4 192,0 0 0,0 2-218,2-1 1,0 3 90,0-1 0,0 2-978,0 0 1194,0 1 0,0 3 0,0 0 0</inkml:trace>
  <inkml:trace contextRef="#ctx0" brushRef="#br1" timeOffset="173076.54">16193 508 8137,'-5'-5'-826,"0"1"1258,0 3 1,2-3-25,-1 2 0,-1 0-226,2-2 1,-1 2-20,2-2 1,0 2 199,2-3-292,0 1 1,0-2 300,0-1-305,0 1 0,2-1 108,0 1 0,3 2-236,-1 2 0,2 1 60,1-1 0,0 1-140,1-1 1,-1 4-67,2 2 1,-2 2-60,-1 0 1,1 3 164,-1 0 1,0 2 0,-1 0-1,-1 1 1,-1 1 0,0 2-57,0 0 1,0 0 159,-1 0 1,-2-1-95,3 1 0,-3 0 148,-3 0 1,1 0-5,-3-2 1,0 0-20,0 0 1,0-3-5,1-2 1,-2 2-39,2-2 0,-2 1-69,0-3 0,0 0 69,-1 1 1,3-1-144,0-2 0,-1-1 119,-1-3 1,2 0 18,-1 0 1,3 0-34,-2 0 0,3-3 65,-2-1 0,3-2-14,0-1 1,0 1 92,0 0 0,0-1-62,0-2 0,2 2 120,0-2 0,3 4-64,-1 1 1,0 0-52,0-3 0,0 3 14,0 0 0,2 2 24,-2-3 1,-1 4 202,2-1-281,-1 1 1,2 1-22,1 0 1,-1 2-163,1 0 1,-3 6 43,0-2 0,0 2-548,0-2 0,1 3 29,-3-1 657,3 4 0,-4-5 0,2 2 0</inkml:trace>
  <inkml:trace contextRef="#ctx0" brushRef="#br1" timeOffset="173496.53">16329 508 9086,'0'6'-133,"0"1"79,0 2 1,1-1-32,1 2 1,-1-1 80,1 1 0,-2 1-101,0 2 0,0 2 71,0 0 0,-2 0-36,0-2 0,0 0 44,2 2 1,-2-2-1,0 0 0,0-1 24,2-3 0,0-1 5,0-2 1,2 0 90,3-2 0,0-1-96,2-3 0,1 0 37,1 0 0,2-3-19,0-1 0,-1-2-198,1 0 1,-3 0 117,0-1 0,0 3-83,1 0 1,-4 2-84,1-3 0,-1 4-435,1-1 665,-2 1 0,2 1 0,-3 0 0</inkml:trace>
  <inkml:trace contextRef="#ctx0" brushRef="#br1" timeOffset="173806.53">16450 481 7917,'0'3'-529,"-1"3"370,-1-2 0,1 2 774,-1 1 1,-1 2-172,1 2 0,0 3-341,2 4 1,-2 0 38,0 1 0,0 3-464,2 2 0,-2-1 109,-1 0 1,1 0-77,2 1 1,0-2-361,0 0 0,0-2 649,0 1 0,0 2 0,0 0 0</inkml:trace>
  <inkml:trace contextRef="#ctx0" brushRef="#br1" timeOffset="174406.53">16534 539 7897,'0'-4'0,"0"-2"0,0 2 0,2 1-27,1-2 220,-1 1 0,-2-2 72,0-1 1,0 1 16,0-1 0,2 1-14,0 0 0,0-1-6,-2 1 0,0 1-33,0 1 1,-1 1-32,-1-2 0,1 0 32,-3 3 0,1-2-168,-1 2 0,2 0-37,-2 2 1,-1 2-131,-1 3 0,0 3 134,-1 3 1,2 2 45,0 2 0,0 2-658,0 4 1,0 2 303,-2 3 0,4-1 68,0 1 0,3 0-10,0-1 0,0 1-33,0 0 1,3-4 101,4-3 1,-1-3-118,3-3 0,0-4 126,0-2 0,1-5 7,-1-6 1,2-3 169,0-6 0,0-2-46,0 0 0,-2-1 83,-2 1 1,-1 2-44,0-2 0,0 1 78,-2 1 0,-1 1-43,-3-1 0,0 3 63,0 1 0,0 0-235,0 0 1,-3 1-158,-1 1 0,0 0-332,-3 0 1,2-3 597,-3 4 0,-2-2 0,0 1 0</inkml:trace>
  <inkml:trace contextRef="#ctx0" brushRef="#br1" timeOffset="174706.53">16591 456 7958,'-6'2'165,"-1"1"0,3 2 71,0-1 1,-1 2 26,-1 3 1,2 1-143,-1 3 0,1 5-188,-2 3 0,0 4-164,2 3 1,-2-1-464,2 3 0,-2-2-338,0 2 1032,2-3 0,-2 2 0,3-4 0</inkml:trace>
  <inkml:trace contextRef="#ctx0" brushRef="#br1" timeOffset="175386.54">16791 96 7781,'-4'0'660,"1"1"-517,3 1-111,0 1 0,0 7-201,0 0 0,0 3 136,0 2 1,0 2-421,0 2 1,1 1 246,1 1 1,-1 2 205,1 3 0,2-1 0,-1 1 0</inkml:trace>
  <inkml:trace contextRef="#ctx0" brushRef="#br1" timeOffset="176306.53">16763 552 8045,'-3'-6'0,"3"0"25,-2-1 1,0 1-1,1-1 263,-1 1-88,-1 2 0,3-1 45,0 0 1,0 0 68,0-2 1,0 1-84,0 0 0,0-1-128,0 1 0,3 1 49,-1 1 1,1 3-1,-1-2-222,2 0-38,-1 2 0,2-2-48,0 3 1,-2 3-182,2 2 0,-1 0 175,2 2 0,-1 0 85,-1 1 1,0 0 43,3 3 1,-2-3-253,0 3 0,0 0 33,-3 2 1,2-1 245,-2 1 0,1-1 0,-2 1-95,1-1 44,1 0 0,-3 3 80,0-2 1,-3 0-58,-2 0 0,0 0 0,0-1 46,-2-1-42,2 1 1,-4-3 196,3 2 0,-1 0-115,1-2 1,-1-2 79,1-2 1,2-2 72,0-3-125,-1 0 0,0-1 66,0-1 0,0-2-83,3-2 0,0-3 41,2 1 1,0-3 0,0 2 19,0-1 2,0 2 0,0-1-50,0 2 1,2 1 149,0-1 1,3 1-56,-3 0 1,3 1 93,-1 1-350,2 3 1,0-2 78,0 3 1,1 0 0,-1 0-453,1 0 364,-1 0 1,1 3-62,-1 1 0,0 2 11,1 0 0,-1 0-501,1 1 1,-1 0 107,0 1 1,0 0 536,-2 0 0,5 2 0,-2 0 0</inkml:trace>
  <inkml:trace contextRef="#ctx0" brushRef="#br1" timeOffset="177106.54">17022 436 7890,'3'-4'1973,"0"2"-1837,-3 2-371,0 0 310,-3 0-11,0 0 1,-1 0 13,-1 0-13,1 0 0,-2 0-6,-1 0 1,1 0-69,-1 2 0,1 0 26,-1 2 1,1-2-85,0 3 1,-1-2 52,1 1 0,-1 2-18,1-2 0,0 0-81,-1 0 0,1 1 98,-1 1 0,1 0-1,0 1 1,1-1-12,1 1 0,3 1-43,-2 1 0,1 0 46,-1-1 0,1 0-139,2 0 1,0 1 87,0 0 0,0 0-93,0-3-20,0 0 54,3 1 105,1-4-129,2 0 202,1-3 1,-2-3-9,-1-1 1,2-2-50,-2 0-3,2 0 1,-2-1-10,1 1 1,-3-1 4,2 1 1,0 2-6,0-1 1,2 2 0,-3-2 0,2 1 0,-1 1 0,1 1 0,0 0-414,2 0 396,-1 0 1,1 5-21,-1 1 0,0 2-5,-2 3 0,2-1-17,-2 2 0,0 1-185,0 2 1,-3 0 216,1 0 1,-1-1 0,-1-1 420,0 0 0,0 0-152,0 1-10,-3-2 0,1 2 0,-4-3 324,-1 1-350,2-2 0,-4 3-112,3-2 0,-1-1-119,1-1 1,-3-3-70,1 0 0,-1 0 55,3 0 1,-1-1-480,1-3 1,2 0 226,-1 0 0,3-3-155,-2-1 0,3-2 471,-2 0 0,3-4 0,0 0 0</inkml:trace>
  <inkml:trace contextRef="#ctx0" brushRef="#br1" timeOffset="177576.54">17154 462 7195,'-6'-3'1210,"2"2"-763,0-1 0,1 1 2,-1 1 1,2 0 23,-2 0-154,-1-3-277,-1 3 0,0-3 1,-1 3-1,1 0-50,-1 0 0,1 1-123,0 1 0,-1-1 75,1 3 0,0 1-55,2 4 1,-2 1-13,2 3-57,1 0 0,0 2 0,3 2-289,0 2 311,0 0 0,0 3 32,0 2 1,1-2-127,1-1 1,2-1-45,5-1 0,-1-3 110,2-3 1,1-4-1,2-5-167,0-1 276,-1-6 1,3-1 0,0-4 180,0-3-100,1-1 0,-2-2 0,1-1 180,-2-2-170,-3 2 1,1-2 128,-5 2 1,2 2 0,-4-2 283,-1 1-413,0 4 1,-4 1 8,-1 2 1,1 1 0,-4 0 85,0 2-457,0-2 0,-2 6 57,-2-2 291,2 1 0,-5 1 0,2 0 0</inkml:trace>
  <inkml:trace contextRef="#ctx0" brushRef="#br1" timeOffset="177876.54">17213 475 7860,'0'-4'-847,"-2"-2"423,0 2 712,0 1 0,1-2 836,-1 3-137,1 0-861,-2 5 1,1 0 78,0 4 1,-2 2-186,2 2 0,-3 3 121,0 1 1,2 3-383,-1-1 1,-1 3 177,-1 2 0,-1 0-645,1-1 0,0 0 217,-1 2 0,1 0 491,-1 1 0,1-2 0,0-3 0</inkml:trace>
  <inkml:trace contextRef="#ctx0" brushRef="#br1" timeOffset="180346.53">17540 173 6000,'0'-4'-38,"0"-1"20,0 4 68,0-5 0,0 5 126,0-3 1,0 2-99,0-3 1,0 3 9,0-2 1,0 2 155,0-3-106,0 4 1,0-5 271,0 2-242,0 1 0,0 0 112,0 0-117,0 3-56,0-3 0,0 6 0,0 2-25,0 3 0,0-1-139,0 4 1,0 2-319,0 2 0,0 3 121,0-1-30,0 4 1,0 2-1,0 3 284,0-1 0,3 1 0,1 0 0</inkml:trace>
  <inkml:trace contextRef="#ctx0" brushRef="#br1" timeOffset="181366.54">17431 558 7860,'-3'3'-873,"-3"-2"-217,2 3 1135,1-2 101,-3 4 37,3-6-125,-4 3 121,4-3 1,-3 0 142,2 0-92,1 0 1,-2-1 77,3-1-151,-3-1-63,4-4 0,-4 1 0,3-1 23,0 1 0,2 0-19,0-1 1,0-1-3,0-1 1,0 1 26,0 1-51,0 1 0,0-1 0,3 1 54,1 0 0,-1 0-30,2 2 0,0-1 11,3 2 0,-1 1-143,2 2 1,1 0 0,-2 1 0,2 1-78,-1 2 0,2 5-8,-3 2 1,1 1-171,-3 3 0,0 0 49,-2 5 29,2-3 1,-5 6 0,1-2 38,-2 0 1,-2 1 41,-3-3 1,-1 2 128,-3 1 0,2-3-175,-1-2 261,-2-3 0,3 1 0,-2-4-46,2-3 0,0-1 100,1-3 1,2 0-1,0-3-65,-1 1 1,0-2-64,0-5 1,2 0-1,3-2 14,0 1 0,0-1-1,0 1 117,0-3 1,0 1-104,0-3 0,0 3 0,1 0 312,1 1-287,-1-3 1,5 3-1,-3-1 214,1 1 0,1 1-349,0 2 142,0-2 0,2 3 0,-1-1-80,1 2 0,-1 1-66,1 1 1,1 0-235,1 0 0,-1 3 94,-1 1-122,-1 2 0,-2 2 0,1 2-117,0 0 1,0-2-207,-1 3 663,2-3 0,-3 4 0,4-2 0</inkml:trace>
  <inkml:trace contextRef="#ctx0" brushRef="#br1" timeOffset="181986.54">17661 494 7860,'4'-3'-195,"-1"0"119,-1-1 1,-1-2 0,2 3 207,0-1 1,-2-2 94,1 2 1,-2 0 1,0 0 1,0 2-90,0-2 58,0 2 0,0-3-117,-2 3 1,-2 0 16,-2 2 0,-1 0-83,1 0 0,-1 3 177,-2 1-154,2 2 0,-3 0 0,2 1 20,0 2 1,-3 1-62,2 3 28,1 0 1,-1 0-1,1 2-278,0 2 74,1 2 1,1 1-100,2 1 0,-1 0 52,3 2 1,0-2 0,2 0-134,2-4 224,2 2 0,3-6-5,2 0 0,-2-4 0,3-5-436,0-2 443,1-1 0,-2-2 0,3-1 169,-2-2 0,-2-4 343,1-1-304,1-2 0,-3 2 1,1-3 310,0 2 0,-4 1-69,0-2-75,-2 4 1,3-3 0,-3 4 242,-1 0-347,0 2 1,-2-1-11,-1 3 0,1 0 0,-4 2-91,0 0 0,-3 0-102,0 3 1,-1 1 96,0 4-152,2-1 1,-2 3 0,2-2-45,1 1 1,-1 2-124,1 0 1,0 0 121,2 0 0,1 1-179,0-1 169,3 1 0,-3-1 0,3-1-321,0-1 1,3-3 34,1-1 461,2-4 0,3 2 0,1-3 0</inkml:trace>
  <inkml:trace contextRef="#ctx0" brushRef="#br1" timeOffset="182526.53">17867 468 6867,'-2'-4'0,"-1"0"0,1 1 674,-1-1-379,1 3 0,-1-4 47,-1 3-190,1-3 1,-3 4-154,2-1 0,0-1 96,0 1-100,0 0 0,-3 2 0,1 0 99,-1 0 1,-1 2-67,-1 3 0,-1-1-6,1 2 1,-2 0-244,3 5 148,-4-3 1,5 4 0,-1-1-106,3 3 1,0 1 63,0 2 1,3 0-1,-1 2 1,6 1-57,1 1 96,4-1 1,2 2-1,4-5-67,1-2 0,-1-5 111,3-4 0,0 0 8,0-4 1,1-1-79,-4-5 146,-1-1 0,-1-8 1,-2 1-41,0-2 1,1-3-56,-2 2 118,-4-3 0,1 4 1,-2-3-56,-1-1 18,0 2 0,-3 1 1,0 3-88,0 1 0,-3 2-12,-1 2 1,-2 1-185,0-1 1,-3 4-76,1 1 213,-4 1 1,3 0-1,-2 0 113,0-1 0,1 0 0,-1 2 0,-1-3 0,2-1 0</inkml:trace>
  <inkml:trace contextRef="#ctx0" brushRef="#br1" timeOffset="182826.53">17905 443 7860,'-6'4'14,"1"2"0,1-2 100,-1 2 0,1 3 86,0 2 59,0 1 1,-3 1-1,2 2-985,0 2 488,-3 5 0,5 1 0,-5 2-424,0 1 1,1 0 661,0-1 0,1 1 0,-4-1 0,0 1 0</inkml:trace>
  <inkml:trace contextRef="#ctx0" brushRef="#br1" timeOffset="183946.54">18219 217 7860,'-4'0'-479,"0"0"1,2 0 231,-3 0 0,3 0 21,-2 0 62,2 0 166,-3 0-4,4 0 0,-3 0-6,2 0-10,2 0 66,-3 0-28,3 0 156,0 0-162,0-3 0,0 2 74,0-4 1,0 3-3,0-2 1,0 2 9,0-2 1,0 1 94,0-1 19,0 3 42,0-5-17,0 2 1,0 0 31,0 0-19,0 2-247,0-3 1,0 3 130,0-2-165,0 3 84,0-5-38,0 5-38,0-2-111,0 3 1,0 3 10,3 2 0,-3 1 68,2 2 0,-1 3-156,-1 4 1,0-1-56,0 3 1,1 1-164,1 4 1,-1-2 430,1 4 0,1-1 0,1 3 0</inkml:trace>
  <inkml:trace contextRef="#ctx0" brushRef="#br1" timeOffset="187326.53">18610 597 7765,'-3'0'0,"-3"0"-72,3 0-98,-4 0 388,1 0 0,2 0-89,-1-2 0,4 0-94,-1-2 107,1 0 0,2-3 2,1 1 0,1-1 13,1 1 0,2 0 13,-2 2 1,2-2-85,0 2 0,3-1-134,-1 1 1,1 1-175,-3 3 1,1 0 136,2 0 0,-2 0-141,2 0 1,-2 3-7,-1 1 0,-2 4 17,1 3 0,-2 4 83,1 2 0,-1 0 17,-3 0 0,0 2 76,0 2 0,0 1 184,0 0 0,0-2 308,-3 1 0,-1-1-215,-4-1 1,0 0 76,0-2 0,0-2-27,0-4 0,0-1-117,0-2 1,1-4-38,0 1 0,1-5-82,-1-2 1,2-1-19,1-4 0,-1-1-234,2-1 1,-1-1 68,2 1 0,-2-2 45,2 3 0,-1-1 217,3 0 1,0 2-96,0-2 1,3 0 13,-1 0 1,3 1 4,-1 1 0,2 3 26,0 0 0,3 0-48,-1-3 0,1 4-22,0 1 1,-2-1-272,2 1 0,0-1 118,0 3 1,-1 0-307,-2 0 0,0 1 163,-2 1 1,2 2-93,-2 2 0,1 1-17,0-1 1,0 0-38,-3 1 1,2-1 430,-2 1 0,3-1 0,-1 1 0</inkml:trace>
  <inkml:trace contextRef="#ctx0" brushRef="#br1" timeOffset="188016.54">18926 468 7787,'-2'-4'1017,"0"0"-470,-1 2-329,1-1 0,-2 3-271,-2 0 0,-1 0 26,1 0 0,-4 1 9,0 1 0,-3 2 93,-2 5 0,1-1 30,-3 2 0,0 2-30,-3 3 1,4-1-189,1 3 0,2-3-94,2 1 1,2-1 93,3-1 0,0-1-343,2-1 240,1-2 0,4-3 0,1-2 1,-1-1 113,3-3 0,1-1-20,1-1 1,1 0 64,-1-2 0,0 2 24,1-2 1,1 2 190,1-3 0,-1 4-59,-1-1 1,0-1 81,2 1 1,-2 0-27,1 2 0,-1 0-93,0 0 1,0 0-50,1 0 0,0 2 0,0 3 1,-1 0-61,0 2 1,-1 0-163,0 2 1,0 1 33,-2 2 0,1 1 87,-2 0 1,-1-2-15,-2-1 0,0 1 128,0 2 0,-1 0 167,-1 0 1,-2-3-88,-2 1 0,-1-3 132,1 0 1,0 2-80,-1-2 1,0 0 129,-1-4 0,0 1-54,0-3 1,1 1-88,0-3 0,1 0-107,0 0 0,0-3 7,2-2 0,-2-1-105,2-3 0,1 0 106,1-2 1,1-1-90,1 2 0,0-2-28,0-1 1,0 0 99,0 0 0,0 0-42,0 0 1,3-2 26,1 0 1,0 0-90,3 0 1,-2 1-72,3-4 1,2 1-225,1-2 1,-1 3-17,1 1 1,-3-1-248,3 1 1,-1 1-212,0 3 841,0-1 0,-1 2 0,1-3 0</inkml:trace>
  <inkml:trace contextRef="#ctx0" brushRef="#br1" timeOffset="188676.53">19022 539 7777,'0'-7'140,"2"3"0,0 0 166,0-1 1,-2 1-7,0 0 1,0 2 175,0-3-50,0 1-690,0-2 177,0-1 1,-2 4-1,-3 1 1,0 1 0,-2 1-104,1 0 0,-1 1 55,1 1 1,0 1 51,-1 4 1,-1 0 48,-1 1 1,-2 2 11,3 3 0,-1 0 144,3 0 1,-1 2-89,1 0 1,0 2-44,2-2 1,1 2-21,3-2 0,0 2-98,0-2 0,3 2 130,1-2 0,4-1-7,1-3 1,2-2-5,0-2 0,1-2-16,1 0 1,0-2 87,2-3 0,-1-1-15,4-1 0,-1-2 131,2-2 0,-3-3-11,-1 1 1,-1-4 154,-1 2 0,-3-3-145,-2 1 0,-3-1-20,-1 0 0,-2 2-215,0 1 1,-4-1 123,-2-2 1,-5 0-486,-2 0 1,-1 1 228,-3 2 0,0-4-488,-2 3 0,2-1 213,-2 3 1,2-2 66,-2 3 0,3-3 122,-1 2 0,4 3 274,3 2 0,0 2 0,2 0 0,2 2 0,2 0 0</inkml:trace>
  <inkml:trace contextRef="#ctx0" brushRef="#br1" timeOffset="188976.53">19086 507 7773,'-6'2'60,"-1"2"1,1 2 378,-1 1 0,0 2-67,-1 2 0,1 2 270,-2 2 1,2-1-496,1 3 1,-1-1-535,1 1 1,1 2-103,1-2 1,0-1-521,-2 2 1,0-1 1008,2 2 0,-5 3 0,2 1 0</inkml:trace>
  <inkml:trace contextRef="#ctx0" brushRef="#br1" timeOffset="199536.54">18033 480 6595,'4'0'220,"-1"0"-87,-3 0 817,0 0-643,-3 0-132,2 0 1,-2 0 127,0 0-153,3 0 1,-4 0 234,2 0-238,1 0 0,-2-1-20,3-1 55,0 1-103,0-4 1,0 3 132,0-2-9,0 0-172,3-3 1,-1 2-9,2 0 1,-2 0-184,2 0 171,1 2 0,1-2-81,0 3 1,-1 0-68,-1 2-47,0-3 0,3 3 55,-1-3 1,-2 6-40,1 1 1,-3 0 7,2 3 1,-2-2 16,3 3 1,-3 1-92,2 0 0,-3 2 77,1 0 1,1 1-77,-1 1 0,1 2 76,-1 0 0,-1 2-13,1-2 0,-1 0 117,-1-2 1,0 0 173,0-1 0,-1-1-69,-1 0 0,1-1 171,-4 0 0,3 0-80,-2-4 1,0 1-76,0-1 0,-1 0-19,0 1 0,2-3-18,-2 0 1,1 0-49,-2 0-14,-1 2 2,1-5 0,-1 1 50,1-2 1,2 0-24,0 0 284,2 0-265,-4-2 1,5-2 149,-3-2 1,2 1-33,0 1 1,1 1-37,-1-2 0,1 0-14,-1 0 1,1 2 106,1-2-87,0 1-205,0-2 6,0-1 103,0 1 0,0 0-8,0-1 0,2 3 26,0 0 1,3 1-8,-3-1 0,3 1 38,-1-2 0,0 0 20,0 0 0,0 2 2,2-2 0,-1 3 7,-1-2 0,0 2-45,3-2 0,-3 2-29,0 0-14,1 1 0,1 2 24,0 1 0,-1 0-16,-1 2 0,-2 0-83,2 3 1,-2 0-163,3 1 1,-3-1-200,2 2 0,-2 0 178,3 0 1,-3 1-252,2-1 1,-2 0 162,2-3 1,-1 3-325,1-1 671,-3 1 0,5-3 0,-2 0 0</inkml:trace>
  <inkml:trace contextRef="#ctx0" brushRef="#br1" timeOffset="200316.54">18175 481 7686,'0'-4'224,"0"2"0,0 1 211,0-1-290,0 1 0,0-3-121,0 2 43,0 2 0,0-4-209,0 2 146,0 1 0,2-2-193,1 0 3,2 3 1,-2-5 71,4 3 0,-1-1-45,0 3 0,-1 0 43,-1 0 0,0-2 62,3 0 1,-1 0-6,0 2 0,3 0-12,0 0 0,-1 0 69,-1 0 1,-1 0 7,0 0 0,-1 0 85,-1 0 1,-1 1-69,2 1 1,-2-1 140,-1 4-156,-1-1 0,2 0 0,-3 0 21,0 1 1,-1 1-8,-1 1 6,1-1 1,-4 0 0,0 1-15,0-1 1,1 3-10,-1-1 48,1 1 1,-2-2-1,-1 1 1,1 0 0,1 1 133,1-3-161,0 4 0,-3-3 0,2 3 24,0 0 1,0 1 3,1 0-34,1 1 0,-3 1 1,2 0 20,1-1 0,-2 1-25,3 0-14,0 0 1,-1 0 0,1-1-10,1 1 1,0-2-166,1 0 2,0-3 1,0 3-523,0-3 498,0 1-343,0-5 282,3-2 1,0-4 254,1-3 0,2 0 0,-3-5 0,1 3 0,-1-2 0</inkml:trace>
  <inkml:trace contextRef="#ctx0" brushRef="#br1" timeOffset="200666.53">18182 654 6543,'-3'-3'-94,"2"0"0,-2 2 181,3-1 1,0 1 389,-3-1-319,3-2-15,-3 4 45,3-6 0,0 5 31,0-4-116,0 4 1,1-4-76,1 3 1,-1-1-1,3 1 1,1 0 0,-1-1-1,0 0-124,1 2 1,1-1-156,0 0 0,3 1 94,0-1 1,-1-1-126,-2 1 1,2 0 26,0 2 0,-1 0 255,2 0 0,-2 0 0,-1 3 0,1 0 0</inkml:trace>
  <inkml:trace contextRef="#ctx0" brushRef="#br1" timeOffset="201776.54">18387 507 7085,'0'3'456,"0"0"-324,0-3 1207,0 0-1154,0-3 0,0 2-39,0-4 0,0 3 23,0-2 1,0 2-58,0-2 0,0 1-102,0-1-111,0 3 106,0-5-100,-3 5 0,2-1 0,-4 2 0,3 0 58,-2 0-11,0 0 1,-3 0-14,1 0 0,0 2-5,-1 3 0,1-2-6,2 1 1,-2 1 11,2 1 0,1 1 31,-2 2 1,3-2 15,-2 2 0,2 0-2,0 2 0,-1 1-3,1 1 0,0 0 48,2 0 0,0 2 6,0 0 1,0 0 24,0-2 0,0-1 8,0 1 1,1-2-63,1 0 1,-1-4 18,4 2 0,-3-3-236,2-1 223,0-3 1,3-2-217,-1 0 1,-1 0-26,-1 0 159,0 0 0,3 0-10,-1 0 0,-2 0-60,0 0 119,1 0 1,1 0 16,1-2 1,-3 1 53,0-1 1,0 0-85,0 0 0,2 1 73,-2-3 1,-1 1-43,-1-1 1,1 2-3,-1-2 0,2-1 0,-2-1 1,1 0-6,-1 2 1,-1-2 26,1 2 1,1-2 6,-1 0 1,1 0 74,-1-1 1,-1 1-83,1-1 20,-1 1 0,1-1 1,0 1-1,-1 0 1,0-1 43,-1 1 0,0 2-46,0-1 1,0 3 24,0-2 0,-1 0-5,-1 0 1,2-2-79,-3 2 1,2 0 60,-1 0 0,1 0-226,-1-3 154,1 1 1,-1 0-9,0-1 0,-2 3 9,2 0 1,-1 2-15,1-3 0,0 4-55,-2-1 0,3 0-304,-2 0-495,0 1 610,-1-1 1,0 2 289,0 0 0,2 0 0,-1 0 0</inkml:trace>
  <inkml:trace contextRef="#ctx0" brushRef="#br1" timeOffset="202226.53">18431 475 8308,'-2'4'48,"0"0"0,-3 1-79,0 4 0,0 1-31,-2 5 0,0 4-216,-1 2 0,0 3-685,-3 0 963,0 4 0,-1-2 0,-1 3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58:07.789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26 64 6457,'0'-3'67,"0"0"252,0 3-568,0-3 0,-1 2 167,-1-1 99,1 1 95,-2 1 4,3 0-191,0 0-189,0 3 208,0 1 1,0 2-9,0 1 0,0-1 83,0 0-47,3 1 0,-2-1 0,1 1 112,-1-1 1,-1 1-108,0-1 1,0 3 261,0-1-215,3 1 0,-3-3 0,3 0 64,-3 1 0,0-1-46,0 1 1,0-3-9,0 0 1,0-2 27,0 3 1,1-4 48,1 1 3,-1-1-65,2-1 1,-3-1-4,0-1 0,0 1 24,0-4-27,0 1 0,0-2 10,0-1 0,0 1-7,0-1 0,0 1-6,0 0 1,0-1-9,0 1 0,0-1 35,0 1 0,0 0-6,0-1 1,-2 1-3,-1-1 0,1 1 0,2-1 0,0 1 9,0 0 0,0-1 3,0 1 1,0-1 90,-3 1-271,3 0 218,-3-1-263,3 1 226,0 2-116,0 1 1,0 4 45,0 1 1,0 0-7,0 2 1,0 0-16,0 3 1,0-1 18,0 0 0,0 1-17,0-1 1,0 1 19,0-1 0,0 0-186,0 1 165,0-1-7,0 4 0,0-3 15,0 1 1,0-1-5,0 0 1,0-1 12,0 1 0,0-1 5,0 0 1,0-1-76,0-1 57,0 0-117,0 3 1,0-3 82,0 0-8,0-2 42,0 1 11,0-3-26,0 0 20,0-3 0,0 1 52,0-2 193,0 3 34,0-5-218,0 2-17,0-2 1,0-1 20,0 1-33,0 0 0,0-1-9,0 1 1,0-1-5,0 1 0,0-1 21,0-2 1,0 2-15,0-1 0,0 0 34,0 2 0,0-2 23,0-1 1,0 0 105,0 3 1,0 0-145,0-1 1,0 1 9,0-1 1,0 3-29,0 0-9,0 2 1,0-1-23,0 1 3,0 1 1,-1-1-14,-1 4 1,1-1 19,-1 4 0,1-2-17,-1 1 1,1 2 25,-1-2 0,1 3 4,1 1 1,-2 0 4,0 0 0,0-1 4,2 0 1,-1 1-18,-1 1 1,1 1 9,-1-1 0,1 2-8,1-3 0,0 4-28,0-2 1,0 0-6,0 1 1,0 0-43,0 2 1,0-1-15,0-2 0,0 2 36,0-4 1,0 3-14,0-2 0,0 1 72,0-1 0,0-1-90,0-1 159,0-4-67,0 3 26,0-5-20,0 2 12,0-3 10,0-3 0,0-1 8,0-2 1,0 1 92,0 1 0,0 0-122,0-3 1,0-1 57,0-1 0,0 1-25,0 1 1,0-1 9,0-1 0,1 0-47,1 1 1,-1 0-8,1-3 1,-1 3-3,2 0 0,-3-2-10,2 2 1,-1-4 76,-1 2 1,2 0-51,0-1 1,0 2 88,-2-1 1,3 0-113,-1-1 0,0 1 7,-2 2 0,2 0-9,0 0 1,1 1-8,-1 0-22,-1 1-223,2 0 41,0 2 191,-3 1 1,3 6-4,-3 1 0,0 0 18,0 0 1,0 2 4,0 3 1,-1 0-13,-1-3 1,2 3 11,-3-1 0,3 1-69,0 0 1,-1-1 0,-1 2 0,1-1 54,-1 2 0,1-1-12,1 0 0,-2 2 98,0-1 1,0 1-73,2-2 1,-2 2 4,0-1 1,-1 1-35,3 1 0,0-1 9,0-1 0,0 0 6,0-2 1,0-1-43,0-1-142,0-1 146,0 1 79,0-4-19,0 0 0,3-6 4,-1-1 0,0 0 24,-2 0 0,0 0 134,0-3 0,0-1-86,0-1 1,0 0 20,0 0 1,0 2-85,0-1 1,0-2 34,0 2 0,0-3-81,0 0 0,0 1 43,0-1 1,0 1-8,0-1 1,-1-1-31,-1 2 0,1-2-6,-1 2 0,1-3 12,1 3 1,0 0 2,0-1 0,0 3-68,0 0 0,1 1 66,1 0-45,-1 1 1,2 1 53,-3 1-3,0 3 0,0 5 6,0 5 1,0 1 23,0-1 0,0-1-30,0 2 0,0 0-22,0 1 1,0 1-15,0-1 0,0 3-103,0 1 0,-2 2 72,0-2 0,-1 3 32,3-1 1,-2 4 54,0 0 0,0-2 1,2-4 0,-1-2 41,-1 0 0,2-3 463,-3-1-359,3-5 0,0-2-116,0-4 1,0-2-9,0-2 1,0-1-20,0-2 1,0-1-15,0-3 0,2 0 10,0-2 0,1 1-23,-1-1 1,-1 2-124,4 0 0,-3-2-183,2 0 1,0 0-278,0 2 1,2-2 594,-2 0 0,2-3 0,0 2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57:15.98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219 32 7999,'0'4'77,"0"1"1,0-3 112,0 2 6,0 0 1,0 3-314,0 2 1,-1-1 55,-1 3 1,2-1 40,-3 3 0,3 1 9,0 1 1,0 1-179,0 3 1,0 3 39,0 2 1,0-2-211,0-1 1,0-1-337,0-1 695,0-2 0,0-1 0,0-4 0</inkml:trace>
  <inkml:trace contextRef="#ctx0" brushRef="#br0" timeOffset="1369">90 629 8363,'-4'-3'-755,"1"0"601,1-1 438,1-2 0,-2 4 179,3-2-332,0 3 0,0-5 105,0 2 1,0 0-59,0 0 1,0 2 19,0-2 198,0 2-460,0-4 4,3 6 42,0-3 0,4 3-42,-1 0 0,1 3-236,-1 1 1,1 2-12,-1 3 0,3-1-123,-1 2 0,1 1 71,-3 2 1,0 0 42,1 0 1,-1-1 447,-2-2 0,1 3 9,-3-3 1,0 2 74,-2 1 0,2-1-124,0-1 0,1 1 92,-3-1 0,-3-1 11,1 0 0,-3-2-36,1 1 0,-1-2-142,1-1 0,-2 1 149,2-1-223,-2 1 1,0-2 0,-1 0 19,1 0 0,-1-3 10,1 2 1,-3-3 21,1 2 1,-3-3-17,3 0 1,-3 0 5,2 0 1,-2 0 4,0 0 0,1-2 76,0 0-64,2-3 1,-1 1 162,5-2 0,1 0-147,3-1 1,1 1 144,1-1 0,1-1-70,4-1 1,1 0-34,1 1 1,2 0-1,-3-3 1,4 3-15,-2 0 1,2 0-53,1 2 1,-2 0 68,0-1 1,-1 4-148,0 1 0,0 1 17,-4 1 0,0 1-143,1 1 0,-4 4 83,0 5 0,-1 1 22,1 1 0,-1 0 15,-2-1 1,0 1-127,0 0 1,0 0-234,0 0 1,0-1 71,0 1 0,0-1-138,0-1 515,0 1 0,0-5 0,0 3 0</inkml:trace>
  <inkml:trace contextRef="#ctx0" brushRef="#br0" timeOffset="2270">212 718 8220,'-4'0'1487,"1"0"-1456,3 0 1,0 0-102,-3 0 113,3 0 1,-3 0-105,3-2 1,0 0 56,0-2 1,2 0-100,0-3 1,3 0 67,-1-2 0,4 2-207,1-4 0,2 0 152,-3-4 0,3 1 33,-3-1 1,4-1 91,-2 1 1,0 0-70,-2 3 0,-1 1 197,0 0 0,-3 3 80,0 0-67,-2 4-56,1 1 0,-6 3 61,-2 3 0,2 2-148,-1 4 0,-1 2-34,-1 0 0,0 1 1,0 1-1,1 0 1,1 0-1,1 0-162,-1 2 0,3-1 1,-1 1 0,0-1-99,0 1 1,1-1 62,-1 3 1,1-2-80,1 2 0,3-3 85,-1 1 0,0-1 36,-2-1 1,1 0 229,1-1 0,-2-2-151,3-1 0,-3-2 270,0-1 67,0 1-89,0-1 0,0-1-44,0-1-27,-3-3 0,2 2-11,-3-3 0,2 0 18,-3 0 1,3 0 209,-2 0-249,0 0 1,-3 0 67,1 0 1,-1-1-76,1-1 0,2 2 4,-1-3 0,3 3 101,-2 0-12,0 0-115,0-3 1,1 2 26,0-1-31,3 1-104,-3-2 0,3 2 60,0-3 0,2 2 60,0-3 0,2 3 7,-1-2 0,2 2-44,-1-2 0,1 1 2,-1-1 0,2 3-34,-2-1 1,2-1-111,0 1 0,1-3 11,-1 3 1,0 0-251,1 2 0,-1-1-135,1-1 0,0 1 25,1-1 0,0 2-557,0 0 1034,-1 2 0,2 2 0,1 2 0</inkml:trace>
  <inkml:trace contextRef="#ctx0" brushRef="#br0" timeOffset="2904">436 597 8001,'0'-7'-250,"0"1"-233,0-1 1,0 1 904,0-1 1,0 3 369,0 0-409,0 2 0,0-1 40,0 1-388,-3 1 1,2-2 57,-3 3 0,2 0-226,-3 0 1,3 1 129,-2 1 1,2 1-140,-3 1 1,1 2 32,-2-2 0,-1 2 84,1 0-101,-3 4 0,1-3 0,-3 4 50,0 0 0,-1 2 36,-1-1 1,0 2 79,0 1 0,2 1 145,1 4 0,2-1-142,-1 0 1,5 2 18,2 1 0,1-2-5,1-2 0,6-3-7,2-5 0,7 2-110,2-4 1,1-2-56,2-4 1,0-1-223,1-1 1,-1 0 142,1 0 1,-1-4-33,-3-2 0,-1-4 165,-1-2 0,-1-3 79,1 0 1,-2-1-2,0 1 0,-3 2-85,-2-2 1,-1 1 538,-3 1 1,-1 1-126,-3 1 0,-1 0 24,-1 2 0,-2-1-199,-5 1 0,-1 1-260,-3 1 0,3 1-229,-1-1 0,-2 1 165,-2 0 0,2-1-257,3 1 0,-1 2 133,-2 2 1,-2-1-13,0 1 1,1 0 35,3 2 0,-1 3 42,2 4 1,0 0 210,2 4 0,3-3 0,3 3 0,2 0 0,2 1 0,2 1 0</inkml:trace>
  <inkml:trace contextRef="#ctx0" brushRef="#br0" timeOffset="3228">463 668 8106,'0'-6'0,"0"1"281,0 1 193,0 0-32,0 0 1,-1 1-230,-1 3 0,1 0-233,-4 0 1,2 3 153,-1 2 1,-2 3-83,2 3 1,-2 1-80,-1 1 1,1 0-350,0 2 0,-3 2-371,0 2 1,2-1 157,2 0 0,0 0 589,0-1 0,0 5 0,-2 0 0</inkml:trace>
  <inkml:trace contextRef="#ctx0" brushRef="#br0" timeOffset="4221">937 13 7892,'-5'-4'-508,"1"-1"880,3 4 175,-5-2 680,5 3-1003,-5 0 1,6 1-361,-2 1 0,1 1-255,1 4 0,0 0 256,0 2 1,0 0-385,0 4 0,1 0 123,1 0 1,-2 3 395,3 1 0,0 1 0,1 2 0</inkml:trace>
  <inkml:trace contextRef="#ctx0" brushRef="#br0" timeOffset="5104">943 77 7949,'-4'0'-64,"-1"0"1,4 1-146,-1 1 22,-2-1 360,4 1-357,-6-2 140,5 0 0,-2 1 373,3 1-113,0-1-169,0 5 1,0-3-42,0 4 1,2-3-78,1 0 0,-1 3-223,-2 1 1,2 1 134,0-3 0,0 3-508,-2-1 667,3 4 0,-2 0 0,2 5 0</inkml:trace>
  <inkml:trace contextRef="#ctx0" brushRef="#br0" timeOffset="6380">802 591 7996,'-4'0'-101,"-1"0"0,3 0 354,-2 0 0,2 0 199,-3 0-135,4 0-7,-5 0-306,3 0 1,-1-1 104,2-1 0,1 1-99,-1-3 1,1 1 46,-1-1 0,1 0 77,1-3 1,1 1-127,1 0 1,-1-2 27,4 0 1,-1 1-133,2-2 1,1 2 117,-1 1 1,0-1-122,1 1 0,-1 0-15,1 2 1,-1 1-173,1 3 0,0 0 120,1 0 0,-1 1-38,2 1 1,0 2-5,0 5 1,-1-1 47,-1 2 0,1-1 79,1 2 1,-3-1 0,-2 3 0,1 0 0,-2 0 0,-1 0 0,-1-1 0,-1 1 41,0 0 0,-1 0 75,-4 0 0,1 2 225,-4 0 1,-2 0 5,2 0 1,-4-1-93,2 1 0,-2-2-4,-1 0 0,0 0-84,0 0 1,2-3-3,1-2 1,0-1-31,-1 0 1,1-4-137,2 0 0,0-3 21,0 0 23,1 0 1,1 0 65,2-3 0,-1 2 6,3-3 56,-1-1 0,3-1-43,0 0 0,0-1 9,0 1 1,1-1-31,1 1 1,1 0-3,1-1 1,2 0 3,-2-2 0,2 2-7,1-1 0,1 1-32,1 0 0,0 1-7,-1-1 1,0 1-117,3 0 0,-2 0 80,1 2 1,0 0-150,1 2 0,0 1 11,-2-1 0,2 4 98,-3 2 1,-1 2-51,-3 1 1,0-1-16,2 0 1,-1 1-46,-1-1 1,-3 1 48,2-1 0,-2 0-472,1 1 304,-1-1 322,2 1 0,-3-1 0,0 1 0</inkml:trace>
  <inkml:trace contextRef="#ctx0" brushRef="#br0" timeOffset="7122">950 597 7996,'0'-5'-356,"0"1"525,-2 0 213,1-3-272,-2 1 1,3-1 113,0 1 0,0 2-222,0-1 1,0 1 58,0-2 1,0-1-28,0 1 1,0-1 92,0-2 1,1 2-34,1-1 1,-1 0-28,4-1 1,-2 2-6,1-1 1,2 0-94,-2 2 1,2 0 131,0 2 0,-1-1-336,-1 3 0,0 0-3,3 2 0,-3 0 15,0 3 0,1 1 119,1 4 0,0 1 18,1 4 0,-3-1-52,0 5 0,1-1-3,1 2 1,-2 0 93,1-1 1,-2 0-32,1 0 0,-1-3 203,-3 1 1,0-2-24,0 0 0,0 0 89,-3 0 1,2-1-111,-3-1 1,-1 0-18,-1-2 0,-1 0-48,-2-1 0,2 2 4,-1 0 0,0 0 106,-1-1 1,2-2-84,-1 2 0,0-2 72,-1-1 0,2 0-29,-1-2 0,0-1 131,2-3-142,0 0 1,-1-3 19,1-1 0,0 0 89,2 0-177,-2 0 1,5-3 0,-1 0-14,1-1-6,1 1 0,3-3 1,2 4-5,0-1 0,2 0-7,-1-1 0,1 1-3,-1-2 0,0 0-12,1 0 1,1 0-89,1 0 1,0 2 57,0-1 1,-1-1-108,2 0 1,-1 0 21,1 3 0,-1 0 47,2-1 1,-1 4-14,0 0 1,2 1 58,-4-1 1,1 3 9,-3 3 0,1 2 10,-1-1 0,0 2 14,-2 0 1,1 1-74,-3 2 1,0-2-78,-2 1 1,0-1-3,0 0 0,0-1 0,0 1 0,0-2 1,-2 0 177,-3 0 0,0-4 0,-2 2 0</inkml:trace>
  <inkml:trace contextRef="#ctx0" brushRef="#br0" timeOffset="7715">1251 526 7996,'0'-6'0,"0"1"0,0 1-32,0-1 1,0-1 225,0 0 1,0 2 258,0-1 1,1 1-245,1-2 1,-2-1-226,3 1 1,-3-1 95,0 1 1,0 2 172,0-1-159,-3 4 0,0-2-148,-4 3 0,3 1 79,0 1 1,-3 2 76,-1 5 0,-3 1-157,0 3 0,-1 2 24,-1 2 0,-1 2-62,-1 0 0,2 3 73,-2-1 0,2 1-29,2-1 1,0 2-8,2 0 1,2 2-174,2-1 1,2 0 56,3 2 1,0-1 109,0-1 1,5-5 150,2-4 0,4-5-89,-1-4 1,5-2 22,2-4 1,2-1-51,0-1 0,0-5 11,1-3 0,-2-3 16,-1-2 0,-2-1 17,-4-4 0,-1 0 35,-2-1 0,-1 2-60,-1-2 1,0 5 274,-4-4 1,0 3-40,-2-3 0,0 2-37,0 1 0,-2-1-185,0 3 1,-3 0-114,1 2 1,-1 0 39,0 1 0,0-1-154,0 3 0,0 0-367,1 4 1,-2 2 249,2 2 1,1 2-667,-2 2 1004,4 2 0,-5 5 0,3 1 0</inkml:trace>
  <inkml:trace contextRef="#ctx0" brushRef="#br0" timeOffset="8172">1277 482 7973,'-3'0'500,"-3"0"0,3 1 20,-1 1 0,1-1-201,0 1 1,2-1-115,-3 1-296,2 2 1,-3 4 38,3 1 1,-3 3-296,1 1 0,-2 3-260,0 6 1,-3 1 409,-2 5 1,-3 4-1,-2 5 1,-1 3-1,0 3 1,-2 0 0,0 1-1,0-4 197,2-3 0,2-3 0,2-11 0,0-1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56:44.14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45 39 6060,'-3'4'0,"3"-1"0,-4-3 0,2 3 0,1-3 0,-1 4 0,2-2 0,-1-1 0,-1 1 0,1-1 0,-1 1 0,1-1 0,1 5 0,0-3 0,0 2 0,0-1 0,0-2 0,0 2 0,0-1 0,0 1 0,0-2 0,0 2 0,0-2 0,0 3 0,0-3 0,0 2 0,0 0 0,0 3 0,0-1 0,0 1 0,0-3 0,0 0 0,0-2 0,0 3 0,0-3 0,0 2 0,0-3-135,0 5 3,0-5 195,0 2-53,0-3 151,0 0-145,0-3 0,-1 1 165,-1-2-116,2 3-100,-3-5 40,3 2-7,0-2 1,0 2 36,0-1-3,0 1-20,0-2-5,0-1 0,0 1 57,0-1 0,0 3-49,0 0 1,0 2 15,0-2 0,-2 1 14,-1-1 0,1 2 55,2-2-31,0 2-11,0-3 2,-3 4 0,3-2-102,-3 3 99,0 0-133,2 0 70,-2 0 1,3 3-6,0 1 0,0 0-34,0 0 1,1 0 44,1 3 1,-1 2-71,1 2 1,1-1 59,-1 3 1,2-1-143,-1 3 1,1 0 72,-2 0 1,2 2-36,-2-2 1,3-1 107,-3-3 0,0-2 158,-2-2 46,0-1-248,0-2 102,0-1 0,0-4-47,0-1 0,0 0 75,0-2 0,0 0-45,0-3 1,0 1 71,0 0 0,0-1-50,0 1 0,0-1 4,0 1 1,0 0-32,0-1 0,0 1 14,0-1 1,0-1 15,0-1 0,0 0-14,0 0 0,-2 2-31,0-1 0,0-2 26,2-1 0,0 2-47,0 0 0,0 0 28,0 0 1,0 0 15,0 1-30,0 0 0,0-1 5,0 3-77,0 2 96,0 1-39,0 3 0,0 1 18,0 1 0,0 2-36,0 2 0,0 1 27,0-1 1,0 0-66,0 1 0,0-1 19,0 1 0,0 0-6,0 1 1,0 0-56,0 3 0,0-3 80,0 3 0,2-2-83,0 1 1,0 1 65,-2 2 0,0-1-42,0-1 0,0 1 45,0-2 0,0 0-31,0-2 265,0-1-282,0-3 182,0-1 0,0-4-111,0-1 1,0-2 149,0-2 0,0-1-122,0-2 1,0 1 97,0-2 1,0 0-12,0-1 1,0-1-15,0 1 0,0 1-59,0 0 1,0 1 9,0-2 0,0 3-25,0-3 0,0 3 36,0 0 0,0-1-28,0 0 1,0 0 14,0 3 0,0 0-12,0-1 0,0 3 22,0 0 1,0 2-48,0-1 1,0 4-5,0 1 1,0 2-32,0 2 1,0 1 51,0-1 1,0 3-93,0 2 0,-2 0 76,0 0 1,0 3-131,2-1 1,0 2 19,0 0 1,0-1 32,0 3 1,-1-2 2,-1 2 0,1-3-15,-1-1 0,1-1 142,1-3 1,-1-2-167,-1-2 250,2-3-115,-3-2-1,3 0 1,0-2-15,3-3 1,-3 2 8,2-1 0,-1 1 17,-1-1-28,3 0-3,-2-3 0,2 1 0,-3 0 0,0-1 156,0 1 0,0-1-144,0 1 1,0-1 161,0-2 1,0 1-101,0-2 1,0 1 5,0-2 1,0 3-23,0-3 0,0 1 13,0 0 0,0-2-84,0 4 1,0-3 78,0 2 0,0 0-109,0 1 1,0 0 77,0 0 1,0 3-166,0 1 97,0 2 10,0-1 1,0 4-38,0 1 1,0 2 57,0 2 1,0 1-74,0-1 1,0 3 61,0-1 0,0 4-111,0-2 1,0 2 90,0 1 1,0 2-148,0 0 0,0 2 68,0-2 1,0 2-6,0-2 0,0 2-15,0-2 0,2 1 48,0-1 0,1-4 47,-1-1-150,-2-2 308,6-4-138,-5-1 1,4-7 134,-3-2 0,0-2-92,-2-2 0,0 1 175,0-1 1,0 1-51,0-2 0,0 1 29,0-3 1,0 2-92,0 0 0,0 1-1,0 0 1,0-2-11,0 1 0,0 1-3,0-1 1,0 1-42,0 0 1,-1-3 1,-1 3 1,2 0-7,-3-1 0,1 3-64,-1 0 1,-1 1 78,2 0 0,-2 1 0,2-1 0,-1 4 37,1 1-143,1 1 0,-3 1 30,2 0 0,2 3-8,-3 1 0,3 2-15,0 0 1,0 1-14,0 2 1,0 0-59,0 2 0,0 1 101,0-1 0,0 3-28,0 1 1,0 0 4,0-2 0,0-1-29,0 1 0,0 0 33,0 0 0,0 0-5,0 0 1,0-1 94,0-2-86,0 0 0,-1-5 133,-1 0-146,1 0 131,-2-4-94,3-1 1,0-4 27,0-2 1,0 0 8,0-1 1,0 1 4,0-1 1,0 0 54,0-1 1,0 0 8,0-3 0,0 3-6,0-3 0,0 1-54,0-1 1,0-1 31,0 1 0,0 2-17,0-2 0,0 2-31,0-1 1,0 1-1,0-2 0,0 4-9,0-2 1,0 2-12,0 0 0,-2 3-10,0 0 1,0 2-51,2-3 87,0 4-223,-3-2 197,2 3-100,-2 3 1,3 1 75,0 2 1,0 0-9,0 1 1,3 2-29,-1 2 1,1-1 28,-1 3 0,-2-1-125,3 6 1,-1-1 112,1 2 1,1 0-141,-2 0 0,2 3 75,-2-1 1,1 0 24,-3-1 0,0-4 51,0-1 0,0-4 94,0 0 0,-1-6 218,-1-1-255,1-2 0,-3-4 150,2-2 1,2-1-90,-3-6 0,3 1 92,0-3 0,0-2-62,0 0 0,0-2 57,0 2 0,0-3-73,0 1 0,0-1-5,0 1 1,0-1-11,3 0 0,-3 2 9,2-1 1,-1 1-100,-1-1 1,0 1 82,0 3 1,1 2-145,1 1 1,-1 2 177,1-1-287,-1 2 210,-1 1 1,0 1-383,0 1 91,0 3-141,0-2 401,2 6 0,2 0 0,2 4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44:41.516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7 58 7972,'0'-7'-321,"0"1"-19,-3 0 0,2-1 594,-1 1 0,1 1 143,1 1-315,0 3 69,0-2 1,0 4-141,0 1 0,0 1 70,0 4 0,0 1-213,0 1 1,0 2-67,0 0 1,0 1-67,0 1 0,3 0-53,-1 0 1,0 1 82,-2 1 1,1 0 171,1-2 1,-2-2-20,3 0 1,-3-1 71,0 0 0,0 0 127,0-4-105,0 0 0,0-3 166,0-3 0,0-3-35,0-3 0,0-1-116,0-2 1,0 2 123,0-1 0,0-2-106,0 2 0,0-1 58,0 0 1,0 2-44,0-2 1,0 0 121,0 0 0,0-1-22,0 1 1,0-1-19,0 1 1,0 0 21,0 0 1,0 1-43,0-2 1,0 2 23,0-1 1,0 0 96,0 0-267,0 1 125,0 4-61,0 1 0,0 4-45,0 1 1,0 3-163,0 3 0,0 2-143,0 3 1,2 0 117,1 0 0,-1-1-28,-2 1 0,0 2 27,0 0 0,0 0-5,3-2 1,-3 0 50,2 0 0,-1-1 84,-1 1 1,0-1 13,0-1 0,0-2 146,0-2 0,0-1 179,0 1-208,0-4 102,0 0-164,0-9 1,0 2 67,0-4 1,0-2-57,0-1 0,0 1 7,0-1 1,0 3-11,0-3 0,0 1 1,0-1 0,0-1 185,0 1 0,0 1-105,0 0 0,0 1 66,0-1 0,0-1-58,0-2 0,0 2-35,0 1 0,0 0-49,0-1 1,2 0-19,0 2 1,1 3-31,-3 1 89,0 4 1,0-1-156,0 4 0,2 4 114,0 5 1,0 2-174,-2 2 0,0-1 84,0 3 0,0 0-153,0 0 1,1 1 59,1-1 1,-1 2-23,1 0 1,-2-2 98,0 0 0,3-2-23,-1 2 1,0-3 249,-2-1-218,0 0 317,0-6-158,0-1 1,0-6 3,0-4 0,0-4 11,0-1 1,0-2-33,0 0 0,0 0-32,0 0 0,0-1 6,0 1 0,0 0 57,0 0 0,0-1-66,0 2 1,0 0 14,0-1 1,0 1-8,0-1 0,0 0 35,0 2 0,0-2-34,0 0 0,0 1-6,0-1 1,0 4 10,0-2 0,0 2 48,0 1-6,0 2-2,0 1-121,0 9 0,0 1 72,0 6 0,0 0-91,0-1 0,-1 2 33,-1 1 1,1-1-91,-1 3 1,1-2-36,1 0 1,0-1 77,0 1 1,0-2-72,0 2 0,0-2 85,0-2 0,3-1-7,-1-2 1,0-3-77,-2 2 199,0-5 0,0 0-81,0-4 0,0-2 97,0-2 1,0-3 76,0 1 0,0-4-93,0 2 0,-1-2 17,-1-1 1,1 0-28,-1 0 0,1 0 7,1-2 0,0 1-17,0-1 0,-2 2-80,0 0 1,0-2 34,2 0 1,0 0-12,0 2 1,0 3-11,0 1 1,0 2 41,0 1-8,0 2-1,0 1 20,0 9 0,0 1-20,0 6 0,0 0 23,0 0 0,0 0-16,0 2 0,0 0-92,0 2 1,0-2 35,0 2 0,0 0-111,0 2 1,0 0-90,0 1 0,0-1 57,0 0 0,0 0-44,0-2 0,0-2-104,0-2 331,0-3 0,-3 2 0,0-2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Embedded%20Real-Time%20Systems%20Lab%20Report.dotx</Template>
  <TotalTime>3345</TotalTime>
  <Pages>1</Pages>
  <Words>159</Words>
  <Characters>909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Crabb</dc:creator>
  <cp:keywords/>
  <dc:description/>
  <cp:lastModifiedBy>Tyler Crabb</cp:lastModifiedBy>
  <cp:revision>225</cp:revision>
  <dcterms:created xsi:type="dcterms:W3CDTF">2023-03-30T19:10:00Z</dcterms:created>
  <dcterms:modified xsi:type="dcterms:W3CDTF">2023-04-02T06:06:00Z</dcterms:modified>
</cp:coreProperties>
</file>